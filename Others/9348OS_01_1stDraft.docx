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customXML/itemProps.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a2531c8d4109425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30" w:rsidP="00FC2730" w:rsidRDefault="004327CC">
      <w:pPr>
        <w:pStyle w:val="ChapterNumberPACKT"/>
      </w:pPr>
      <w:r>
        <w:t>1</w:t>
      </w:r>
    </w:p>
    <w:p w:rsidR="00FC2730" w:rsidP="00FC2730" w:rsidRDefault="00FC2730">
      <w:pPr>
        <w:pStyle w:val="ChapterTitlePACKT"/>
      </w:pPr>
      <w:r w:rsidRPr="00FC2730">
        <w:t>Can machines learn?</w:t>
      </w:r>
    </w:p>
    <w:p w:rsidR="005F3D81" w:rsidP="00FC2730" w:rsidRDefault="00FC2730">
      <w:pPr>
        <w:pStyle w:val="NormalPACKT"/>
        <w:rPr>
          <w:lang w:val="en-GB"/>
        </w:rPr>
      </w:pPr>
      <w:r w:rsidRPr="00FC2730">
        <w:rPr>
          <w:lang w:val="en-GB"/>
        </w:rPr>
        <w:t>This book is about machine learning and F#. In this chapter, we will learn basic concepts of machine learning, Secondly, we will execute and see few sample machine learning projects to get the high level overview of the process along with details of inner workings. In order to understand Machine learning algorithms or to develop your own algorithm, it is essential to have good knowledge of math topics, especially - Linier al</w:t>
      </w:r>
      <w:r w:rsidR="00862260">
        <w:rPr>
          <w:lang w:val="en-GB"/>
        </w:rPr>
        <w:t>gebra, Probability/Statistics, C</w:t>
      </w:r>
      <w:r w:rsidRPr="00FC2730">
        <w:rPr>
          <w:lang w:val="en-GB"/>
        </w:rPr>
        <w:t xml:space="preserve">alculus and Optimization. The book covers only necessary math background whenever necessary. </w:t>
      </w:r>
    </w:p>
    <w:p w:rsidR="005F3D81" w:rsidP="00FC2730" w:rsidRDefault="005F3D81">
      <w:pPr>
        <w:pStyle w:val="NormalPACKT"/>
        <w:rPr>
          <w:lang w:val="en-GB"/>
        </w:rPr>
      </w:pPr>
      <w:r>
        <w:rPr>
          <w:lang w:val="en-GB"/>
        </w:rPr>
        <w:t xml:space="preserve">This chapter covers </w:t>
      </w:r>
      <w:r w:rsidR="00862260">
        <w:rPr>
          <w:lang w:val="en-GB"/>
        </w:rPr>
        <w:t>i</w:t>
      </w:r>
      <w:r>
        <w:rPr>
          <w:lang w:val="en-GB"/>
        </w:rPr>
        <w:t xml:space="preserve">ntroducing machine learning, </w:t>
      </w:r>
      <w:r w:rsidR="00862260">
        <w:rPr>
          <w:lang w:val="en-GB"/>
        </w:rPr>
        <w:t>n</w:t>
      </w:r>
      <w:r>
        <w:rPr>
          <w:lang w:val="en-GB"/>
        </w:rPr>
        <w:t>eed for machine learning, two major classification of  machine learning algorithms and finally we would run few sample applications and see their output to get the idea machine learning algorithms in general.</w:t>
      </w:r>
    </w:p>
    <w:p w:rsidR="00FC2730" w:rsidP="00FC2730" w:rsidRDefault="00FC2730">
      <w:pPr>
        <w:pStyle w:val="NormalPACKT"/>
        <w:rPr>
          <w:lang w:val="en-GB"/>
        </w:rPr>
      </w:pPr>
      <w:r w:rsidRPr="00FC2730">
        <w:rPr>
          <w:lang w:val="en-GB"/>
        </w:rPr>
        <w:t>Let’s start with an introduction of the subject.</w:t>
      </w:r>
    </w:p>
    <w:p w:rsidR="00FC2730" w:rsidP="00FC2730" w:rsidRDefault="00442951">
      <w:pPr>
        <w:pStyle w:val="Heading1"/>
      </w:pPr>
      <w:r>
        <w:t>1.1</w:t>
      </w:r>
      <w:r>
        <w:tab/>
      </w:r>
      <w:r w:rsidR="00FC2730">
        <w:t>Introducing Machine learning</w:t>
      </w:r>
    </w:p>
    <w:p w:rsidRPr="00FC2730" w:rsidR="00FC2730" w:rsidP="00FC2730" w:rsidRDefault="00FC2730">
      <w:pPr>
        <w:pStyle w:val="NormalPACKT"/>
        <w:rPr>
          <w:lang w:val="en-GB"/>
        </w:rPr>
      </w:pPr>
      <w:r w:rsidRPr="00862260">
        <w:rPr>
          <w:b/>
          <w:lang w:val="en-GB"/>
        </w:rPr>
        <w:t>Machine Learning</w:t>
      </w:r>
      <w:r w:rsidRPr="00FC2730">
        <w:rPr>
          <w:lang w:val="en-GB"/>
        </w:rPr>
        <w:t xml:space="preserve"> (ML), involves the development of algorithms that discover knowledge from specific data sets. ML is a heart of Artificial intelligence. It’s moving from research community to the world of business and ML is partly an (black) art and a science. The ultimate goal of machine learning is to make computers that should be able to program themselves by the interaction with their environment</w:t>
      </w:r>
    </w:p>
    <w:p w:rsidRPr="00FC2730" w:rsidR="00FC2730" w:rsidP="00FC2730" w:rsidRDefault="00FC2730">
      <w:pPr>
        <w:pStyle w:val="NormalPACKT"/>
        <w:rPr>
          <w:lang w:val="en-GB"/>
        </w:rPr>
      </w:pPr>
      <w:r w:rsidRPr="00FC2730">
        <w:rPr>
          <w:lang w:val="en-GB"/>
        </w:rPr>
        <w:t>Today, Machine Learning has a wide range of applications, including natural language processing, search engine function, Social media analysis, medical diagnosis, credit card fraud detection, stock market analysis etc.</w:t>
      </w:r>
    </w:p>
    <w:p w:rsidRPr="00FC2730" w:rsidR="00FC2730" w:rsidP="00FC2730" w:rsidRDefault="00FC2730">
      <w:pPr>
        <w:pStyle w:val="NormalPACKT"/>
        <w:rPr>
          <w:lang w:val="en-GB"/>
        </w:rPr>
      </w:pPr>
      <w:r w:rsidRPr="00FC2730">
        <w:rPr>
          <w:lang w:val="en-GB"/>
        </w:rPr>
        <w:t xml:space="preserve">ML is generally categorized as a Computer Science subject and it has become increasingly aligned with theory and techniques from statistics. </w:t>
      </w:r>
    </w:p>
    <w:p w:rsidRPr="00FC2730" w:rsidR="00FC2730" w:rsidP="00FC2730" w:rsidRDefault="00FC2730">
      <w:pPr>
        <w:pStyle w:val="NormalPACKT"/>
        <w:rPr>
          <w:lang w:val="en-GB"/>
        </w:rPr>
      </w:pPr>
      <w:r w:rsidRPr="00FC2730">
        <w:rPr>
          <w:lang w:val="en-GB"/>
        </w:rPr>
        <w:t>In the recent year machine learning has entered into many business and consumer applications, this transformation from research labs to the “real world” has increased investment, interest and effort to the field. That is, the ML field has been growing rapidly. Algorithm replication, new algorithm development and applying such algorithms to real-world problems are crucial factor to the progress of the field.</w:t>
      </w:r>
    </w:p>
    <w:p w:rsidR="00FC2730" w:rsidP="00FC2730" w:rsidRDefault="00FC2730">
      <w:pPr>
        <w:pStyle w:val="NormalPACKT"/>
        <w:rPr>
          <w:lang w:val="en-GB"/>
        </w:rPr>
      </w:pPr>
      <w:r w:rsidRPr="00FC2730">
        <w:rPr>
          <w:lang w:val="en-GB"/>
        </w:rPr>
        <w:t xml:space="preserve">Few use cases where ML used are - Search engines learn how to give the best search results, E-commerce software gives us best suggestions to buy, Email spam filter software learns to filter our email messages, Bank transactions are secured by software that learns how to detect frauds and Social networking software suggesting friends, posts. Digital cameras learn to detect faces, personal assistance applications (Ex: </w:t>
      </w:r>
      <w:proofErr w:type="spellStart"/>
      <w:r w:rsidRPr="00FC2730">
        <w:rPr>
          <w:lang w:val="en-GB"/>
        </w:rPr>
        <w:t>Siri</w:t>
      </w:r>
      <w:proofErr w:type="spellEnd"/>
      <w:r w:rsidRPr="00FC2730">
        <w:rPr>
          <w:lang w:val="en-GB"/>
        </w:rPr>
        <w:t>) on smart-phones learn to recognize voice commands. Machine learning is also used in scientific applications such as medicine, astronomy etc.</w:t>
      </w:r>
    </w:p>
    <w:p w:rsidR="003F0CB1" w:rsidP="003F0CB1" w:rsidRDefault="00442951">
      <w:pPr>
        <w:pStyle w:val="Heading1"/>
      </w:pPr>
      <w:r>
        <w:t>1.2</w:t>
      </w:r>
      <w:r>
        <w:tab/>
      </w:r>
      <w:r w:rsidR="003F0CB1">
        <w:t>Need for Machine Learning</w:t>
      </w:r>
    </w:p>
    <w:p w:rsidRPr="00126633" w:rsidR="003F0CB1" w:rsidP="00126633" w:rsidRDefault="003F0CB1">
      <w:pPr>
        <w:pStyle w:val="BulletPACKT"/>
        <w:rPr>
          <w:lang w:val="en-GB"/>
        </w:rPr>
      </w:pPr>
      <w:r w:rsidRPr="00126633">
        <w:rPr>
          <w:b/>
          <w:lang w:val="en-GB"/>
        </w:rPr>
        <w:t>Automation</w:t>
      </w:r>
      <w:r w:rsidRPr="003F0CB1">
        <w:rPr>
          <w:lang w:val="en-GB"/>
        </w:rPr>
        <w:t xml:space="preserve">: Traditional software process starts with interviewing the experts and creating an algorithm that automates their process, in machine learning Process, we collect input-output examples from the experts then develop a learning function to map </w:t>
      </w:r>
      <w:r w:rsidRPr="003F0CB1">
        <w:rPr>
          <w:lang w:val="en-GB"/>
        </w:rPr>
        <w:lastRenderedPageBreak/>
        <w:t>from the input to the output. In other words A typical programming process consist of providing Input and Program to the computer, then the computer runs the program to generate desired result. ML is differing from the traditional programing in the following way. It has to accept input and output in order to produce "Program" as result. That is making the computers to program themselves (automating the automation with help of data). Because writing program for every need is very hard, ML helps to produce programs in a cost effective way.</w:t>
      </w:r>
    </w:p>
    <w:p w:rsidRPr="003F0CB1" w:rsidR="003F0CB1" w:rsidP="00126633" w:rsidRDefault="003F0CB1">
      <w:pPr>
        <w:pStyle w:val="BulletPACKT"/>
        <w:rPr>
          <w:lang w:val="en-GB"/>
        </w:rPr>
      </w:pPr>
      <w:r w:rsidRPr="00126633">
        <w:rPr>
          <w:b/>
          <w:lang w:val="en-GB"/>
        </w:rPr>
        <w:t>Scalability</w:t>
      </w:r>
      <w:r w:rsidRPr="003F0CB1">
        <w:rPr>
          <w:lang w:val="en-GB"/>
        </w:rPr>
        <w:t>: From another important perspective, ML replaces rule based systems due to the following reasons. A Rule-based implementation is difﬁcult for the programmer, may miss many edge-cases, becomes difficult to maintain (due to amount of “If-Then-Else” clauses), often doesn’t work too well for many problems (OCR, annotation etc.). Hence, ML is an alternative route to build complicated systems.</w:t>
      </w:r>
    </w:p>
    <w:p w:rsidRPr="003F0CB1" w:rsidR="003F0CB1" w:rsidP="00126633" w:rsidRDefault="003F0CB1">
      <w:pPr>
        <w:pStyle w:val="BulletPACKT"/>
        <w:rPr>
          <w:lang w:val="en-GB"/>
        </w:rPr>
      </w:pPr>
      <w:r w:rsidRPr="00126633">
        <w:rPr>
          <w:b/>
          <w:lang w:val="en-GB"/>
        </w:rPr>
        <w:t>Data Size</w:t>
      </w:r>
      <w:r w:rsidRPr="003F0CB1">
        <w:rPr>
          <w:lang w:val="en-GB"/>
        </w:rPr>
        <w:t>: The rapid growth of digital world is producing ever increasing data which has large amount of hidden patterns.</w:t>
      </w:r>
    </w:p>
    <w:p w:rsidRPr="003F0CB1" w:rsidR="003F0CB1" w:rsidP="00126633" w:rsidRDefault="003F0CB1">
      <w:pPr>
        <w:pStyle w:val="BulletPACKT"/>
        <w:rPr>
          <w:lang w:val="en-GB"/>
        </w:rPr>
      </w:pPr>
      <w:r w:rsidRPr="00126633">
        <w:rPr>
          <w:b/>
          <w:lang w:val="en-GB"/>
        </w:rPr>
        <w:t>Reuse</w:t>
      </w:r>
      <w:r w:rsidRPr="003F0CB1">
        <w:rPr>
          <w:lang w:val="en-GB"/>
        </w:rPr>
        <w:t>: Already there are tens of thousands of machine learning algorithms and hundreds new algorithms are developed every year. Hence, most of the time, we may have to choose right algorithm for the problem that we have at hand or we may have to extend existing algorithm for the given problem. Sometimes, we may have to develop algorithms from scratch.</w:t>
      </w:r>
    </w:p>
    <w:p w:rsidRPr="003F0CB1" w:rsidR="003F0CB1" w:rsidP="00126633" w:rsidRDefault="003F0CB1">
      <w:pPr>
        <w:pStyle w:val="BulletPACKT"/>
        <w:rPr>
          <w:lang w:val="en-GB"/>
        </w:rPr>
      </w:pPr>
      <w:r w:rsidRPr="00126633">
        <w:rPr>
          <w:b/>
          <w:lang w:val="en-GB"/>
        </w:rPr>
        <w:t>Flexibility</w:t>
      </w:r>
      <w:r w:rsidRPr="003F0CB1">
        <w:rPr>
          <w:lang w:val="en-GB"/>
        </w:rPr>
        <w:t>: Ability to develop Machine learning algorithms which are independent of the data domain.</w:t>
      </w:r>
    </w:p>
    <w:p w:rsidRPr="00731CDF" w:rsidR="00731CDF" w:rsidP="00731CDF" w:rsidRDefault="003F0CB1">
      <w:pPr>
        <w:pStyle w:val="BulletEndPACKT"/>
        <w:rPr>
          <w:lang w:val="en-GB"/>
        </w:rPr>
      </w:pPr>
      <w:r w:rsidRPr="00126633">
        <w:rPr>
          <w:b/>
          <w:lang w:val="en-GB"/>
        </w:rPr>
        <w:t>Program from data</w:t>
      </w:r>
      <w:r w:rsidRPr="003F0CB1">
        <w:rPr>
          <w:lang w:val="en-GB"/>
        </w:rPr>
        <w:t>: The beauty of machine learning is to create systems that gets better and better by feeding data to, rather than changing code.</w:t>
      </w:r>
    </w:p>
    <w:p w:rsidR="00731CDF" w:rsidP="00731CDF" w:rsidRDefault="00442951">
      <w:pPr>
        <w:pStyle w:val="Heading1"/>
      </w:pPr>
      <w:r>
        <w:t>1.3</w:t>
      </w:r>
      <w:r>
        <w:tab/>
      </w:r>
      <w:r w:rsidRPr="00731CDF" w:rsidR="00731CDF">
        <w:t>Types of Machine learning algorithms</w:t>
      </w:r>
    </w:p>
    <w:p w:rsidRPr="00731CDF" w:rsidR="00731CDF" w:rsidP="00731CDF" w:rsidRDefault="00731CDF">
      <w:pPr>
        <w:pStyle w:val="NormalPACKT"/>
        <w:rPr>
          <w:lang w:val="en-GB"/>
        </w:rPr>
      </w:pPr>
      <w:r w:rsidRPr="00731CDF">
        <w:rPr>
          <w:lang w:val="en-GB"/>
        </w:rPr>
        <w:t xml:space="preserve">Broadly speaking, there are two main paradigms exist in machine learning such as </w:t>
      </w:r>
      <w:r w:rsidRPr="00731CDF">
        <w:rPr>
          <w:b/>
          <w:lang w:val="en-GB"/>
        </w:rPr>
        <w:t>supervised</w:t>
      </w:r>
      <w:r w:rsidRPr="00731CDF">
        <w:rPr>
          <w:lang w:val="en-GB"/>
        </w:rPr>
        <w:t xml:space="preserve"> and </w:t>
      </w:r>
      <w:r w:rsidRPr="00731CDF">
        <w:rPr>
          <w:b/>
          <w:lang w:val="en-GB"/>
        </w:rPr>
        <w:t>unsupervised learning</w:t>
      </w:r>
      <w:r w:rsidRPr="00731CDF">
        <w:rPr>
          <w:lang w:val="en-GB"/>
        </w:rPr>
        <w:t>.</w:t>
      </w:r>
    </w:p>
    <w:p w:rsidRPr="00731CDF" w:rsidR="00731CDF" w:rsidP="00731CDF" w:rsidRDefault="00731CDF">
      <w:pPr>
        <w:pStyle w:val="NormalPACKT"/>
        <w:rPr>
          <w:lang w:val="en-GB"/>
        </w:rPr>
      </w:pPr>
      <w:r w:rsidRPr="00731CDF">
        <w:rPr>
          <w:lang w:val="en-GB"/>
        </w:rPr>
        <w:t xml:space="preserve">In </w:t>
      </w:r>
      <w:r w:rsidRPr="00862260">
        <w:rPr>
          <w:b/>
          <w:lang w:val="en-GB"/>
        </w:rPr>
        <w:t>supervised learning</w:t>
      </w:r>
      <w:r w:rsidRPr="00731CDF">
        <w:rPr>
          <w:lang w:val="en-GB"/>
        </w:rPr>
        <w:t xml:space="preserve"> (which is most widely used), objects in a given dataset are classified using a set of features or attributes. The result of the classification process is a set of rules that prescribe assignments of "objects to classes" based on values of features. The goal in supervised learning is to design a system that should accurately predict the class membership of new objects based on the available features. This type of learning also called as predictive learning.</w:t>
      </w:r>
    </w:p>
    <w:p w:rsidR="00731CDF" w:rsidP="00731CDF" w:rsidRDefault="00731CDF">
      <w:pPr>
        <w:pStyle w:val="NormalPACKT"/>
        <w:rPr>
          <w:lang w:val="en-GB"/>
        </w:rPr>
      </w:pPr>
      <w:r w:rsidRPr="00731CDF">
        <w:rPr>
          <w:lang w:val="en-GB"/>
        </w:rPr>
        <w:t xml:space="preserve">In </w:t>
      </w:r>
      <w:r w:rsidRPr="00862260">
        <w:rPr>
          <w:b/>
          <w:lang w:val="en-GB"/>
        </w:rPr>
        <w:t>unsupervised</w:t>
      </w:r>
      <w:r w:rsidRPr="00731CDF">
        <w:rPr>
          <w:lang w:val="en-GB"/>
        </w:rPr>
        <w:t xml:space="preserve"> (also called </w:t>
      </w:r>
      <w:r w:rsidRPr="00826B0E">
        <w:rPr>
          <w:b/>
          <w:lang w:val="en-GB"/>
        </w:rPr>
        <w:t>descriptive</w:t>
      </w:r>
      <w:r w:rsidRPr="00731CDF">
        <w:rPr>
          <w:lang w:val="en-GB"/>
        </w:rPr>
        <w:t>) learning, no predefined class labels are available for the objects, unlike supervised learning, we are not told what the desired output is for each input. In this case, the goal is to explore the data and discover similarities between objects. Similarities are used to define groups of objects, referred to as clusters. Clustering aims at dividing objects into groups (clusters) using measures of similarity, such as Euclidean distance. In other words, unsupervised learning is intended to unveil natural groupings in the data, or discovering “interesting structure” in the data.</w:t>
      </w:r>
    </w:p>
    <w:p w:rsidR="00786EFA" w:rsidP="00731CDF" w:rsidRDefault="00786EFA">
      <w:pPr>
        <w:pStyle w:val="NormalPACKT"/>
        <w:rPr>
          <w:lang w:val="en-GB"/>
        </w:rPr>
      </w:pPr>
      <w:r>
        <w:rPr>
          <w:lang w:val="en-GB"/>
        </w:rPr>
        <w:t>The below table describes difference between clustering and classification.</w:t>
      </w:r>
    </w:p>
    <w:tbl>
      <w:tblPr>
        <w:tblW w:w="8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3827"/>
        <w:gridCol w:w="3827"/>
      </w:tblGrid>
      <w:tr w:rsidR="00786EFA" w:rsidTr="00786EFA">
        <w:tc>
          <w:tcPr>
            <w:tcW w:w="534" w:type="dxa"/>
            <w:shd w:val="clear" w:color="auto" w:fill="auto"/>
          </w:tcPr>
          <w:p w:rsidR="00786EFA" w:rsidP="00625188" w:rsidRDefault="00786EFA">
            <w:pPr>
              <w:pStyle w:val="TableContentPACKT"/>
            </w:pPr>
            <w:r>
              <w:t>#</w:t>
            </w:r>
          </w:p>
        </w:tc>
        <w:tc>
          <w:tcPr>
            <w:tcW w:w="3827" w:type="dxa"/>
            <w:shd w:val="clear" w:color="auto" w:fill="auto"/>
          </w:tcPr>
          <w:p w:rsidRPr="00786EFA" w:rsidR="00786EFA" w:rsidP="00625188" w:rsidRDefault="00786EFA">
            <w:pPr>
              <w:pStyle w:val="TableContentPACKT"/>
              <w:rPr>
                <w:b/>
              </w:rPr>
            </w:pPr>
            <w:r w:rsidRPr="00786EFA">
              <w:rPr>
                <w:b/>
              </w:rPr>
              <w:t>Clustering</w:t>
            </w:r>
          </w:p>
        </w:tc>
        <w:tc>
          <w:tcPr>
            <w:tcW w:w="3827" w:type="dxa"/>
            <w:shd w:val="clear" w:color="auto" w:fill="auto"/>
          </w:tcPr>
          <w:p w:rsidRPr="00786EFA" w:rsidR="00786EFA" w:rsidP="00625188" w:rsidRDefault="00786EFA">
            <w:pPr>
              <w:pStyle w:val="TableContentPACKT"/>
              <w:rPr>
                <w:b/>
              </w:rPr>
            </w:pPr>
            <w:r w:rsidRPr="00786EFA">
              <w:rPr>
                <w:b/>
              </w:rPr>
              <w:t>Classification</w:t>
            </w:r>
          </w:p>
        </w:tc>
      </w:tr>
      <w:tr w:rsidR="00786EFA" w:rsidTr="00786EFA">
        <w:tc>
          <w:tcPr>
            <w:tcW w:w="534" w:type="dxa"/>
            <w:shd w:val="clear" w:color="auto" w:fill="auto"/>
          </w:tcPr>
          <w:p w:rsidR="00786EFA" w:rsidP="00625188" w:rsidRDefault="00786EFA">
            <w:pPr>
              <w:pStyle w:val="TableContentPACKT"/>
            </w:pPr>
            <w:r>
              <w:t>1</w:t>
            </w:r>
          </w:p>
        </w:tc>
        <w:tc>
          <w:tcPr>
            <w:tcW w:w="3827" w:type="dxa"/>
            <w:shd w:val="clear" w:color="auto" w:fill="auto"/>
          </w:tcPr>
          <w:p w:rsidR="00786EFA" w:rsidP="00625188" w:rsidRDefault="00786EFA">
            <w:pPr>
              <w:pStyle w:val="TableContentPACKT"/>
            </w:pPr>
            <w:r w:rsidRPr="00DE6E30">
              <w:t xml:space="preserve">Unsupervised </w:t>
            </w:r>
            <w:r>
              <w:t xml:space="preserve">learning </w:t>
            </w:r>
            <w:r w:rsidRPr="00DE6E30">
              <w:t>(class label has to be learned)</w:t>
            </w:r>
          </w:p>
        </w:tc>
        <w:tc>
          <w:tcPr>
            <w:tcW w:w="3827" w:type="dxa"/>
            <w:shd w:val="clear" w:color="auto" w:fill="auto"/>
          </w:tcPr>
          <w:p w:rsidR="00786EFA" w:rsidP="00625188" w:rsidRDefault="00786EFA">
            <w:pPr>
              <w:pStyle w:val="TableContentPACKT"/>
            </w:pPr>
            <w:r w:rsidRPr="00DE6E30">
              <w:t xml:space="preserve">Supervised </w:t>
            </w:r>
            <w:r>
              <w:t xml:space="preserve">learning </w:t>
            </w:r>
            <w:r w:rsidRPr="00DE6E30">
              <w:t>(class label is known)</w:t>
            </w:r>
          </w:p>
        </w:tc>
      </w:tr>
      <w:tr w:rsidR="00786EFA" w:rsidTr="00786EFA">
        <w:tc>
          <w:tcPr>
            <w:tcW w:w="534" w:type="dxa"/>
            <w:shd w:val="clear" w:color="auto" w:fill="auto"/>
          </w:tcPr>
          <w:p w:rsidR="00786EFA" w:rsidP="00625188" w:rsidRDefault="00786EFA">
            <w:pPr>
              <w:pStyle w:val="TableContentPACKT"/>
            </w:pPr>
            <w:r>
              <w:t>2</w:t>
            </w:r>
          </w:p>
        </w:tc>
        <w:tc>
          <w:tcPr>
            <w:tcW w:w="3827" w:type="dxa"/>
            <w:shd w:val="clear" w:color="auto" w:fill="auto"/>
          </w:tcPr>
          <w:p w:rsidR="00786EFA" w:rsidP="00625188" w:rsidRDefault="00786EFA">
            <w:pPr>
              <w:pStyle w:val="TableContentPACKT"/>
            </w:pPr>
            <w:r w:rsidRPr="00DE6E30">
              <w:t>Goal is to identify similar groups of objects</w:t>
            </w:r>
          </w:p>
        </w:tc>
        <w:tc>
          <w:tcPr>
            <w:tcW w:w="3827" w:type="dxa"/>
            <w:shd w:val="clear" w:color="auto" w:fill="auto"/>
          </w:tcPr>
          <w:p w:rsidR="00786EFA" w:rsidP="00625188" w:rsidRDefault="00786EFA">
            <w:pPr>
              <w:pStyle w:val="TableContentPACKT"/>
            </w:pPr>
            <w:r w:rsidRPr="00DE6E30">
              <w:t>Goal is to predict classes from the object properties/attribute values</w:t>
            </w:r>
          </w:p>
        </w:tc>
      </w:tr>
      <w:tr w:rsidR="00786EFA" w:rsidTr="00786EFA">
        <w:tc>
          <w:tcPr>
            <w:tcW w:w="534" w:type="dxa"/>
            <w:shd w:val="clear" w:color="auto" w:fill="auto"/>
          </w:tcPr>
          <w:p w:rsidR="00786EFA" w:rsidP="00625188" w:rsidRDefault="00786EFA">
            <w:pPr>
              <w:pStyle w:val="TableContentPACKT"/>
            </w:pPr>
            <w:r>
              <w:t>3</w:t>
            </w:r>
          </w:p>
        </w:tc>
        <w:tc>
          <w:tcPr>
            <w:tcW w:w="3827" w:type="dxa"/>
            <w:shd w:val="clear" w:color="auto" w:fill="auto"/>
          </w:tcPr>
          <w:p w:rsidR="00786EFA" w:rsidP="00625188" w:rsidRDefault="00786EFA">
            <w:pPr>
              <w:pStyle w:val="TableContentPACKT"/>
            </w:pPr>
            <w:r w:rsidRPr="00DE6E30">
              <w:t>Groups (clusters, new classes) are discovered</w:t>
            </w:r>
          </w:p>
        </w:tc>
        <w:tc>
          <w:tcPr>
            <w:tcW w:w="3827" w:type="dxa"/>
            <w:shd w:val="clear" w:color="auto" w:fill="auto"/>
          </w:tcPr>
          <w:p w:rsidR="00786EFA" w:rsidP="00625188" w:rsidRDefault="00786EFA">
            <w:pPr>
              <w:pStyle w:val="TableContentPACKT"/>
            </w:pPr>
            <w:r w:rsidRPr="00DE6E30">
              <w:t>Classifiers are learnt from  sets of classified examples</w:t>
            </w:r>
          </w:p>
        </w:tc>
      </w:tr>
      <w:tr w:rsidR="00786EFA" w:rsidTr="00786EFA">
        <w:tc>
          <w:tcPr>
            <w:tcW w:w="534" w:type="dxa"/>
            <w:shd w:val="clear" w:color="auto" w:fill="auto"/>
          </w:tcPr>
          <w:p w:rsidR="00786EFA" w:rsidP="00625188" w:rsidRDefault="00786EFA">
            <w:pPr>
              <w:pStyle w:val="TableContentPACKT"/>
            </w:pPr>
            <w:r>
              <w:t>4</w:t>
            </w:r>
          </w:p>
        </w:tc>
        <w:tc>
          <w:tcPr>
            <w:tcW w:w="3827" w:type="dxa"/>
            <w:shd w:val="clear" w:color="auto" w:fill="auto"/>
          </w:tcPr>
          <w:p w:rsidR="00786EFA" w:rsidP="00625188" w:rsidRDefault="00786EFA">
            <w:pPr>
              <w:pStyle w:val="TableContentPACKT"/>
            </w:pPr>
            <w:r w:rsidRPr="00DE6E30">
              <w:t>Dataset consists of attributes</w:t>
            </w:r>
          </w:p>
        </w:tc>
        <w:tc>
          <w:tcPr>
            <w:tcW w:w="3827" w:type="dxa"/>
            <w:shd w:val="clear" w:color="auto" w:fill="auto"/>
          </w:tcPr>
          <w:p w:rsidR="00786EFA" w:rsidP="00625188" w:rsidRDefault="00786EFA">
            <w:pPr>
              <w:pStyle w:val="TableContentPACKT"/>
            </w:pPr>
            <w:r w:rsidRPr="00DE6E30">
              <w:t xml:space="preserve">Datasets consist of attributes and a </w:t>
            </w:r>
            <w:r w:rsidRPr="00DE6E30">
              <w:lastRenderedPageBreak/>
              <w:t>class labels</w:t>
            </w:r>
          </w:p>
        </w:tc>
      </w:tr>
      <w:tr w:rsidR="00786EFA" w:rsidTr="00786EFA">
        <w:tc>
          <w:tcPr>
            <w:tcW w:w="534" w:type="dxa"/>
            <w:shd w:val="clear" w:color="auto" w:fill="auto"/>
          </w:tcPr>
          <w:p w:rsidR="00786EFA" w:rsidP="00625188" w:rsidRDefault="00786EFA">
            <w:pPr>
              <w:pStyle w:val="TableContentPACKT"/>
            </w:pPr>
            <w:r>
              <w:lastRenderedPageBreak/>
              <w:t>5</w:t>
            </w:r>
          </w:p>
        </w:tc>
        <w:tc>
          <w:tcPr>
            <w:tcW w:w="3827" w:type="dxa"/>
            <w:shd w:val="clear" w:color="auto" w:fill="auto"/>
          </w:tcPr>
          <w:p w:rsidR="00786EFA" w:rsidP="00625188" w:rsidRDefault="00786EFA">
            <w:pPr>
              <w:pStyle w:val="TableContentPACKT"/>
            </w:pPr>
            <w:r w:rsidRPr="00DE6E30">
              <w:t>clusters are disco</w:t>
            </w:r>
            <w:r>
              <w:t>vered based on distances.</w:t>
            </w:r>
          </w:p>
        </w:tc>
        <w:tc>
          <w:tcPr>
            <w:tcW w:w="3827" w:type="dxa"/>
            <w:shd w:val="clear" w:color="auto" w:fill="auto"/>
          </w:tcPr>
          <w:p w:rsidR="00786EFA" w:rsidP="00625188" w:rsidRDefault="00786EFA">
            <w:pPr>
              <w:pStyle w:val="TableContentPACKT"/>
            </w:pPr>
            <w:r w:rsidRPr="008747C6">
              <w:t>Pre-defined classes</w:t>
            </w:r>
          </w:p>
        </w:tc>
      </w:tr>
    </w:tbl>
    <w:p w:rsidRPr="00731CDF" w:rsidR="00786EFA" w:rsidP="00731CDF" w:rsidRDefault="00786EFA">
      <w:pPr>
        <w:pStyle w:val="NormalPACKT"/>
        <w:rPr>
          <w:lang w:val="en-GB"/>
        </w:rPr>
      </w:pPr>
    </w:p>
    <w:p w:rsidRPr="00731CDF" w:rsidR="00731CDF" w:rsidP="00731CDF" w:rsidRDefault="00731CDF">
      <w:pPr>
        <w:pStyle w:val="NormalPACKT"/>
        <w:rPr>
          <w:lang w:val="en-GB"/>
        </w:rPr>
      </w:pPr>
      <w:r w:rsidRPr="00731CDF">
        <w:rPr>
          <w:lang w:val="en-GB"/>
        </w:rPr>
        <w:t xml:space="preserve">Thus, the two paradigms may informally be contrasted as follows: in supervised learning, the data come with class labels, and we learn how to associate </w:t>
      </w:r>
      <w:proofErr w:type="spellStart"/>
      <w:r w:rsidRPr="00731CDF">
        <w:rPr>
          <w:lang w:val="en-GB"/>
        </w:rPr>
        <w:t>labeled</w:t>
      </w:r>
      <w:proofErr w:type="spellEnd"/>
      <w:r w:rsidRPr="00731CDF">
        <w:rPr>
          <w:lang w:val="en-GB"/>
        </w:rPr>
        <w:t xml:space="preserve"> data with classes; In unsupervised learning, all the data are </w:t>
      </w:r>
      <w:proofErr w:type="spellStart"/>
      <w:r w:rsidRPr="00731CDF">
        <w:rPr>
          <w:lang w:val="en-GB"/>
        </w:rPr>
        <w:t>unlabeled</w:t>
      </w:r>
      <w:proofErr w:type="spellEnd"/>
      <w:r w:rsidRPr="00731CDF">
        <w:rPr>
          <w:lang w:val="en-GB"/>
        </w:rPr>
        <w:t>, and the learning procedure consists of both defining the labels and associating objects with them. There is a third type of machine learning, known as reinforcement learning, which is not commonly used, this learning work</w:t>
      </w:r>
      <w:r w:rsidR="001E71FF">
        <w:rPr>
          <w:lang w:val="en-GB"/>
        </w:rPr>
        <w:t xml:space="preserve">s based on punishment signals. </w:t>
      </w:r>
    </w:p>
    <w:p w:rsidRPr="00731CDF" w:rsidR="00731CDF" w:rsidP="00731CDF" w:rsidRDefault="00731CDF">
      <w:pPr>
        <w:pStyle w:val="NormalPACKT"/>
        <w:rPr>
          <w:lang w:val="en-GB"/>
        </w:rPr>
      </w:pPr>
      <w:r w:rsidRPr="00731CDF">
        <w:rPr>
          <w:lang w:val="en-GB"/>
        </w:rPr>
        <w:t>Note that, the data could be anything: numbers, text, images, video, categories, time series, date etc. In order to experiment with ML algorithms, we need two groups of data sets.</w:t>
      </w:r>
    </w:p>
    <w:p w:rsidRPr="00731CDF" w:rsidR="00731CDF" w:rsidP="00731CDF" w:rsidRDefault="00731CDF">
      <w:pPr>
        <w:pStyle w:val="NormalPACKT"/>
        <w:rPr>
          <w:lang w:val="en-GB"/>
        </w:rPr>
      </w:pPr>
      <w:r w:rsidRPr="001E71FF">
        <w:rPr>
          <w:b/>
          <w:lang w:val="en-GB"/>
        </w:rPr>
        <w:t>Training set</w:t>
      </w:r>
      <w:r w:rsidRPr="00731CDF">
        <w:rPr>
          <w:lang w:val="en-GB"/>
        </w:rPr>
        <w:t>: We should get this depends on the problem, it is usually build by drawing many records. The source of the records may include internal database/warehouse, or external source such as web content, soci</w:t>
      </w:r>
      <w:r>
        <w:rPr>
          <w:lang w:val="en-GB"/>
        </w:rPr>
        <w:t>al media, Government data, etc.</w:t>
      </w:r>
    </w:p>
    <w:p w:rsidRPr="00731CDF" w:rsidR="00731CDF" w:rsidP="00731CDF" w:rsidRDefault="00731CDF">
      <w:pPr>
        <w:pStyle w:val="NormalPACKT"/>
        <w:rPr>
          <w:lang w:val="en-GB"/>
        </w:rPr>
      </w:pPr>
      <w:r w:rsidRPr="001E71FF">
        <w:rPr>
          <w:b/>
          <w:lang w:val="en-GB"/>
        </w:rPr>
        <w:t>Testing set</w:t>
      </w:r>
      <w:r w:rsidRPr="00731CDF">
        <w:rPr>
          <w:lang w:val="en-GB"/>
        </w:rPr>
        <w:t xml:space="preserve">: We may also build other collections, i.e. a testing set to test predictions on data we didn’t train with. </w:t>
      </w:r>
    </w:p>
    <w:p w:rsidRPr="00731CDF" w:rsidR="00731CDF" w:rsidP="00731CDF" w:rsidRDefault="00731CDF">
      <w:pPr>
        <w:pStyle w:val="NormalPACKT"/>
        <w:rPr>
          <w:lang w:val="en-GB"/>
        </w:rPr>
      </w:pPr>
      <w:r w:rsidRPr="00731CDF">
        <w:rPr>
          <w:lang w:val="en-GB"/>
        </w:rPr>
        <w:t>The ability to make accurate predictions are depends on whether our training data represents future records adequately. We have to choose better features and increasing the amount of training data often make a bigger difference in prediction quality than improving our learning algorithm. Over increasing of training data may introduce noise in our dataset. So the feature selection and amount data required are depends on problem and expected quality output, so it is a black art. Our prediction quality is a result of the features we choose that are co-related with the output value that we try to predict. If the training data is too small, it can’t capture expected output.</w:t>
      </w:r>
    </w:p>
    <w:p w:rsidR="00731CDF" w:rsidP="00731CDF" w:rsidRDefault="00731CDF">
      <w:pPr>
        <w:pStyle w:val="NormalPACKT"/>
        <w:rPr>
          <w:lang w:val="en-GB"/>
        </w:rPr>
      </w:pPr>
      <w:r w:rsidRPr="00731CDF">
        <w:rPr>
          <w:lang w:val="en-GB"/>
        </w:rPr>
        <w:t>In the remaining chapter, we would run few sample ML application, in the forthcoming chapters we would see many use cases and examples in detail of the two major types of learning algorithms.</w:t>
      </w:r>
    </w:p>
    <w:p w:rsidR="003D6A7C" w:rsidP="004B5DAC" w:rsidRDefault="00442951">
      <w:pPr>
        <w:pStyle w:val="Heading1"/>
      </w:pPr>
      <w:r>
        <w:t>1.4</w:t>
      </w:r>
      <w:r>
        <w:tab/>
      </w:r>
      <w:r w:rsidRPr="004B5DAC" w:rsidR="004B5DAC">
        <w:t>See it in action:</w:t>
      </w:r>
    </w:p>
    <w:p w:rsidRPr="00A56513" w:rsidR="00A56513" w:rsidP="00A56513" w:rsidRDefault="00A56513">
      <w:pPr>
        <w:pStyle w:val="NormalPACKT"/>
        <w:rPr>
          <w:b/>
          <w:lang w:val="en-GB"/>
        </w:rPr>
      </w:pPr>
      <w:r w:rsidRPr="00A56513">
        <w:rPr>
          <w:lang w:val="en-GB"/>
        </w:rPr>
        <w:t xml:space="preserve">In this section, we are going to run </w:t>
      </w:r>
      <w:r w:rsidR="00B427DA">
        <w:rPr>
          <w:lang w:val="en-GB"/>
        </w:rPr>
        <w:t xml:space="preserve">the first category of </w:t>
      </w:r>
      <w:r w:rsidRPr="00A56513">
        <w:rPr>
          <w:lang w:val="en-GB"/>
        </w:rPr>
        <w:t>few mach</w:t>
      </w:r>
      <w:r>
        <w:rPr>
          <w:lang w:val="en-GB"/>
        </w:rPr>
        <w:t>ine learning samples</w:t>
      </w:r>
      <w:r w:rsidR="00B427DA">
        <w:rPr>
          <w:lang w:val="en-GB"/>
        </w:rPr>
        <w:t xml:space="preserve">, that is classification algorithms. </w:t>
      </w:r>
    </w:p>
    <w:p w:rsidRPr="00A56513" w:rsidR="00A56513" w:rsidP="00AA74C5" w:rsidRDefault="00A56513">
      <w:pPr>
        <w:pStyle w:val="BulletPACKT"/>
      </w:pPr>
      <w:r w:rsidRPr="00A56513">
        <w:t>Handwritten recognition by Multi-class Kernel Support Vector Machines.</w:t>
      </w:r>
    </w:p>
    <w:p w:rsidR="00A56513" w:rsidP="00AA74C5" w:rsidRDefault="00A56513">
      <w:pPr>
        <w:pStyle w:val="BulletPACKT"/>
      </w:pPr>
      <w:r w:rsidRPr="00A56513">
        <w:t>Data classification using Kernel Support Vector Machines.</w:t>
      </w:r>
    </w:p>
    <w:p w:rsidR="00141F59" w:rsidP="00AA74C5" w:rsidRDefault="00826B0E">
      <w:pPr>
        <w:pStyle w:val="BulletPACKT"/>
      </w:pPr>
      <w:r w:rsidRPr="00A56513">
        <w:t>Data classification</w:t>
      </w:r>
      <w:r>
        <w:t xml:space="preserve"> using Support Vector Machine.</w:t>
      </w:r>
    </w:p>
    <w:p w:rsidR="00AA74C5" w:rsidP="00AA74C5" w:rsidRDefault="00826B0E">
      <w:pPr>
        <w:pStyle w:val="BulletPACKT"/>
      </w:pPr>
      <w:r w:rsidRPr="00A56513">
        <w:t>Data classification</w:t>
      </w:r>
      <w:r w:rsidRPr="00AA74C5">
        <w:t xml:space="preserve"> </w:t>
      </w:r>
      <w:r w:rsidR="001956B8">
        <w:t>using M</w:t>
      </w:r>
      <w:r w:rsidRPr="00AA74C5" w:rsidR="00AA74C5">
        <w:t>ulti-class Support Vector Machines</w:t>
      </w:r>
      <w:r>
        <w:t>.</w:t>
      </w:r>
    </w:p>
    <w:p w:rsidR="00141F59" w:rsidP="00AA74C5" w:rsidRDefault="00442951">
      <w:pPr>
        <w:pStyle w:val="BulletPACKT"/>
      </w:pPr>
      <w:r w:rsidRPr="00A56513">
        <w:t>Data clas</w:t>
      </w:r>
      <w:r>
        <w:t>sification with Decision Trees.</w:t>
      </w:r>
    </w:p>
    <w:p w:rsidRPr="00826B0E" w:rsidR="00826B0E" w:rsidP="00826B0E" w:rsidRDefault="00A56513">
      <w:pPr>
        <w:pStyle w:val="BulletEndPACKT"/>
        <w:rPr>
          <w:lang w:val="en-GB"/>
        </w:rPr>
      </w:pPr>
      <w:r w:rsidRPr="00A56513">
        <w:t>Data classification with the Naive Bayes classifier.</w:t>
      </w:r>
      <w:r w:rsidRPr="00141F59">
        <w:rPr>
          <w:lang w:val="en-GB"/>
        </w:rPr>
        <w:t xml:space="preserve"> </w:t>
      </w:r>
    </w:p>
    <w:p w:rsidR="00826B0E" w:rsidP="00826B0E" w:rsidRDefault="00826B0E">
      <w:pPr>
        <w:pStyle w:val="Heading2"/>
      </w:pPr>
      <w:r>
        <w:t>1.4.1</w:t>
      </w:r>
      <w:r>
        <w:tab/>
      </w:r>
      <w:r w:rsidRPr="00543C7C">
        <w:t>Support Vector Machines</w:t>
      </w:r>
    </w:p>
    <w:p w:rsidRPr="00826B0E" w:rsidR="00826B0E" w:rsidP="00826B0E" w:rsidRDefault="00826B0E">
      <w:pPr>
        <w:pStyle w:val="NormalPACKT"/>
        <w:rPr>
          <w:lang w:val="en-GB"/>
        </w:rPr>
      </w:pPr>
      <w:r>
        <w:rPr>
          <w:lang w:val="en-GB"/>
        </w:rPr>
        <w:t xml:space="preserve">The first four examples are developed using </w:t>
      </w:r>
      <w:proofErr w:type="spellStart"/>
      <w:r>
        <w:rPr>
          <w:lang w:val="en-GB"/>
        </w:rPr>
        <w:t>SVMs</w:t>
      </w:r>
      <w:proofErr w:type="spellEnd"/>
      <w:r>
        <w:rPr>
          <w:lang w:val="en-GB"/>
        </w:rPr>
        <w:t>. Lets understand Support vector machines.</w:t>
      </w:r>
    </w:p>
    <w:p w:rsidRPr="00543C7C" w:rsidR="00826B0E" w:rsidP="00826B0E" w:rsidRDefault="00826B0E">
      <w:pPr>
        <w:pStyle w:val="NormalPACKT"/>
        <w:rPr>
          <w:lang w:val="en-GB"/>
        </w:rPr>
      </w:pPr>
      <w:r w:rsidRPr="00543C7C">
        <w:rPr>
          <w:lang w:val="en-GB"/>
        </w:rPr>
        <w:t>Support Vectors Machines (</w:t>
      </w:r>
      <w:proofErr w:type="spellStart"/>
      <w:r w:rsidRPr="00543C7C">
        <w:rPr>
          <w:lang w:val="en-GB"/>
        </w:rPr>
        <w:t>SVMs</w:t>
      </w:r>
      <w:proofErr w:type="spellEnd"/>
      <w:r w:rsidRPr="00543C7C">
        <w:rPr>
          <w:lang w:val="en-GB"/>
        </w:rPr>
        <w:t>) has been used across a wide range of applications such as recognizing handwritten digits, face identification, text categorization, annotation etc. Support vector machines (</w:t>
      </w:r>
      <w:proofErr w:type="spellStart"/>
      <w:r w:rsidRPr="00543C7C">
        <w:rPr>
          <w:lang w:val="en-GB"/>
        </w:rPr>
        <w:t>SVMs</w:t>
      </w:r>
      <w:proofErr w:type="spellEnd"/>
      <w:r w:rsidRPr="00543C7C">
        <w:rPr>
          <w:lang w:val="en-GB"/>
        </w:rPr>
        <w:t xml:space="preserve">) are a set of related supervised learning methods used for classification and regression. In simple words, given a set of training examples, each marked as belonging to one of two categories, a </w:t>
      </w:r>
      <w:proofErr w:type="spellStart"/>
      <w:r w:rsidRPr="00543C7C">
        <w:rPr>
          <w:lang w:val="en-GB"/>
        </w:rPr>
        <w:t>SVM</w:t>
      </w:r>
      <w:proofErr w:type="spellEnd"/>
      <w:r w:rsidRPr="00543C7C">
        <w:rPr>
          <w:lang w:val="en-GB"/>
        </w:rPr>
        <w:t xml:space="preserve"> training algorithm builds a model that predicts whether a new example falls into one category or the other. Intuitively, </w:t>
      </w:r>
      <w:proofErr w:type="spellStart"/>
      <w:r w:rsidRPr="00543C7C">
        <w:rPr>
          <w:lang w:val="en-GB"/>
        </w:rPr>
        <w:t>SVM</w:t>
      </w:r>
      <w:proofErr w:type="spellEnd"/>
      <w:r w:rsidRPr="00543C7C">
        <w:rPr>
          <w:lang w:val="en-GB"/>
        </w:rPr>
        <w:t xml:space="preserve">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w:t>
      </w:r>
      <w:r>
        <w:rPr>
          <w:lang w:val="en-GB"/>
        </w:rPr>
        <w:t>they fall on.</w:t>
      </w:r>
    </w:p>
    <w:p w:rsidRPr="00543C7C" w:rsidR="00826B0E" w:rsidP="00826B0E" w:rsidRDefault="00826B0E">
      <w:pPr>
        <w:pStyle w:val="NormalPACKT"/>
        <w:rPr>
          <w:lang w:val="en-GB"/>
        </w:rPr>
      </w:pPr>
      <w:r w:rsidRPr="00543C7C">
        <w:rPr>
          <w:lang w:val="en-GB"/>
        </w:rPr>
        <w:lastRenderedPageBreak/>
        <w:t xml:space="preserve">The Support Vector Machine is by nature a binary classifier. One of the ways to extend the original </w:t>
      </w:r>
      <w:proofErr w:type="spellStart"/>
      <w:r w:rsidRPr="00543C7C">
        <w:rPr>
          <w:lang w:val="en-GB"/>
        </w:rPr>
        <w:t>SVM</w:t>
      </w:r>
      <w:proofErr w:type="spellEnd"/>
      <w:r w:rsidRPr="00543C7C">
        <w:rPr>
          <w:lang w:val="en-GB"/>
        </w:rPr>
        <w:t xml:space="preserve"> algorithm to multiple classes is to build a one-against-one scheme where multiple </w:t>
      </w:r>
      <w:proofErr w:type="spellStart"/>
      <w:r w:rsidRPr="00543C7C">
        <w:rPr>
          <w:lang w:val="en-GB"/>
        </w:rPr>
        <w:t>SVMs</w:t>
      </w:r>
      <w:proofErr w:type="spellEnd"/>
      <w:r w:rsidRPr="00543C7C">
        <w:rPr>
          <w:lang w:val="en-GB"/>
        </w:rPr>
        <w:t xml:space="preserve"> specialize to recognize each of the available classes. By using a competition scheme, the original multi-class classification problem is then reduced to smaller binary problems. The goal of multiclass classification is trying to put an object into one of a number of classes. For instance, if we have trained the model with historic news articles which categorized by news type, then we could predict whether a new article is about entertainment, sports, politics, religion, etc.</w:t>
      </w:r>
    </w:p>
    <w:p w:rsidR="00826B0E" w:rsidP="00826B0E" w:rsidRDefault="00826B0E">
      <w:pPr>
        <w:pStyle w:val="NormalPACKT"/>
        <w:rPr>
          <w:lang w:val="en-GB"/>
        </w:rPr>
      </w:pPr>
      <w:r w:rsidRPr="00543C7C">
        <w:rPr>
          <w:lang w:val="en-GB"/>
        </w:rPr>
        <w:t xml:space="preserve">Consider another example dataset </w:t>
      </w:r>
      <w:r>
        <w:rPr>
          <w:lang w:val="en-GB"/>
        </w:rPr>
        <w:t>(</w:t>
      </w:r>
      <w:r w:rsidRPr="00F93142">
        <w:rPr>
          <w:rStyle w:val="CodeInTextPACKT"/>
        </w:rPr>
        <w:t>Fig 1.3</w:t>
      </w:r>
      <w:r>
        <w:rPr>
          <w:lang w:val="en-GB"/>
        </w:rPr>
        <w:t xml:space="preserve">) </w:t>
      </w:r>
      <w:r w:rsidRPr="00543C7C">
        <w:rPr>
          <w:lang w:val="en-GB"/>
        </w:rPr>
        <w:t>described patients by 2 genes, gene X and gene Y. the patients are grouped under normal and cancer patients. First of all the objects are represented geometrically (by vectors). Assume that we have converted our problem space into mathematical representation. That is, objects are represented as some points on surface. Few points are representing Cancer patients and few are Normal patients. The objective of the solution/algorithm is finding a line/curve in the space to separate the two groups of points. The line/curve is a called decision surface that separates two classes of points. The linear decision surface (“</w:t>
      </w:r>
      <w:proofErr w:type="spellStart"/>
      <w:r w:rsidRPr="00543C7C">
        <w:rPr>
          <w:lang w:val="en-GB"/>
        </w:rPr>
        <w:t>hyperplane</w:t>
      </w:r>
      <w:proofErr w:type="spellEnd"/>
      <w:r w:rsidRPr="00543C7C">
        <w:rPr>
          <w:lang w:val="en-GB"/>
        </w:rPr>
        <w:t xml:space="preserve">”) that can separate patient classes and has the largest distance (i.e., largest “gap” or “margin”) between border-line patients (i.e., “support vectors”). A </w:t>
      </w:r>
      <w:proofErr w:type="spellStart"/>
      <w:r w:rsidRPr="00543C7C">
        <w:rPr>
          <w:lang w:val="en-GB"/>
        </w:rPr>
        <w:t>hyperplane</w:t>
      </w:r>
      <w:proofErr w:type="spellEnd"/>
      <w:r w:rsidRPr="00543C7C">
        <w:rPr>
          <w:lang w:val="en-GB"/>
        </w:rPr>
        <w:t xml:space="preserve"> is a linear decision surface that splits the space into two parts, It is obvious that a </w:t>
      </w:r>
      <w:proofErr w:type="spellStart"/>
      <w:r w:rsidRPr="00543C7C">
        <w:rPr>
          <w:lang w:val="en-GB"/>
        </w:rPr>
        <w:t>hyperplane</w:t>
      </w:r>
      <w:proofErr w:type="spellEnd"/>
      <w:r w:rsidRPr="00543C7C">
        <w:rPr>
          <w:lang w:val="en-GB"/>
        </w:rPr>
        <w:t xml:space="preserve"> is a binary classifier.</w:t>
      </w:r>
    </w:p>
    <w:p w:rsidRPr="00117C74" w:rsidR="00826B0E" w:rsidP="00826B0E" w:rsidRDefault="00152930">
      <w:pPr>
        <w:pStyle w:val="NormalPACKT"/>
        <w:rPr>
          <w:rStyle w:val="CodeInTextPACKT"/>
        </w:rPr>
      </w:pPr>
      <w:r>
        <w:rPr>
          <w:rStyle w:val="CodeInTextPACKT"/>
        </w:rPr>
        <w:t>Fig 1.1</w:t>
      </w:r>
    </w:p>
    <w:p w:rsidR="00826B0E" w:rsidP="00826B0E" w:rsidRDefault="00826B0E">
      <w:pPr>
        <w:pStyle w:val="NormalPACKT"/>
        <w:rPr>
          <w:lang w:val="en-GB"/>
        </w:rPr>
      </w:pPr>
      <w:r>
        <w:rPr>
          <w:noProof/>
          <w:lang w:val="en-IN" w:eastAsia="en-IN"/>
        </w:rPr>
        <mc:AlternateContent>
          <mc:Choice Requires="wpg">
            <w:drawing>
              <wp:anchor distT="0" distB="0" distL="114300" distR="114300" simplePos="0" relativeHeight="251665408" behindDoc="0" locked="0" layoutInCell="1" allowOverlap="1" wp14:editId="5C94DCE9" wp14:anchorId="66EE3C86">
                <wp:simplePos x="0" y="0"/>
                <wp:positionH relativeFrom="column">
                  <wp:posOffset>193040</wp:posOffset>
                </wp:positionH>
                <wp:positionV relativeFrom="paragraph">
                  <wp:posOffset>132080</wp:posOffset>
                </wp:positionV>
                <wp:extent cx="4889500" cy="2750820"/>
                <wp:effectExtent l="0" t="0" r="0" b="0"/>
                <wp:wrapNone/>
                <wp:docPr id="14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0" cy="2750820"/>
                          <a:chOff x="0" y="0"/>
                          <a:chExt cx="4890053" cy="2751151"/>
                        </a:xfrm>
                      </wpg:grpSpPr>
                      <wps:wsp>
                        <wps:cNvPr id="143" name="Straight Arrow Connector 6"/>
                        <wps:cNvCnPr/>
                        <wps:spPr>
                          <a:xfrm>
                            <a:off x="302150" y="2592126"/>
                            <a:ext cx="3649373" cy="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4" name="Straight Arrow Connector 7"/>
                        <wps:cNvCnPr/>
                        <wps:spPr>
                          <a:xfrm flipV="1">
                            <a:off x="302150" y="349858"/>
                            <a:ext cx="0" cy="224155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5" name="5-Point Star 8"/>
                        <wps:cNvSpPr/>
                        <wps:spPr>
                          <a:xfrm>
                            <a:off x="874644" y="747423"/>
                            <a:ext cx="159026" cy="15107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5-Point Star 9"/>
                        <wps:cNvSpPr/>
                        <wps:spPr>
                          <a:xfrm>
                            <a:off x="755374" y="1208599"/>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5-Point Star 10"/>
                        <wps:cNvSpPr/>
                        <wps:spPr>
                          <a:xfrm>
                            <a:off x="1232453" y="683813"/>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5-Point Star 11"/>
                        <wps:cNvSpPr/>
                        <wps:spPr>
                          <a:xfrm>
                            <a:off x="1073427" y="1057524"/>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5-Point Star 12"/>
                        <wps:cNvSpPr/>
                        <wps:spPr>
                          <a:xfrm>
                            <a:off x="1574359" y="683813"/>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5-Point Star 13"/>
                        <wps:cNvSpPr/>
                        <wps:spPr>
                          <a:xfrm>
                            <a:off x="1415333" y="1057524"/>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5-Point Star 14"/>
                        <wps:cNvSpPr/>
                        <wps:spPr>
                          <a:xfrm>
                            <a:off x="914400" y="1399430"/>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5-Point Star 15"/>
                        <wps:cNvSpPr/>
                        <wps:spPr>
                          <a:xfrm>
                            <a:off x="1677726" y="1057524"/>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Oval 16"/>
                        <wps:cNvSpPr/>
                        <wps:spPr>
                          <a:xfrm>
                            <a:off x="2425148" y="1121134"/>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Oval 17"/>
                        <wps:cNvSpPr/>
                        <wps:spPr>
                          <a:xfrm>
                            <a:off x="2115047" y="1550505"/>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8"/>
                        <wps:cNvSpPr/>
                        <wps:spPr>
                          <a:xfrm>
                            <a:off x="2671639" y="1661823"/>
                            <a:ext cx="182880" cy="190831"/>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9"/>
                        <wps:cNvSpPr/>
                        <wps:spPr>
                          <a:xfrm>
                            <a:off x="2194560" y="2115047"/>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20"/>
                        <wps:cNvSpPr/>
                        <wps:spPr>
                          <a:xfrm>
                            <a:off x="2854519" y="1439187"/>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21"/>
                        <wps:cNvSpPr/>
                        <wps:spPr>
                          <a:xfrm>
                            <a:off x="2520564" y="1932167"/>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Oval 22"/>
                        <wps:cNvSpPr/>
                        <wps:spPr>
                          <a:xfrm>
                            <a:off x="2910178" y="2011680"/>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Oval 23"/>
                        <wps:cNvSpPr/>
                        <wps:spPr>
                          <a:xfrm>
                            <a:off x="2520564" y="1510748"/>
                            <a:ext cx="182880" cy="190831"/>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24"/>
                        <wps:cNvSpPr/>
                        <wps:spPr>
                          <a:xfrm>
                            <a:off x="3196425" y="1622067"/>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25"/>
                        <wps:cNvSpPr/>
                        <wps:spPr>
                          <a:xfrm>
                            <a:off x="3252084" y="1065475"/>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Straight Connector 26"/>
                        <wps:cNvCnPr/>
                        <wps:spPr>
                          <a:xfrm flipV="1">
                            <a:off x="1232453" y="397566"/>
                            <a:ext cx="1065750" cy="1534601"/>
                          </a:xfrm>
                          <a:prstGeom prst="line">
                            <a:avLst/>
                          </a:prstGeom>
                          <a:noFill/>
                          <a:ln w="9525" cap="flat" cmpd="sng" algn="ctr">
                            <a:solidFill>
                              <a:srgbClr val="4F81BD">
                                <a:shade val="95000"/>
                                <a:satMod val="105000"/>
                              </a:srgbClr>
                            </a:solidFill>
                            <a:prstDash val="sysDash"/>
                          </a:ln>
                          <a:effectLst/>
                        </wps:spPr>
                        <wps:bodyPr/>
                      </wps:wsp>
                      <wps:wsp>
                        <wps:cNvPr id="164" name="Straight Connector 27"/>
                        <wps:cNvCnPr/>
                        <wps:spPr>
                          <a:xfrm flipV="1">
                            <a:off x="1908313" y="548640"/>
                            <a:ext cx="1065530" cy="1534160"/>
                          </a:xfrm>
                          <a:prstGeom prst="line">
                            <a:avLst/>
                          </a:prstGeom>
                          <a:noFill/>
                          <a:ln w="9525" cap="flat" cmpd="sng" algn="ctr">
                            <a:solidFill>
                              <a:srgbClr val="4F81BD">
                                <a:shade val="95000"/>
                                <a:satMod val="105000"/>
                              </a:srgbClr>
                            </a:solidFill>
                            <a:prstDash val="sysDash"/>
                          </a:ln>
                          <a:effectLst/>
                        </wps:spPr>
                        <wps:bodyPr/>
                      </wps:wsp>
                      <wps:wsp>
                        <wps:cNvPr id="165" name="Straight Arrow Connector 28"/>
                        <wps:cNvCnPr/>
                        <wps:spPr>
                          <a:xfrm>
                            <a:off x="2401294" y="294199"/>
                            <a:ext cx="484505" cy="301625"/>
                          </a:xfrm>
                          <a:prstGeom prst="straightConnector1">
                            <a:avLst/>
                          </a:prstGeom>
                          <a:noFill/>
                          <a:ln w="9525" cap="flat" cmpd="sng" algn="ctr">
                            <a:solidFill>
                              <a:srgbClr val="4F81BD">
                                <a:shade val="95000"/>
                                <a:satMod val="105000"/>
                              </a:srgbClr>
                            </a:solidFill>
                            <a:prstDash val="solid"/>
                            <a:headEnd type="triangle"/>
                            <a:tailEnd type="triangle"/>
                          </a:ln>
                          <a:effectLst/>
                        </wps:spPr>
                        <wps:bodyPr/>
                      </wps:wsp>
                      <wps:wsp>
                        <wps:cNvPr id="166" name="Oval 29"/>
                        <wps:cNvSpPr/>
                        <wps:spPr>
                          <a:xfrm>
                            <a:off x="3466769" y="477079"/>
                            <a:ext cx="182880" cy="190500"/>
                          </a:xfrm>
                          <a:prstGeom prst="ellipse">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826B0E" w:rsidP="00826B0E" w:rsidRDefault="00826B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5-Point Star 30"/>
                        <wps:cNvSpPr/>
                        <wps:spPr>
                          <a:xfrm>
                            <a:off x="3466769" y="198783"/>
                            <a:ext cx="158750" cy="150495"/>
                          </a:xfrm>
                          <a:prstGeom prst="star5">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Text Box 31"/>
                        <wps:cNvSpPr txBox="1"/>
                        <wps:spPr>
                          <a:xfrm>
                            <a:off x="3729162" y="151075"/>
                            <a:ext cx="1160891" cy="580445"/>
                          </a:xfrm>
                          <a:prstGeom prst="rect">
                            <a:avLst/>
                          </a:prstGeom>
                          <a:noFill/>
                          <a:ln w="6350">
                            <a:noFill/>
                          </a:ln>
                          <a:effectLst/>
                        </wps:spPr>
                        <wps:txbx>
                          <w:txbxContent>
                            <w:p w:rsidR="00826B0E" w:rsidP="00826B0E" w:rsidRDefault="00826B0E">
                              <w:r>
                                <w:t>Normal Patients</w:t>
                              </w:r>
                            </w:p>
                            <w:p w:rsidR="00826B0E" w:rsidP="00826B0E" w:rsidRDefault="00826B0E">
                              <w:r>
                                <w:t>Cancer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 name="Text Box 32"/>
                        <wps:cNvSpPr txBox="1"/>
                        <wps:spPr>
                          <a:xfrm>
                            <a:off x="4063117" y="2456953"/>
                            <a:ext cx="604299" cy="294198"/>
                          </a:xfrm>
                          <a:prstGeom prst="rect">
                            <a:avLst/>
                          </a:prstGeom>
                          <a:solidFill>
                            <a:sysClr val="window" lastClr="FFFFFF"/>
                          </a:solidFill>
                          <a:ln w="6350">
                            <a:noFill/>
                          </a:ln>
                          <a:effectLst/>
                        </wps:spPr>
                        <wps:txbx>
                          <w:txbxContent>
                            <w:p w:rsidR="00826B0E" w:rsidP="00826B0E" w:rsidRDefault="00826B0E">
                              <w:r>
                                <w:t>Gene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 name="Text Box 33"/>
                        <wps:cNvSpPr txBox="1"/>
                        <wps:spPr>
                          <a:xfrm>
                            <a:off x="0" y="0"/>
                            <a:ext cx="603885" cy="294005"/>
                          </a:xfrm>
                          <a:prstGeom prst="rect">
                            <a:avLst/>
                          </a:prstGeom>
                          <a:solidFill>
                            <a:sysClr val="window" lastClr="FFFFFF"/>
                          </a:solidFill>
                          <a:ln w="6350">
                            <a:noFill/>
                          </a:ln>
                          <a:effectLst/>
                        </wps:spPr>
                        <wps:txbx>
                          <w:txbxContent>
                            <w:p w:rsidR="00826B0E" w:rsidP="00826B0E" w:rsidRDefault="00826B0E">
                              <w:r>
                                <w:t>Gene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34"/>
                        <wps:cNvCnPr/>
                        <wps:spPr>
                          <a:xfrm flipV="1">
                            <a:off x="1470992" y="588397"/>
                            <a:ext cx="1065530" cy="1534160"/>
                          </a:xfrm>
                          <a:prstGeom prst="line">
                            <a:avLst/>
                          </a:prstGeom>
                          <a:noFill/>
                          <a:ln w="12700" cap="flat" cmpd="sng" algn="ctr">
                            <a:solidFill>
                              <a:srgbClr val="4F81BD">
                                <a:shade val="95000"/>
                                <a:satMod val="105000"/>
                              </a:srgbClr>
                            </a:solidFill>
                            <a:prstDash val="solid"/>
                          </a:ln>
                          <a:effectLst/>
                        </wps:spPr>
                        <wps:bodyPr/>
                      </wps:wsp>
                      <wps:wsp>
                        <wps:cNvPr id="172" name="Text Box 35"/>
                        <wps:cNvSpPr txBox="1"/>
                        <wps:spPr>
                          <a:xfrm rot="1746272">
                            <a:off x="2576223" y="174929"/>
                            <a:ext cx="357505" cy="246380"/>
                          </a:xfrm>
                          <a:prstGeom prst="rect">
                            <a:avLst/>
                          </a:prstGeom>
                          <a:solidFill>
                            <a:sysClr val="window" lastClr="FFFFFF"/>
                          </a:solidFill>
                          <a:ln w="6350">
                            <a:noFill/>
                          </a:ln>
                          <a:effectLst/>
                        </wps:spPr>
                        <wps:txbx>
                          <w:txbxContent>
                            <w:p w:rsidR="00826B0E" w:rsidP="00826B0E" w:rsidRDefault="00826B0E">
                              <w:r>
                                <w:t>Gap</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37" style="position:absolute;margin-left:15.2pt;margin-top:10.4pt;width:385pt;height:216.6pt;z-index:251665408" coordsize="48900,275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">
                <v:shapetype id="_x0000_t32" coordsize="21600,21600" o:oned="t" filled="f" o:spt="32" path="m,l21600,21600e">
                  <v:path fillok="f" arrowok="t" o:connecttype="none"/>
                  <o:lock v:ext="edit" shapetype="t"/>
                </v:shapetype>
                <v:shape id="Straight Arrow Connector 6" style="position:absolute;left:3021;top:25921;width:36494;height:0;visibility:visible;mso-wrap-style:square" o:spid="_x0000_s1027"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jt9sQAAADcAAAADwAAAGRycy9kb3ducmV2LnhtbERPTWvCQBC9C/0PyxR6003bIBJdQxsq&#10;5GJBW8HjmB2TkOxsml017a93C4K3ebzPWaSDacWZeldbVvA8iUAQF1bXXCr4/lqNZyCcR9bYWiYF&#10;v+QgXT6MFphoe+ENnbe+FCGEXYIKKu+7REpXVGTQTWxHHLij7Q36APtS6h4vIdy08iWKptJgzaGh&#10;wo6yiopmezIKsnyd5++rWfN52O2bD/MX/+w2sVJPj8PbHISnwd/FN3euw/z4Ff6fCR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CO32xAAAANwAAAAPAAAAAAAAAAAA&#10;AAAAAKECAABkcnMvZG93bnJldi54bWxQSwUGAAAAAAQABAD5AAAAkgMAAAAA&#10;">
                  <v:stroke endarrow="open"/>
                </v:shape>
                <v:shape id="Straight Arrow Connector 7" style="position:absolute;left:3021;top:3498;width:0;height:22416;flip:y;visibility:visible;mso-wrap-style:square" o:spid="_x0000_s1028"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8sEAAADcAAAADwAAAGRycy9kb3ducmV2LnhtbERP24rCMBB9F/Yfwgj7pqkiIl2jiLCo&#10;oELb/YChmW3LNpOSxNr9eyMIvs3hXGe9HUwrenK+saxgNk1AEJdWN1wp+Cm+JysQPiBrbC2Tgn/y&#10;sN18jNaYanvnjPo8VCKGsE9RQR1Cl0rpy5oM+qntiCP3a53BEKGrpHZ4j+GmlfMkWUqDDceGGjva&#10;11T+5TejoDz7q7tcDqf9LJtnBy7y9tY3Sn2Oh90XiEBDeItf7qOO8xcLeD4TL5C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0hHywQAAANwAAAAPAAAAAAAAAAAAAAAA&#10;AKECAABkcnMvZG93bnJldi54bWxQSwUGAAAAAAQABAD5AAAAjwMAAAAA&#10;">
                  <v:stroke endarrow="open"/>
                </v:shape>
                <v:shape id="5-Point Star 8" style="position:absolute;left:8746;top:7474;width:1590;height:1510;visibility:visible;mso-wrap-style:square;v-text-anchor:middle" coordsize="159026,151075" o:spid="_x0000_s1029" fillcolor="#4f81bd" strokecolor="#385d8a" strokeweight="2pt" path="m,57705r60743,1l79513,,98283,57706r60743,-1l109884,93369r18771,57706l79513,115410,30371,151075,49142,93369,,5770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OO1cMA&#10;AADcAAAADwAAAGRycy9kb3ducmV2LnhtbERPS2vCQBC+F/oflil4qxtF+4iuUgXBiwdtQbwN2TEb&#10;mp1Js9sY/70rFHqbj+8582Xva9VRGyphA6NhBoq4EFtxaeDrc/P8BipEZIu1MBm4UoDl4vFhjrmV&#10;C++pO8RSpRAOORpwMTa51qFw5DEMpSFO3FlajzHBttS2xUsK97UeZ9mL9lhxanDY0NpR8X349QZe&#10;f967rdTSyHG0uq7c8bTbj0/GDJ76jxmoSH38F/+5tzbNn0zh/ky6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OO1cMAAADcAAAADwAAAAAAAAAAAAAAAACYAgAAZHJzL2Rv&#10;d25yZXYueG1sUEsFBgAAAAAEAAQA9QAAAIgDAAAAAA==&#10;">
                  <v:path arrowok="t" o:connecttype="custom" o:connectlocs="0,57705;60743,57706;79513,0;98283,57706;159026,57705;109884,93369;128655,151075;79513,115410;30371,151075;49142,93369;0,57705" o:connectangles="0,0,0,0,0,0,0,0,0,0,0"/>
                </v:shape>
                <v:shape id="5-Point Star 9" style="position:absolute;left:7553;top:12085;width:1588;height:1505;visibility:visible;mso-wrap-style:square;v-text-anchor:middle" coordsize="158750,150495" o:spid="_x0000_s1030"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R8IA&#10;AADcAAAADwAAAGRycy9kb3ducmV2LnhtbERPS4vCMBC+C/6HMIIXWVMXkd1qFBF38dCLut6HZmyL&#10;zaQ06UN//UYQvM3H95zVpjelaKl2hWUFs2kEgji1uuBMwd/55+MLhPPIGkvLpOBODjbr4WCFsbYd&#10;H6k9+UyEEHYxKsi9r2IpXZqTQTe1FXHgrrY26AOsM6lr7EK4KeVnFC2kwYJDQ44V7XJKb6fGKOge&#10;1+RyS7Zdk7TfCf/uJ4+LaZQaj/rtEoSn3r/FL/dBh/nzBTyfCRf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W7tHwgAAANwAAAAPAAAAAAAAAAAAAAAAAJgCAABkcnMvZG93&#10;bnJldi54bWxQSwUGAAAAAAQABAD1AAAAhwMAAAAA&#10;">
                  <v:path arrowok="t" o:connecttype="custom" o:connectlocs="0,57484;60637,57484;79375,0;98113,57484;158750,57484;109693,93011;128431,150495;79375,114967;30319,150495;49057,93011;0,57484" o:connectangles="0,0,0,0,0,0,0,0,0,0,0"/>
                </v:shape>
                <v:shape id="5-Point Star 10" style="position:absolute;left:12324;top:6838;width:1588;height:1505;visibility:visible;mso-wrap-style:square;v-text-anchor:middle" coordsize="158750,150495" o:spid="_x0000_s1031"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e3MMA&#10;AADcAAAADwAAAGRycy9kb3ducmV2LnhtbERPS2vCQBC+F/oflin0UnTTIq2mriKi4iEXU70P2TEJ&#10;ZmdDdvPQX+8KQm/z8T1nvhxMJTpqXGlZwec4AkGcWV1yruD4tx1NQTiPrLGyTAqu5GC5eH2ZY6xt&#10;zwfqUp+LEMIuRgWF93UspcsKMujGtiYO3Nk2Bn2ATS51g30IN5X8iqJvabDk0FBgTeuCskvaGgX9&#10;7ZycLsmqb5NulvBu83E7mVap97dh9QvC0+D/xU/3Xof5kx94PBMu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ce3MMAAADcAAAADwAAAAAAAAAAAAAAAACYAgAAZHJzL2Rv&#10;d25yZXYueG1sUEsFBgAAAAAEAAQA9QAAAIgDAAAAAA==&#10;">
                  <v:path arrowok="t" o:connecttype="custom" o:connectlocs="0,57484;60637,57484;79375,0;98113,57484;158750,57484;109693,93011;128431,150495;79375,114967;30319,150495;49057,93011;0,57484" o:connectangles="0,0,0,0,0,0,0,0,0,0,0"/>
                </v:shape>
                <v:shape id="5-Point Star 11" style="position:absolute;left:10734;top:10575;width:1587;height:1505;visibility:visible;mso-wrap-style:square;v-text-anchor:middle" coordsize="158750,150495" o:spid="_x0000_s1032"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KrsUA&#10;AADcAAAADwAAAGRycy9kb3ducmV2LnhtbESPT2vCQBDF74V+h2UEL6VuWoq00VWktNJDLmq9D9kx&#10;CWZnQ3bzRz+9cxC8zfDevPeb5Xp0teqpDZVnA2+zBBRx7m3FhYH/w+/rJ6gQkS3WnsnAhQKsV89P&#10;S0ytH3hH/T4WSkI4pGigjLFJtQ55SQ7DzDfEop186zDK2hbatjhIuKv1e5LMtcOKpaHEhr5Lys/7&#10;zhkYrqfseM42Q5f1Xxlvf16uR9cZM52MmwWoSGN8mO/Xf1bwP4RW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IquxQAAANwAAAAPAAAAAAAAAAAAAAAAAJgCAABkcnMv&#10;ZG93bnJldi54bWxQSwUGAAAAAAQABAD1AAAAigMAAAAA&#10;">
                  <v:path arrowok="t" o:connecttype="custom" o:connectlocs="0,57484;60637,57484;79375,0;98113,57484;158750,57484;109693,93011;128431,150495;79375,114967;30319,150495;49057,93011;0,57484" o:connectangles="0,0,0,0,0,0,0,0,0,0,0"/>
                </v:shape>
                <v:shape id="5-Point Star 12" style="position:absolute;left:15743;top:6838;width:1588;height:1505;visibility:visible;mso-wrap-style:square;v-text-anchor:middle" coordsize="158750,150495" o:spid="_x0000_s1033"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QvNcMA&#10;AADcAAAADwAAAGRycy9kb3ducmV2LnhtbERPS2vCQBC+C/0PyxR6kbppEWlSV5HSSg+5GOt9yI7Z&#10;YHY2ZDcP/fVdodDbfHzPWW8n24iBOl87VvCySEAQl07XXCn4OX49v4HwAVlj45gUXMnDdvMwW2Om&#10;3cgHGopQiRjCPkMFJoQ2k9KXhiz6hWuJI3d2ncUQYVdJ3eEYw20jX5NkJS3WHBsMtvRhqLwUvVUw&#10;3s756ZLvxj4f0pz3n/PbyfZKPT1Ou3cQgabwL/5zf+s4f5nC/Z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QvNcMAAADcAAAADwAAAAAAAAAAAAAAAACYAgAAZHJzL2Rv&#10;d25yZXYueG1sUEsFBgAAAAAEAAQA9QAAAIgDAAAAAA==&#10;">
                  <v:path arrowok="t" o:connecttype="custom" o:connectlocs="0,57484;60637,57484;79375,0;98113,57484;158750,57484;109693,93011;128431,150495;79375,114967;30319,150495;49057,93011;0,57484" o:connectangles="0,0,0,0,0,0,0,0,0,0,0"/>
                </v:shape>
                <v:shape id="5-Point Star 13" style="position:absolute;left:14153;top:10575;width:1587;height:1505;visibility:visible;mso-wrap-style:square;v-text-anchor:middle" coordsize="158750,150495" o:spid="_x0000_s1034"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QdcUA&#10;AADcAAAADwAAAGRycy9kb3ducmV2LnhtbESPT2vCQBDF74V+h2UEL6VuWqi00VWktNJDLmq9D9kx&#10;CWZnQ3bzRz+9cxC8zfDevPeb5Xp0teqpDZVnA2+zBBRx7m3FhYH/w+/rJ6gQkS3WnsnAhQKsV89P&#10;S0ytH3hH/T4WSkI4pGigjLFJtQ55SQ7DzDfEop186zDK2hbatjhIuKv1e5LMtcOKpaHEhr5Lys/7&#10;zhkYrqfseM42Q5f1Xxlvf16uR9cZM52MmwWoSGN8mO/Xf1bwPwRfnpEJ9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xB1xQAAANwAAAAPAAAAAAAAAAAAAAAAAJgCAABkcnMv&#10;ZG93bnJldi54bWxQSwUGAAAAAAQABAD1AAAAigMAAAAA&#10;">
                  <v:path arrowok="t" o:connecttype="custom" o:connectlocs="0,57484;60637,57484;79375,0;98113,57484;158750,57484;109693,93011;128431,150495;79375,114967;30319,150495;49057,93011;0,57484" o:connectangles="0,0,0,0,0,0,0,0,0,0,0"/>
                </v:shape>
                <v:shape id="5-Point Star 14" style="position:absolute;left:9144;top:13994;width:1587;height:1505;visibility:visible;mso-wrap-style:square;v-text-anchor:middle" coordsize="158750,150495" o:spid="_x0000_s1035"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u17sMA&#10;AADcAAAADwAAAGRycy9kb3ducmV2LnhtbERPS2vCQBC+C/0PyxR6kbpJodKmbkIoWjzkotb7kB2T&#10;YHY2ZDeP+uvdQqG3+fies8lm04qRetdYVhCvIhDEpdUNVwq+T7vnNxDOI2tsLZOCH3KQpQ+LDSba&#10;Tnyg8egrEULYJaig9r5LpHRlTQbdynbEgbvY3qAPsK+k7nEK4aaVL1G0lgYbDg01dvRZU3k9DkbB&#10;dLsU52uRT0Mxvhf8tV3ezmZQ6ulxzj9AeJr9v/jPvddh/msM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u17sMAAADcAAAADwAAAAAAAAAAAAAAAACYAgAAZHJzL2Rv&#10;d25yZXYueG1sUEsFBgAAAAAEAAQA9QAAAIgDAAAAAA==&#10;">
                  <v:path arrowok="t" o:connecttype="custom" o:connectlocs="0,57484;60637,57484;79375,0;98113,57484;158750,57484;109693,93011;128431,150495;79375,114967;30319,150495;49057,93011;0,57484" o:connectangles="0,0,0,0,0,0,0,0,0,0,0"/>
                </v:shape>
                <v:shape id="5-Point Star 15" style="position:absolute;left:16777;top:10575;width:1587;height:1505;visibility:visible;mso-wrap-style:square;v-text-anchor:middle" coordsize="158750,150495" o:spid="_x0000_s1036"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krmcMA&#10;AADcAAAADwAAAGRycy9kb3ducmV2LnhtbERPS2vCQBC+C/0PyxR6kboxUGlTNyEUWzzkotb7kB2T&#10;YHY2ZDeP+uvdQqG3+fies81m04qRetdYVrBeRSCIS6sbrhR8nz6fX0E4j6yxtUwKfshBlj4stpho&#10;O/GBxqOvRAhhl6CC2vsukdKVNRl0K9sRB+5ie4M+wL6SuscphJtWxlG0kQYbDg01dvRRU3k9DkbB&#10;dLsU52uRT0MxvhX8tVvezmZQ6ulxzt9BeJr9v/jPvddh/ksMv8+EC2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krmcMAAADcAAAADwAAAAAAAAAAAAAAAACYAgAAZHJzL2Rv&#10;d25yZXYueG1sUEsFBgAAAAAEAAQA9QAAAIgDAAAAAA==&#10;">
                  <v:path arrowok="t" o:connecttype="custom" o:connectlocs="0,57484;60637,57484;79375,0;98113,57484;158750,57484;109693,93011;128431,150495;79375,114967;30319,150495;49057,93011;0,57484" o:connectangles="0,0,0,0,0,0,0,0,0,0,0"/>
                </v:shape>
                <v:oval id="Oval 16" style="position:absolute;left:24251;top:11211;width:1829;height:1905;visibility:visible;mso-wrap-style:square;v-text-anchor:middle" o:spid="_x0000_s1037"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zb1MYA&#10;AADcAAAADwAAAGRycy9kb3ducmV2LnhtbESPzW7CMBCE75V4B2uRuBWHhFZNikGoCIkeemjgAbbx&#10;NomI1yF28/P2uFKl3nY1883ObnajaURPnastK1gtIxDEhdU1lwou5+PjCwjnkTU2lknBRA5229nD&#10;BjNtB/6kPvelCCHsMlRQed9mUrqiIoNuaVvioH3bzqAPa1dK3eEQwk0j4yh6lgZrDhcqbOmtouKa&#10;/5hQg038sX9PExun0dftup7SQ5krtZiP+1cQnkb/b/6jTzpwTwn8PhMmkN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zb1MYAAADcAAAADwAAAAAAAAAAAAAAAACYAgAAZHJz&#10;L2Rvd25yZXYueG1sUEsFBgAAAAAEAAQA9QAAAIsDAAAAAA==&#10;">
                  <v:fill type="gradient" color2="#ffebdb" colors="0 #ffbe86;22938f #ffd0aa;1 #ffebdb" angle="180" focus="100%" rotate="t"/>
                  <v:shadow on="t" color="black" opacity="24903f" offset="0,.55556mm" origin=",.5"/>
                </v:oval>
                <v:oval id="Oval 17" style="position:absolute;left:21150;top:15505;width:1829;height:1905;visibility:visible;mso-wrap-style:square;v-text-anchor:middle" o:spid="_x0000_s1038"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DoMYA&#10;AADcAAAADwAAAGRycy9kb3ducmV2LnhtbESPzW7CMBCE70h9B2uReisOaVqRgEGIqlJ74NC0D7DE&#10;SxIRr9PY5Oft60pI3HY1883ObnajaURPnastK1guIhDEhdU1lwp+vt+fViCcR9bYWCYFEznYbR9m&#10;G8y0HfiL+tyXIoSwy1BB5X2bSemKigy6hW2Jg3a2nUEf1q6UusMhhJtGxlH0Kg3WHC5U2NKhouKS&#10;X02owSY+7j/TZxun0en3kkzpW5kr9Tgf92sQnkZ/N9/oDx24lwT+nwkT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VDoMYAAADcAAAADwAAAAAAAAAAAAAAAACYAgAAZHJz&#10;L2Rvd25yZXYueG1sUEsFBgAAAAAEAAQA9QAAAIsDAAAAAA==&#10;">
                  <v:fill type="gradient" color2="#ffebdb" colors="0 #ffbe86;22938f #ffd0aa;1 #ffebdb" angle="180" focus="100%" rotate="t"/>
                  <v:shadow on="t" color="black" opacity="24903f" offset="0,.55556mm" origin=",.5"/>
                </v:oval>
                <v:oval id="Oval 18" style="position:absolute;left:26716;top:16618;width:1829;height:1908;visibility:visible;mso-wrap-style:square;v-text-anchor:middle" o:spid="_x0000_s1039"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nmO8UA&#10;AADcAAAADwAAAGRycy9kb3ducmV2LnhtbESPwW7CMBBE70j9B2uRegOHtKlIwCBEVak9cGjaD1ji&#10;JYmI16ltIPn7ulIlbruaebOz6+1gOnEl51vLChbzBARxZXXLtYLvr7fZEoQPyBo7y6RgJA/bzcNk&#10;jYW2N/6kaxlqEUPYF6igCaEvpPRVQwb93PbEUTtZZzDE1dVSO7zFcNPJNElepMGW44UGe9o3VJ3L&#10;i4k12KSH3Uf+ZNM8Of6cn8f8tS6VepwOuxWIQEO4m//pdx25LIO/Z+IE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eY7xQAAANwAAAAPAAAAAAAAAAAAAAAAAJgCAABkcnMv&#10;ZG93bnJldi54bWxQSwUGAAAAAAQABAD1AAAAigMAAAAA&#10;">
                  <v:fill type="gradient" color2="#ffebdb" colors="0 #ffbe86;22938f #ffd0aa;1 #ffebdb" angle="180" focus="100%" rotate="t"/>
                  <v:shadow on="t" color="black" opacity="24903f" offset="0,.55556mm" origin=",.5"/>
                </v:oval>
                <v:oval id="Oval 19" style="position:absolute;left:21945;top:21150;width:1829;height:1905;visibility:visible;mso-wrap-style:square;v-text-anchor:middle" o:spid="_x0000_s1040"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4TMUA&#10;AADcAAAADwAAAGRycy9kb3ducmV2LnhtbESPwW7CMBBE70j9B2uRegOHtEQkYBCiqtQeODTtByzx&#10;kkTE69Q2kPx9XalSb7uaebOzm91gOnEj51vLChbzBARxZXXLtYKvz9fZCoQPyBo7y6RgJA+77cNk&#10;g4W2d/6gWxlqEUPYF6igCaEvpPRVQwb93PbEUTtbZzDE1dVSO7zHcNPJNEkyabDleKHBng4NVZfy&#10;amINNulx/54/2TRPTt+X5zF/qUulHqfDfg0i0BD+zX/0m47cMoPfZ+IE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3hMxQAAANwAAAAPAAAAAAAAAAAAAAAAAJgCAABkcnMv&#10;ZG93bnJldi54bWxQSwUGAAAAAAQABAD1AAAAigMAAAAA&#10;">
                  <v:fill type="gradient" color2="#ffebdb" colors="0 #ffbe86;22938f #ffd0aa;1 #ffebdb" angle="180" focus="100%" rotate="t"/>
                  <v:shadow on="t" color="black" opacity="24903f" offset="0,.55556mm" origin=",.5"/>
                </v:oval>
                <v:oval id="Oval 20" style="position:absolute;left:28545;top:14391;width:1828;height:1905;visibility:visible;mso-wrap-style:square;v-text-anchor:middle" o:spid="_x0000_s1041"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fd18UA&#10;AADcAAAADwAAAGRycy9kb3ducmV2LnhtbESPwW7CMBBE75X4B2srcStO00KbEINQERIcOBD6Adt4&#10;SaLE6xAbCH9fI1XqbVczb3Y2Ww6mFVfqXW1ZweskAkFcWF1zqeD7uHn5BOE8ssbWMim4k4PlYvSU&#10;YartjQ90zX0pQgi7FBVU3neplK6oyKCb2I44aCfbG/Rh7Uupe7yFcNPKOIpm0mDN4UKFHX1VVDT5&#10;xYQabOL9ape82TiJfs7N+z1Zl7lS4+dhNQfhafD/5j96qwM3/YDHM2EC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F93XxQAAANwAAAAPAAAAAAAAAAAAAAAAAJgCAABkcnMv&#10;ZG93bnJldi54bWxQSwUGAAAAAAQABAD1AAAAigMAAAAA&#10;">
                  <v:fill type="gradient" color2="#ffebdb" colors="0 #ffbe86;22938f #ffd0aa;1 #ffebdb" angle="180" focus="100%" rotate="t"/>
                  <v:shadow on="t" color="black" opacity="24903f" offset="0,.55556mm" origin=",.5"/>
                </v:oval>
                <v:oval id="Oval 21" style="position:absolute;left:25205;top:19321;width:1829;height:1905;visibility:visible;mso-wrap-style:square;v-text-anchor:middle" o:spid="_x0000_s1042"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JpcQA&#10;AADcAAAADwAAAGRycy9kb3ducmV2LnhtbESPwW7CQAxE75X4h5WReisbQluRwIJQUaX20EMDH2Cy&#10;JonIekN2C+Hv6wMSN488bzxergfXqgv1ofFsYDpJQBGX3jZcGdjvPl/moEJEtth6JgM3CrBejZ6W&#10;mFt/5V+6FLFSEsIhRwN1jF2udShrchgmviOW3dH3DqPIvtK2x6uEu1anSfKuHTYsF2rs6KOm8lT8&#10;OanBLv3ZfGczn2bJ4Xx6vWXbqjDmeTxsFqAiDfFhvtNfVrg3aSvPyAR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ISaXEAAAA3AAAAA8AAAAAAAAAAAAAAAAAmAIAAGRycy9k&#10;b3ducmV2LnhtbFBLBQYAAAAABAAEAPUAAACJAwAAAAA=&#10;">
                  <v:fill type="gradient" color2="#ffebdb" colors="0 #ffbe86;22938f #ffd0aa;1 #ffebdb" angle="180" focus="100%" rotate="t"/>
                  <v:shadow on="t" color="black" opacity="24903f" offset="0,.55556mm" origin=",.5"/>
                </v:oval>
                <v:oval id="Oval 22" style="position:absolute;left:29101;top:20116;width:1829;height:1905;visibility:visible;mso-wrap-style:square;v-text-anchor:middle" o:spid="_x0000_s1043"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sPsUA&#10;AADcAAAADwAAAGRycy9kb3ducmV2LnhtbESPwW7CMBBE75X4B2uReitO0xaRFCeKQJXKoQcCH7CN&#10;t0mUeB1iA+Hva6RKve1q5s3OrvPJ9OJCo2stK3heRCCIK6tbrhUcDx9PKxDOI2vsLZOCGznIs9nD&#10;GlNtr7ynS+lrEULYpaig8X5IpXRVQwbdwg7EQfuxo0Ef1rGWesRrCDe9jKNoKQ22HC40ONCmoaor&#10;zybUYBN/FbvkxcZJ9H3qXm/Jti6VepxPxTsIT5P/N//RnzpwbwncnwkTy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Ow+xQAAANwAAAAPAAAAAAAAAAAAAAAAAJgCAABkcnMv&#10;ZG93bnJldi54bWxQSwUGAAAAAAQABAD1AAAAigMAAAAA&#10;">
                  <v:fill type="gradient" color2="#ffebdb" colors="0 #ffbe86;22938f #ffd0aa;1 #ffebdb" angle="180" focus="100%" rotate="t"/>
                  <v:shadow on="t" color="black" opacity="24903f" offset="0,.55556mm" origin=",.5"/>
                </v:oval>
                <v:oval id="Oval 23" style="position:absolute;left:25205;top:15107;width:1829;height:1908;visibility:visible;mso-wrap-style:square;v-text-anchor:middle" o:spid="_x0000_s1044"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PHsQA&#10;AADcAAAADwAAAGRycy9kb3ducmV2LnhtbESPwW7CQAxE75X4h5WReisb0go1gQUhEBI99NCUDzBZ&#10;k0RkvSG7QPh7fKjUm0eeNx4vVoNr1Y360Hg2MJ0koIhLbxuuDBx+d2+foEJEtth6JgMPCrBajl4W&#10;mFt/5x+6FbFSEsIhRwN1jF2udShrchgmviOW3cn3DqPIvtK2x7uEu1anSTLTDhuWCzV2tKmpPBdX&#10;JzXYpd/rr+zdp1lyvJw/Htm2Kox5HQ/rOahIQ/w3/9F7K9xM6sszMoF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Sjx7EAAAA3AAAAA8AAAAAAAAAAAAAAAAAmAIAAGRycy9k&#10;b3ducmV2LnhtbFBLBQYAAAAABAAEAPUAAACJAwAAAAA=&#10;">
                  <v:fill type="gradient" color2="#ffebdb" colors="0 #ffbe86;22938f #ffd0aa;1 #ffebdb" angle="180" focus="100%" rotate="t"/>
                  <v:shadow on="t" color="black" opacity="24903f" offset="0,.55556mm" origin=",.5"/>
                </v:oval>
                <v:oval id="Oval 24" style="position:absolute;left:31964;top:16220;width:1829;height:1905;visibility:visible;mso-wrap-style:square;v-text-anchor:middle" o:spid="_x0000_s1045"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4qhcMA&#10;AADcAAAADwAAAGRycy9kb3ducmV2LnhtbESPQYvCMBCF7wv+hzCCtzW1imyrUUQR9OBhu/6AsRnb&#10;YjOpTdT6740g7G2G9743b+bLztTiTq2rLCsYDSMQxLnVFRcKjn/b7x8QziNrrC2Tgic5WC56X3NM&#10;tX3wL90zX4gQwi5FBaX3TSqly0sy6Ia2IQ7a2bYGfVjbQuoWHyHc1DKOoqk0WHG4UGJD65LyS3Yz&#10;oQab+LDaJ2MbJ9Hpepk8k02RKTXod6sZCE+d/zd/6J0O3HQE72fCBH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4qhcMAAADcAAAADwAAAAAAAAAAAAAAAACYAgAAZHJzL2Rv&#10;d25yZXYueG1sUEsFBgAAAAAEAAQA9QAAAIgDAAAAAA==&#10;">
                  <v:fill type="gradient" color2="#ffebdb" colors="0 #ffbe86;22938f #ffd0aa;1 #ffebdb" angle="180" focus="100%" rotate="t"/>
                  <v:shadow on="t" color="black" opacity="24903f" offset="0,.55556mm" origin=",.5"/>
                </v:oval>
                <v:oval id="Oval 25" style="position:absolute;left:32520;top:10654;width:1829;height:1905;visibility:visible;mso-wrap-style:square;v-text-anchor:middle" o:spid="_x0000_s1046"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y08sUA&#10;AADcAAAADwAAAGRycy9kb3ducmV2LnhtbESPQWvCQBCF7wX/wzJCb3VjWqSJWUUqhXrw0NgfMGbH&#10;JCQ7m2ZXk/x7tyD0NsN735s32XY0rbhR72rLCpaLCARxYXXNpYKf0+fLOwjnkTW2lknBRA62m9lT&#10;hqm2A3/TLfelCCHsUlRQed+lUrqiIoNuYTvioF1sb9CHtS+l7nEI4aaVcRStpMGaw4UKO/qoqGjy&#10;qwk12MTH3SF5tXESnX+btynZl7lSz/NxtwbhafT/5gf9pQO3iuHvmTCB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DLTyxQAAANwAAAAPAAAAAAAAAAAAAAAAAJgCAABkcnMv&#10;ZG93bnJldi54bWxQSwUGAAAAAAQABAD1AAAAigMAAAAA&#10;">
                  <v:fill type="gradient" color2="#ffebdb" colors="0 #ffbe86;22938f #ffd0aa;1 #ffebdb" angle="180" focus="100%" rotate="t"/>
                  <v:shadow on="t" color="black" opacity="24903f" offset="0,.55556mm" origin=",.5"/>
                </v:oval>
                <v:line id="Straight Connector 26" style="position:absolute;flip:y;visibility:visible;mso-wrap-style:square" o:spid="_x0000_s1047" strokecolor="#4a7ebb" o:connectortype="straight" from="12324,3975" to="22982,1932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KJkMEAAADcAAAADwAAAGRycy9kb3ducmV2LnhtbERPS4vCMBC+C/sfwix401SF7lKN4hsv&#10;glsFr0Mz23ZtJqWJWv+9WRC8zcf3nMmsNZW4UeNKywoG/QgEcWZ1ybmC03HT+wbhPLLGyjIpeJCD&#10;2fSjM8FE2zv/0C31uQgh7BJUUHhfJ1K6rCCDrm9r4sD92sagD7DJpW7wHsJNJYdRFEuDJYeGAmta&#10;FpRd0qtRsG8Xi9XBbL+iv30ax9lgtFvnZ6W6n+18DMJT69/il3unw/x4BP/PhAv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IomQwQAAANwAAAAPAAAAAAAAAAAAAAAA&#10;AKECAABkcnMvZG93bnJldi54bWxQSwUGAAAAAAQABAD5AAAAjwMAAAAA&#10;">
                  <v:stroke dashstyle="3 1"/>
                </v:line>
                <v:line id="Straight Connector 27" style="position:absolute;flip:y;visibility:visible;mso-wrap-style:square" o:spid="_x0000_s1048" strokecolor="#4a7ebb" o:connectortype="straight" from="19083,5486" to="29738,2082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sR5MMAAADcAAAADwAAAGRycy9kb3ducmV2LnhtbERPS2vCQBC+F/oflin0ZjZaiSW6irEP&#10;vAg2Cl6H7DRJzc6G7DbGf+8WhN7m43vOYjWYRvTUudqygnEUgyAurK65VHA8fIxeQTiPrLGxTAqu&#10;5GC1fHxYYKrthb+oz30pQgi7FBVU3replK6oyKCLbEscuG/bGfQBdqXUHV5CuGnkJI4TabDm0FBh&#10;S5uKinP+axTshix725vPWfyzy5OkGL9s38uTUs9Pw3oOwtPg/8V391aH+ckU/p4JF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LEeTDAAAA3AAAAA8AAAAAAAAAAAAA&#10;AAAAoQIAAGRycy9kb3ducmV2LnhtbFBLBQYAAAAABAAEAPkAAACRAwAAAAA=&#10;">
                  <v:stroke dashstyle="3 1"/>
                </v:line>
                <v:shape id="Straight Arrow Connector 28" style="position:absolute;left:24012;top:2941;width:4845;height:3017;visibility:visible;mso-wrap-style:square" o:spid="_x0000_s1049"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VgX8IAAADcAAAADwAAAGRycy9kb3ducmV2LnhtbERPTWvCQBC9C/0Pywi9NRtLo23qKq0Q&#10;8NKCsSDehuyYDWZnQ3Y18d93CwVv83ifs1yPthVX6n3jWMEsSUEQV043XCv42RdPryB8QNbYOiYF&#10;N/KwXj1MlphrN/COrmWoRQxhn6MCE0KXS+krQxZ94jriyJ1cbzFE2NdS9zjEcNvK5zSdS4sNxwaD&#10;HW0MVefyYhV8LnxWG3N8GatDK7+L4o2w+FLqcTp+vIMINIa7+N+91XH+PIO/Z+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VgX8IAAADcAAAADwAAAAAAAAAAAAAA&#10;AAChAgAAZHJzL2Rvd25yZXYueG1sUEsFBgAAAAAEAAQA+QAAAJADAAAAAA==&#10;">
                  <v:stroke startarrow="block" endarrow="block"/>
                </v:shape>
                <v:oval id="Oval 29" style="position:absolute;left:34667;top:4770;width:1829;height:1905;visibility:visible;mso-wrap-style:square;v-text-anchor:middle" o:spid="_x0000_s1050" fillcolor="#ffbe86" strokecolor="#f69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y8cQA&#10;AADcAAAADwAAAGRycy9kb3ducmV2LnhtbESPQYvCMBCF7wv+hzDC3tbUKsVWo4girIc9bPUHjM3Y&#10;FptJbaLWf2+Ehb3N8N735s1i1ZtG3KlztWUF41EEgriwuuZSwfGw+5qBcB5ZY2OZFDzJwWo5+Fhg&#10;pu2Df+me+1KEEHYZKqi8bzMpXVGRQTeyLXHQzrYz6MPalVJ3+AjhppFxFCXSYM3hQoUtbSoqLvnN&#10;hBps4p/1Pp3YOI1O18v0mW7LXKnPYb+eg/DU+3/zH/2tA5ck8H4mTC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3svHEAAAA3AAAAA8AAAAAAAAAAAAAAAAAmAIAAGRycy9k&#10;b3ducmV2LnhtbFBLBQYAAAAABAAEAPUAAACJAwAAAAA=&#10;">
                  <v:fill type="gradient" color2="#ffebdb" colors="0 #ffbe86;22938f #ffd0aa;1 #ffebdb" angle="180" focus="100%" rotate="t"/>
                  <v:shadow on="t" color="black" opacity="24903f" offset="0,.55556mm" origin=",.5"/>
                  <v:textbox>
                    <w:txbxContent>
                      <w:p w:rsidR="00826B0E" w:rsidP="00826B0E" w:rsidRDefault="00826B0E">
                        <w:pPr>
                          <w:jc w:val="center"/>
                        </w:pPr>
                      </w:p>
                    </w:txbxContent>
                  </v:textbox>
                </v:oval>
                <v:shape id="5-Point Star 30" style="position:absolute;left:34667;top:1987;width:1588;height:1505;visibility:visible;mso-wrap-style:square;v-text-anchor:middle" coordsize="158750,150495" o:spid="_x0000_s1051" fillcolor="#4f81bd" strokecolor="#385d8a" strokeweight="2pt" path="m,57484r60637,l79375,,98113,57484r60637,l109693,93011r18738,57484l79375,114967,30319,150495,49057,93011,,5748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CvMIA&#10;AADcAAAADwAAAGRycy9kb3ducmV2LnhtbERPS4vCMBC+L+x/CLPgZdFUD652jSKLiode1sd9aMa2&#10;2ExKkz701xtB8DYf33MWq96UoqXaFZYVjEcRCOLU6oIzBafjdjgD4TyyxtIyKbiRg9Xy82OBsbYd&#10;/1N78JkIIexiVJB7X8VSujQng25kK+LAXWxt0AdYZ1LX2IVwU8pJFE2lwYJDQ44V/eWUXg+NUdDd&#10;L8n5mqy7JmnnCe823/ezaZQafPXrXxCeev8Wv9x7HeZPf+D5TLh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kK8wgAAANwAAAAPAAAAAAAAAAAAAAAAAJgCAABkcnMvZG93&#10;bnJldi54bWxQSwUGAAAAAAQABAD1AAAAhwMAAAAA&#10;">
                  <v:path arrowok="t" o:connecttype="custom" o:connectlocs="0,57484;60637,57484;79375,0;98113,57484;158750,57484;109693,93011;128431,150495;79375,114967;30319,150495;49057,93011;0,57484" o:connectangles="0,0,0,0,0,0,0,0,0,0,0"/>
                </v:shape>
                <v:shapetype id="_x0000_t202" coordsize="21600,21600" o:spt="202" path="m,l,21600r21600,l21600,xe">
                  <v:stroke joinstyle="miter"/>
                  <v:path gradientshapeok="t" o:connecttype="rect"/>
                </v:shapetype>
                <v:shape id="Text Box 31" style="position:absolute;left:37291;top:1510;width:11609;height:5805;visibility:visible;mso-wrap-style:square;v-text-anchor:top" o:spid="_x0000_s1052" filled="f"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v:textbox>
                    <w:txbxContent>
                      <w:p w:rsidR="00826B0E" w:rsidP="00826B0E" w:rsidRDefault="00826B0E">
                        <w:r>
                          <w:t>Normal Patients</w:t>
                        </w:r>
                      </w:p>
                      <w:p w:rsidR="00826B0E" w:rsidP="00826B0E" w:rsidRDefault="00826B0E">
                        <w:r>
                          <w:t>Cancer Patients</w:t>
                        </w:r>
                      </w:p>
                    </w:txbxContent>
                  </v:textbox>
                </v:shape>
                <v:shape id="Text Box 32" style="position:absolute;left:40631;top:24569;width:6043;height:2942;visibility:visible;mso-wrap-style:square;v-text-anchor:top" o:spid="_x0000_s1053"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kMrsQA&#10;AADcAAAADwAAAGRycy9kb3ducmV2LnhtbERPTWvCQBC9F/oflin0VjftQTS6ikhLFRqsUfA6ZMck&#10;mp0Nu1sT/fXdgtDbPN7nTOe9acSFnK8tK3gdJCCIC6trLhXsdx8vIxA+IGtsLJOCK3mYzx4fpphq&#10;2/GWLnkoRQxhn6KCKoQ2ldIXFRn0A9sSR+5oncEQoSuldtjFcNPItyQZSoM1x4YKW1pWVJzzH6Pg&#10;0OWfbrNen77bVXbb3PLsi94zpZ6f+sUERKA+/Ivv7pWO84dj+HsmX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ZDK7EAAAA3AAAAA8AAAAAAAAAAAAAAAAAmAIAAGRycy9k&#10;b3ducmV2LnhtbFBLBQYAAAAABAAEAPUAAACJAwAAAAA=&#10;">
                  <v:textbox>
                    <w:txbxContent>
                      <w:p w:rsidR="00826B0E" w:rsidP="00826B0E" w:rsidRDefault="00826B0E">
                        <w:r>
                          <w:t>Gene X</w:t>
                        </w:r>
                      </w:p>
                    </w:txbxContent>
                  </v:textbox>
                </v:shape>
                <v:shape id="Text Box 33" style="position:absolute;width:6038;height:2940;visibility:visible;mso-wrap-style:square;v-text-anchor:top" o:spid="_x0000_s1054"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z7scA&#10;AADcAAAADwAAAGRycy9kb3ducmV2LnhtbESPQUvDQBCF74X+h2UKvdlNPVSJ3RYpii0YqlHwOmTH&#10;JJqdDbtrE/vrnYPQ2wzvzXvfrLej69SJQmw9G1guMlDElbct1wbe3x6vbkHFhGyx80wGfinCdjOd&#10;rDG3fuBXOpWpVhLCMUcDTUp9rnWsGnIYF74nFu3TB4dJ1lBrG3CQcNfp6yxbaYctS0ODPe0aqr7L&#10;H2fgYyifwvFw+Hrp98X5eC6LZ3oojJnPxvs7UInGdDH/X++t4N8IvjwjE+jN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6M+7HAAAA3AAAAA8AAAAAAAAAAAAAAAAAmAIAAGRy&#10;cy9kb3ducmV2LnhtbFBLBQYAAAAABAAEAPUAAACMAwAAAAA=&#10;">
                  <v:textbox>
                    <w:txbxContent>
                      <w:p w:rsidR="00826B0E" w:rsidP="00826B0E" w:rsidRDefault="00826B0E">
                        <w:r>
                          <w:t>Gene Y</w:t>
                        </w:r>
                      </w:p>
                    </w:txbxContent>
                  </v:textbox>
                </v:shape>
                <v:line id="Straight Connector 34" style="position:absolute;flip:y;visibility:visible;mso-wrap-style:square" o:spid="_x0000_s1055" strokecolor="#4a7ebb" strokeweight="1pt" o:connectortype="straight" from="14709,5883" to="25365,2122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83lMEAAADcAAAADwAAAGRycy9kb3ducmV2LnhtbERPTWuDQBC9F/oflin0Vld7qMG4CSEg&#10;5FAKNQm5Du5klbiz4m7U/vtuoZDbPN7nlNvF9mKi0XeOFWRJCoK4cbpjo+B0rN5WIHxA1tg7JgU/&#10;5GG7eX4qsdBu5m+a6mBEDGFfoII2hKGQ0jctWfSJG4gjd3WjxRDhaKQecY7htpfvafohLXYcG1oc&#10;aN9Sc6vvVsFksv3n0X5dL5p9tVrO5pJXs1KvL8tuDSLQEh7if/dBx/l5Bn/PxAv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zeUwQAAANwAAAAPAAAAAAAAAAAAAAAA&#10;AKECAABkcnMvZG93bnJldi54bWxQSwUGAAAAAAQABAD5AAAAjwMAAAAA&#10;"/>
                <v:shape id="Text Box 35" style="position:absolute;left:25762;top:1749;width:3575;height:2464;rotation:1907395fd;visibility:visible;mso-wrap-style:square;v-text-anchor:top" o:spid="_x0000_s1056"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K3cIA&#10;AADcAAAADwAAAGRycy9kb3ducmV2LnhtbERPS4vCMBC+L/gfwgheFk3XgyvVKCIsqJfFB4K3oRmT&#10;YjMpTdTqr98Iwt7m43vOdN66StyoCaVnBV+DDARx4XXJRsFh/9MfgwgRWWPlmRQ8KMB81vmYYq79&#10;nbd020UjUgiHHBXYGOtcylBYchgGviZO3Nk3DmOCjZG6wXsKd5UcZtlIOiw5NVisaWmpuOyuTsGn&#10;XZt4sb+HojXj9X6jT+Z5rJXqddvFBESkNv6L3+6VTvO/h/B6Jl0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rdwgAAANwAAAAPAAAAAAAAAAAAAAAAAJgCAABkcnMvZG93&#10;bnJldi54bWxQSwUGAAAAAAQABAD1AAAAhwMAAAAA&#10;">
                  <v:textbox inset="1mm,1mm,1mm,1mm">
                    <w:txbxContent>
                      <w:p w:rsidR="00826B0E" w:rsidP="00826B0E" w:rsidRDefault="00826B0E">
                        <w:r>
                          <w:t>Gap</w:t>
                        </w:r>
                      </w:p>
                    </w:txbxContent>
                  </v:textbox>
                </v:shape>
              </v:group>
            </w:pict>
          </mc:Fallback>
        </mc:AlternateContent>
      </w: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NormalPACKT"/>
        <w:rPr>
          <w:lang w:val="en-GB"/>
        </w:rPr>
      </w:pPr>
    </w:p>
    <w:p w:rsidR="00826B0E" w:rsidP="00826B0E" w:rsidRDefault="00826B0E">
      <w:pPr>
        <w:pStyle w:val="LayoutInformationPACKT"/>
      </w:pPr>
      <w:proofErr w:type="spellStart"/>
      <w:r w:rsidRPr="003E24D9">
        <w:t>Insertimage_9348OS_01_0</w:t>
      </w:r>
      <w:r w:rsidR="00152930">
        <w:t>1</w:t>
      </w:r>
      <w:r w:rsidRPr="003E24D9">
        <w:t>.png</w:t>
      </w:r>
      <w:proofErr w:type="spellEnd"/>
    </w:p>
    <w:p w:rsidR="00826B0E" w:rsidP="00826B0E" w:rsidRDefault="00826B0E">
      <w:pPr>
        <w:pStyle w:val="NormalPACKT"/>
      </w:pPr>
      <w:r>
        <w:t xml:space="preserve">The solid straight line in the center is the decision surface. If the </w:t>
      </w:r>
      <w:proofErr w:type="spellStart"/>
      <w:r>
        <w:t>hyperplane</w:t>
      </w:r>
      <w:proofErr w:type="spellEnd"/>
      <w:r>
        <w:t xml:space="preserve"> maximizes the margin then it would have better generalization. Better the generalization means, it can predict new items more accurately. If such decision surface does not exist, then we have to map the data into a much higher dimensional space </w:t>
      </w:r>
      <m:oMath>
        <m:sSup>
          <m:sSupPr>
            <m:ctrlPr>
              <w:rPr>
                <w:rFonts w:ascii="Cambria Math" w:hAnsi="Cambria Math"/>
                <w:i/>
                <w:color w:val="333333"/>
                <w:szCs w:val="22"/>
                <w:lang w:val="en-IN" w:eastAsia="en-IN"/>
              </w:rPr>
            </m:ctrlPr>
          </m:sSupPr>
          <m:e>
            <m:r>
              <w:rPr>
                <w:rFonts w:ascii="Cambria Math" w:hAnsi="Cambria Math"/>
                <w:color w:val="333333"/>
                <w:szCs w:val="22"/>
                <w:lang w:eastAsia="en-IN"/>
              </w:rPr>
              <m:t>R</m:t>
            </m:r>
          </m:e>
          <m:sup>
            <m:r>
              <w:rPr>
                <w:rFonts w:ascii="Cambria Math" w:hAnsi="Cambria Math"/>
                <w:color w:val="333333"/>
                <w:szCs w:val="22"/>
                <w:lang w:eastAsia="en-IN"/>
              </w:rPr>
              <m:t>3</m:t>
            </m:r>
          </m:sup>
        </m:sSup>
      </m:oMath>
      <w:r>
        <w:t xml:space="preserve"> where the separating decision surface is found. Note that a hyperplane in </w:t>
      </w:r>
      <m:oMath>
        <m:sSup>
          <m:sSupPr>
            <m:ctrlPr>
              <w:rPr>
                <w:rFonts w:ascii="Cambria Math" w:hAnsi="Cambria Math"/>
                <w:i/>
                <w:color w:val="333333"/>
                <w:szCs w:val="22"/>
                <w:lang w:val="en-IN" w:eastAsia="en-IN"/>
              </w:rPr>
            </m:ctrlPr>
          </m:sSupPr>
          <m:e>
            <m:r>
              <w:rPr>
                <w:rFonts w:ascii="Cambria Math" w:hAnsi="Cambria Math"/>
                <w:color w:val="333333"/>
                <w:szCs w:val="22"/>
                <w:lang w:eastAsia="en-IN"/>
              </w:rPr>
              <m:t>R</m:t>
            </m:r>
          </m:e>
          <m:sup>
            <m:r>
              <w:rPr>
                <w:rFonts w:ascii="Cambria Math" w:hAnsi="Cambria Math"/>
                <w:color w:val="333333"/>
                <w:szCs w:val="22"/>
                <w:lang w:eastAsia="en-IN"/>
              </w:rPr>
              <m:t>3</m:t>
            </m:r>
          </m:sup>
        </m:sSup>
      </m:oMath>
      <w:r>
        <w:t xml:space="preserve"> is a line and a hyperplane in </w:t>
      </w:r>
      <m:oMath>
        <m:sSup>
          <m:sSupPr>
            <m:ctrlPr>
              <w:rPr>
                <w:rFonts w:ascii="Cambria Math" w:hAnsi="Cambria Math"/>
                <w:i/>
                <w:color w:val="333333"/>
                <w:szCs w:val="22"/>
                <w:lang w:val="en-IN" w:eastAsia="en-IN"/>
              </w:rPr>
            </m:ctrlPr>
          </m:sSupPr>
          <m:e>
            <m:r>
              <w:rPr>
                <w:rFonts w:ascii="Cambria Math" w:hAnsi="Cambria Math"/>
                <w:color w:val="333333"/>
                <w:szCs w:val="22"/>
                <w:lang w:eastAsia="en-IN"/>
              </w:rPr>
              <m:t>R</m:t>
            </m:r>
          </m:e>
          <m:sup>
            <m:r>
              <w:rPr>
                <w:rFonts w:ascii="Cambria Math" w:hAnsi="Cambria Math"/>
                <w:color w:val="333333"/>
                <w:szCs w:val="22"/>
                <w:lang w:eastAsia="en-IN"/>
              </w:rPr>
              <m:t>3</m:t>
            </m:r>
          </m:sup>
        </m:sSup>
      </m:oMath>
      <w:r>
        <w:t xml:space="preserve"> is a plane. The higher dimension space is constructed via mathematical projection called “kernel trick”. By using optimization theory, we could efficiently compute the </w:t>
      </w:r>
      <w:proofErr w:type="spellStart"/>
      <w:r>
        <w:t>hyperplane</w:t>
      </w:r>
      <w:proofErr w:type="spellEnd"/>
      <w:r>
        <w:t xml:space="preserve"> that separates two classes with the largest “gap”.</w:t>
      </w:r>
    </w:p>
    <w:p w:rsidR="00826B0E" w:rsidP="00826B0E" w:rsidRDefault="00826B0E">
      <w:pPr>
        <w:pStyle w:val="NormalPACKT"/>
      </w:pPr>
      <w:r>
        <w:t xml:space="preserve">From our hands on example, first we have loaded dataset, and we have done the training. During the training, </w:t>
      </w:r>
      <w:proofErr w:type="spellStart"/>
      <w:r>
        <w:t>SVMs</w:t>
      </w:r>
      <w:proofErr w:type="spellEnd"/>
      <w:r>
        <w:t xml:space="preserve"> takes numerical inputs, and </w:t>
      </w:r>
      <w:proofErr w:type="spellStart"/>
      <w:r>
        <w:t>SVM</w:t>
      </w:r>
      <w:proofErr w:type="spellEnd"/>
      <w:r>
        <w:t xml:space="preserve"> algorithm finds the support vectors using the training inputs. From the support vectors, it finds the dividing line. Remember that support vectors are points which are closer to the lines (</w:t>
      </w:r>
      <w:r w:rsidRPr="001B4B44">
        <w:rPr>
          <w:rStyle w:val="CodeInTextPACKT"/>
        </w:rPr>
        <w:t>Fig 1.3</w:t>
      </w:r>
      <w:r>
        <w:t xml:space="preserve"> contains three points which are closer to the lines). Once the training is over, it can be used to automatically classify new items, Classifying new item is easy and faster, the new point should be plotted on the surface and decide which side the new object belongs to from the center line. Hence there is no need to consult the training dataset while deciding on new objects. </w:t>
      </w:r>
    </w:p>
    <w:p w:rsidRPr="00DD130B" w:rsidR="00DD130B" w:rsidP="00DD130B" w:rsidRDefault="00DD130B">
      <w:pPr>
        <w:pStyle w:val="NormalPACKT"/>
        <w:rPr>
          <w:lang w:val="en-GB"/>
        </w:rPr>
      </w:pPr>
      <w:r w:rsidRPr="00DD130B">
        <w:rPr>
          <w:lang w:val="en-GB"/>
        </w:rPr>
        <w:lastRenderedPageBreak/>
        <w:t xml:space="preserve">These sample applications are part of </w:t>
      </w:r>
      <w:proofErr w:type="spellStart"/>
      <w:r w:rsidRPr="00DD130B">
        <w:rPr>
          <w:lang w:val="en-GB"/>
        </w:rPr>
        <w:t>Accord.NET</w:t>
      </w:r>
      <w:proofErr w:type="spellEnd"/>
      <w:r w:rsidRPr="00DD130B">
        <w:rPr>
          <w:lang w:val="en-GB"/>
        </w:rPr>
        <w:t xml:space="preserve"> framework, which comprised by the set of libraries and sample applications. We are going to execute these sample applications on Windows and see how they work.</w:t>
      </w:r>
    </w:p>
    <w:p w:rsidRPr="00DD130B" w:rsidR="00DD130B" w:rsidP="00DD130B" w:rsidRDefault="00DD130B">
      <w:pPr>
        <w:pStyle w:val="NormalPACKT"/>
        <w:rPr>
          <w:lang w:val="en-GB"/>
        </w:rPr>
      </w:pPr>
      <w:r w:rsidRPr="00DD130B">
        <w:rPr>
          <w:lang w:val="en-GB"/>
        </w:rPr>
        <w:t>All the sample applications are written in C# which utilises two frameworks. These are listed below:</w:t>
      </w:r>
    </w:p>
    <w:p w:rsidRPr="00DD130B" w:rsidR="00DD130B" w:rsidP="00DD130B" w:rsidRDefault="00DD130B">
      <w:pPr>
        <w:pStyle w:val="BulletPACKT"/>
        <w:rPr>
          <w:lang w:val="en-GB"/>
        </w:rPr>
      </w:pPr>
      <w:proofErr w:type="spellStart"/>
      <w:r w:rsidRPr="00DD130B">
        <w:rPr>
          <w:lang w:val="en-GB"/>
        </w:rPr>
        <w:t>AForge.NET</w:t>
      </w:r>
      <w:proofErr w:type="spellEnd"/>
      <w:r w:rsidRPr="00DD130B">
        <w:rPr>
          <w:lang w:val="en-GB"/>
        </w:rPr>
        <w:t xml:space="preserve">: An open-source framework for image processing applications such as video capturing, computer vision, general image processing, etc. </w:t>
      </w:r>
    </w:p>
    <w:p w:rsidR="00A56513" w:rsidP="00DD130B" w:rsidRDefault="00DD130B">
      <w:pPr>
        <w:pStyle w:val="BulletEndPACKT"/>
        <w:rPr>
          <w:lang w:val="en-GB"/>
        </w:rPr>
      </w:pPr>
      <w:proofErr w:type="spellStart"/>
      <w:r w:rsidRPr="00DD130B">
        <w:rPr>
          <w:lang w:val="en-GB"/>
        </w:rPr>
        <w:t>Accord.NET</w:t>
      </w:r>
      <w:proofErr w:type="spellEnd"/>
      <w:r w:rsidRPr="00DD130B">
        <w:rPr>
          <w:lang w:val="en-GB"/>
        </w:rPr>
        <w:t xml:space="preserve">: The </w:t>
      </w:r>
      <w:proofErr w:type="spellStart"/>
      <w:r w:rsidRPr="00DD130B">
        <w:rPr>
          <w:lang w:val="en-GB"/>
        </w:rPr>
        <w:t>Accord.NET</w:t>
      </w:r>
      <w:proofErr w:type="spellEnd"/>
      <w:r w:rsidRPr="00DD130B">
        <w:rPr>
          <w:lang w:val="en-GB"/>
        </w:rPr>
        <w:t xml:space="preserve"> is an open source framework, and it extends the </w:t>
      </w:r>
      <w:proofErr w:type="spellStart"/>
      <w:r w:rsidRPr="00DD130B">
        <w:rPr>
          <w:lang w:val="en-GB"/>
        </w:rPr>
        <w:t>AForge.NET</w:t>
      </w:r>
      <w:proofErr w:type="spellEnd"/>
      <w:r w:rsidRPr="00DD130B">
        <w:rPr>
          <w:lang w:val="en-GB"/>
        </w:rPr>
        <w:t xml:space="preserve"> Framework. This framework provides machine learning, mathematics, statistics, computer vision, computer audition, and several scientific computing related methods and techniques to .NET. It’s a complete scientific computing environment.</w:t>
      </w:r>
    </w:p>
    <w:p w:rsidRPr="00442951" w:rsidR="00DD130B" w:rsidP="00442951" w:rsidRDefault="00B427DA">
      <w:pPr>
        <w:pStyle w:val="Heading2"/>
      </w:pPr>
      <w:r>
        <w:t>1.4.2</w:t>
      </w:r>
      <w:r>
        <w:tab/>
      </w:r>
      <w:r w:rsidRPr="00442951" w:rsidR="001D05BB">
        <w:t>General setup and requirements:</w:t>
      </w:r>
    </w:p>
    <w:p w:rsidR="001D05BB" w:rsidP="001D05BB" w:rsidRDefault="001D05BB">
      <w:pPr>
        <w:pStyle w:val="NormalPACKT"/>
        <w:rPr>
          <w:lang w:val="en-GB"/>
        </w:rPr>
      </w:pPr>
      <w:r w:rsidRPr="001D05BB">
        <w:rPr>
          <w:lang w:val="en-GB"/>
        </w:rPr>
        <w:t xml:space="preserve">The </w:t>
      </w:r>
      <w:proofErr w:type="spellStart"/>
      <w:r w:rsidRPr="001D05BB">
        <w:rPr>
          <w:lang w:val="en-GB"/>
        </w:rPr>
        <w:t>Accord.NET</w:t>
      </w:r>
      <w:proofErr w:type="spellEnd"/>
      <w:r w:rsidRPr="001D05BB">
        <w:rPr>
          <w:lang w:val="en-GB"/>
        </w:rPr>
        <w:t xml:space="preserve"> Framework requires </w:t>
      </w:r>
      <w:proofErr w:type="spellStart"/>
      <w:r w:rsidRPr="001D05BB">
        <w:rPr>
          <w:lang w:val="en-GB"/>
        </w:rPr>
        <w:t>AForge.NET</w:t>
      </w:r>
      <w:proofErr w:type="spellEnd"/>
      <w:r w:rsidRPr="001D05BB">
        <w:rPr>
          <w:lang w:val="en-GB"/>
        </w:rPr>
        <w:t xml:space="preserve"> to be already installed, each release of the </w:t>
      </w:r>
      <w:proofErr w:type="spellStart"/>
      <w:r w:rsidRPr="001D05BB">
        <w:rPr>
          <w:lang w:val="en-GB"/>
        </w:rPr>
        <w:t>Accord.NET</w:t>
      </w:r>
      <w:proofErr w:type="spellEnd"/>
      <w:r w:rsidRPr="001D05BB">
        <w:rPr>
          <w:lang w:val="en-GB"/>
        </w:rPr>
        <w:t xml:space="preserve"> Framework is always built against one particular version </w:t>
      </w:r>
      <w:proofErr w:type="spellStart"/>
      <w:r w:rsidRPr="001D05BB">
        <w:rPr>
          <w:lang w:val="en-GB"/>
        </w:rPr>
        <w:t>AForge.NET</w:t>
      </w:r>
      <w:proofErr w:type="spellEnd"/>
      <w:r w:rsidRPr="001D05BB">
        <w:rPr>
          <w:lang w:val="en-GB"/>
        </w:rPr>
        <w:t xml:space="preserve">, for this tutorial we are going to use </w:t>
      </w:r>
      <w:proofErr w:type="spellStart"/>
      <w:r w:rsidRPr="001D05BB">
        <w:rPr>
          <w:lang w:val="en-GB"/>
        </w:rPr>
        <w:t>Accord.NET</w:t>
      </w:r>
      <w:proofErr w:type="spellEnd"/>
      <w:r w:rsidRPr="001D05BB">
        <w:rPr>
          <w:lang w:val="en-GB"/>
        </w:rPr>
        <w:t xml:space="preserve"> 2.12 and </w:t>
      </w:r>
      <w:proofErr w:type="spellStart"/>
      <w:r w:rsidRPr="001D05BB">
        <w:rPr>
          <w:lang w:val="en-GB"/>
        </w:rPr>
        <w:t>AForge.NET</w:t>
      </w:r>
      <w:proofErr w:type="spellEnd"/>
      <w:r w:rsidRPr="001D05BB">
        <w:rPr>
          <w:lang w:val="en-GB"/>
        </w:rPr>
        <w:t xml:space="preserve"> 2.2.5. These two frameworks should be compatible in order to run the samples. </w:t>
      </w:r>
      <w:proofErr w:type="spellStart"/>
      <w:r w:rsidRPr="001D05BB">
        <w:rPr>
          <w:lang w:val="en-GB"/>
        </w:rPr>
        <w:t>Accord.NET</w:t>
      </w:r>
      <w:proofErr w:type="spellEnd"/>
      <w:r w:rsidRPr="001D05BB">
        <w:rPr>
          <w:lang w:val="en-GB"/>
        </w:rPr>
        <w:t xml:space="preserve"> </w:t>
      </w:r>
      <w:proofErr w:type="spellStart"/>
      <w:r w:rsidRPr="001D05BB">
        <w:rPr>
          <w:lang w:val="en-GB"/>
        </w:rPr>
        <w:t>v2.12</w:t>
      </w:r>
      <w:proofErr w:type="spellEnd"/>
      <w:r w:rsidRPr="001D05BB">
        <w:rPr>
          <w:lang w:val="en-GB"/>
        </w:rPr>
        <w:t xml:space="preserve"> is compiled against </w:t>
      </w:r>
      <w:proofErr w:type="spellStart"/>
      <w:r w:rsidRPr="001D05BB">
        <w:rPr>
          <w:lang w:val="en-GB"/>
        </w:rPr>
        <w:t>AForge.NET</w:t>
      </w:r>
      <w:proofErr w:type="spellEnd"/>
      <w:r w:rsidRPr="001D05BB">
        <w:rPr>
          <w:lang w:val="en-GB"/>
        </w:rPr>
        <w:t xml:space="preserve"> Framework 2.2.5.</w:t>
      </w:r>
    </w:p>
    <w:p w:rsidRPr="0088705C" w:rsidR="0088705C" w:rsidP="003E3A79" w:rsidRDefault="0088705C">
      <w:pPr>
        <w:pStyle w:val="NumberedBulletPACKT"/>
        <w:rPr>
          <w:lang w:val="en-GB"/>
        </w:rPr>
      </w:pPr>
      <w:r w:rsidRPr="0088705C">
        <w:rPr>
          <w:lang w:val="en-GB"/>
        </w:rPr>
        <w:t xml:space="preserve">Download the </w:t>
      </w:r>
      <w:proofErr w:type="spellStart"/>
      <w:r w:rsidRPr="0088705C">
        <w:rPr>
          <w:lang w:val="en-GB"/>
        </w:rPr>
        <w:t>AForge.NET</w:t>
      </w:r>
      <w:proofErr w:type="spellEnd"/>
      <w:r w:rsidRPr="0088705C">
        <w:rPr>
          <w:lang w:val="en-GB"/>
        </w:rPr>
        <w:t xml:space="preserve"> Framework 2.2.5 from </w:t>
      </w:r>
      <w:r w:rsidRPr="003E3A79">
        <w:rPr>
          <w:rStyle w:val="URLPACKT"/>
        </w:rPr>
        <w:t>https://</w:t>
      </w:r>
      <w:proofErr w:type="spellStart"/>
      <w:r w:rsidRPr="003E3A79">
        <w:rPr>
          <w:rStyle w:val="URLPACKT"/>
        </w:rPr>
        <w:t>code.google.com</w:t>
      </w:r>
      <w:proofErr w:type="spellEnd"/>
      <w:r w:rsidRPr="003E3A79">
        <w:rPr>
          <w:rStyle w:val="URLPACKT"/>
        </w:rPr>
        <w:t>/p/</w:t>
      </w:r>
      <w:proofErr w:type="spellStart"/>
      <w:r w:rsidRPr="003E3A79">
        <w:rPr>
          <w:rStyle w:val="URLPACKT"/>
        </w:rPr>
        <w:t>aforge</w:t>
      </w:r>
      <w:proofErr w:type="spellEnd"/>
      <w:r w:rsidRPr="003E3A79">
        <w:rPr>
          <w:rStyle w:val="URLPACKT"/>
        </w:rPr>
        <w:t>/downloads/list</w:t>
      </w:r>
      <w:r w:rsidRPr="0088705C">
        <w:rPr>
          <w:lang w:val="en-GB"/>
        </w:rPr>
        <w:t xml:space="preserve"> </w:t>
      </w:r>
    </w:p>
    <w:p w:rsidRPr="002268CC" w:rsidR="0088705C" w:rsidP="003E3A79" w:rsidRDefault="0088705C">
      <w:pPr>
        <w:pStyle w:val="NumberedBulletPACKT"/>
        <w:numPr>
          <w:ilvl w:val="0"/>
          <w:numId w:val="0"/>
        </w:numPr>
        <w:ind w:left="720"/>
        <w:rPr>
          <w:rStyle w:val="KeyPACKT"/>
          <w:i w:val="0"/>
        </w:rPr>
      </w:pPr>
      <w:r w:rsidRPr="002268CC">
        <w:rPr>
          <w:rStyle w:val="KeyPACKT"/>
          <w:i w:val="0"/>
        </w:rPr>
        <w:t xml:space="preserve">(Select the installer </w:t>
      </w:r>
      <w:proofErr w:type="spellStart"/>
      <w:r w:rsidRPr="002268CC">
        <w:rPr>
          <w:rStyle w:val="CodeInTextPACKT"/>
        </w:rPr>
        <w:t>AForge.NET</w:t>
      </w:r>
      <w:proofErr w:type="spellEnd"/>
      <w:r w:rsidRPr="002268CC">
        <w:rPr>
          <w:rStyle w:val="CodeInTextPACKT"/>
        </w:rPr>
        <w:t xml:space="preserve"> Framework-</w:t>
      </w:r>
      <w:proofErr w:type="spellStart"/>
      <w:r w:rsidRPr="002268CC">
        <w:rPr>
          <w:rStyle w:val="CodeInTextPACKT"/>
        </w:rPr>
        <w:t>2.2.5.exe</w:t>
      </w:r>
      <w:proofErr w:type="spellEnd"/>
      <w:r w:rsidRPr="002268CC">
        <w:rPr>
          <w:rStyle w:val="KeyPACKT"/>
          <w:i w:val="0"/>
        </w:rPr>
        <w:t xml:space="preserve"> and download it)</w:t>
      </w:r>
    </w:p>
    <w:p w:rsidRPr="0088705C" w:rsidR="0088705C" w:rsidP="003E3A79" w:rsidRDefault="0088705C">
      <w:pPr>
        <w:pStyle w:val="NumberedBulletPACKT"/>
        <w:rPr>
          <w:lang w:val="en-GB"/>
        </w:rPr>
      </w:pPr>
      <w:r w:rsidRPr="0088705C">
        <w:rPr>
          <w:lang w:val="en-GB"/>
        </w:rPr>
        <w:t>After the executable installer has finished downloading, double-click it to start the setup process. Leave the default settings in the installer wizard.</w:t>
      </w:r>
    </w:p>
    <w:p w:rsidRPr="0088705C" w:rsidR="0088705C" w:rsidP="003E3A79" w:rsidRDefault="0088705C">
      <w:pPr>
        <w:pStyle w:val="NumberedBulletPACKT"/>
        <w:rPr>
          <w:lang w:val="en-GB"/>
        </w:rPr>
      </w:pPr>
      <w:r w:rsidRPr="0088705C">
        <w:rPr>
          <w:lang w:val="en-GB"/>
        </w:rPr>
        <w:t xml:space="preserve">Download the </w:t>
      </w:r>
      <w:proofErr w:type="spellStart"/>
      <w:r w:rsidRPr="0088705C">
        <w:rPr>
          <w:lang w:val="en-GB"/>
        </w:rPr>
        <w:t>Accord.NET</w:t>
      </w:r>
      <w:proofErr w:type="spellEnd"/>
      <w:r w:rsidRPr="0088705C">
        <w:rPr>
          <w:lang w:val="en-GB"/>
        </w:rPr>
        <w:t xml:space="preserve"> Framework from</w:t>
      </w:r>
    </w:p>
    <w:p w:rsidRPr="003E3A79" w:rsidR="0088705C" w:rsidP="003E3A79" w:rsidRDefault="0088705C">
      <w:pPr>
        <w:pStyle w:val="NumberedBulletPACKT"/>
        <w:numPr>
          <w:ilvl w:val="0"/>
          <w:numId w:val="0"/>
        </w:numPr>
        <w:ind w:left="720"/>
        <w:rPr>
          <w:rStyle w:val="URLPACKT"/>
        </w:rPr>
      </w:pPr>
      <w:r w:rsidRPr="003E3A79">
        <w:rPr>
          <w:rStyle w:val="URLPACKT"/>
        </w:rPr>
        <w:t>https://</w:t>
      </w:r>
      <w:proofErr w:type="spellStart"/>
      <w:r w:rsidRPr="003E3A79">
        <w:rPr>
          <w:rStyle w:val="URLPACKT"/>
        </w:rPr>
        <w:t>github.com</w:t>
      </w:r>
      <w:proofErr w:type="spellEnd"/>
      <w:r w:rsidRPr="003E3A79">
        <w:rPr>
          <w:rStyle w:val="URLPACKT"/>
        </w:rPr>
        <w:t>/accord-net/framework/releases</w:t>
      </w:r>
    </w:p>
    <w:p w:rsidRPr="002268CC" w:rsidR="0088705C" w:rsidP="003E3A79" w:rsidRDefault="0088705C">
      <w:pPr>
        <w:pStyle w:val="NumberedBulletPACKT"/>
        <w:numPr>
          <w:ilvl w:val="0"/>
          <w:numId w:val="0"/>
        </w:numPr>
        <w:ind w:left="720"/>
        <w:rPr>
          <w:rStyle w:val="KeyPACKT"/>
          <w:i w:val="0"/>
        </w:rPr>
      </w:pPr>
      <w:r w:rsidRPr="002268CC">
        <w:rPr>
          <w:rStyle w:val="KeyPACKT"/>
          <w:i w:val="0"/>
        </w:rPr>
        <w:t xml:space="preserve">(Select </w:t>
      </w:r>
      <w:proofErr w:type="spellStart"/>
      <w:r w:rsidRPr="002268CC">
        <w:rPr>
          <w:rStyle w:val="KeyPACKT"/>
          <w:i w:val="0"/>
        </w:rPr>
        <w:t>Accord.NET</w:t>
      </w:r>
      <w:proofErr w:type="spellEnd"/>
      <w:r w:rsidRPr="002268CC">
        <w:rPr>
          <w:rStyle w:val="KeyPACKT"/>
          <w:i w:val="0"/>
        </w:rPr>
        <w:t xml:space="preserve"> Framework </w:t>
      </w:r>
      <w:proofErr w:type="spellStart"/>
      <w:r w:rsidRPr="002268CC">
        <w:rPr>
          <w:rStyle w:val="KeyPACKT"/>
          <w:i w:val="0"/>
        </w:rPr>
        <w:t>v2.12</w:t>
      </w:r>
      <w:proofErr w:type="spellEnd"/>
      <w:r w:rsidRPr="002268CC">
        <w:rPr>
          <w:rStyle w:val="KeyPACKT"/>
          <w:i w:val="0"/>
        </w:rPr>
        <w:t xml:space="preserve"> version and download </w:t>
      </w:r>
      <w:proofErr w:type="spellStart"/>
      <w:r w:rsidRPr="002268CC">
        <w:rPr>
          <w:rStyle w:val="CodeInTextPACKT"/>
        </w:rPr>
        <w:t>Accord.NET.Framework-2.12.0.exe</w:t>
      </w:r>
      <w:proofErr w:type="spellEnd"/>
      <w:r w:rsidRPr="002268CC">
        <w:rPr>
          <w:rStyle w:val="CodeInTextPACKT"/>
        </w:rPr>
        <w:t xml:space="preserve"> </w:t>
      </w:r>
      <w:r w:rsidRPr="002268CC">
        <w:rPr>
          <w:rStyle w:val="KeyPACKT"/>
          <w:i w:val="0"/>
        </w:rPr>
        <w:t xml:space="preserve">installer). There is also a compressed file which would be of interest for Linux users willing to run the framework on Mono. </w:t>
      </w:r>
    </w:p>
    <w:p w:rsidR="001D05BB" w:rsidP="005B66CB" w:rsidRDefault="0088705C">
      <w:pPr>
        <w:pStyle w:val="NumberedBulletEndPACKT"/>
        <w:rPr>
          <w:lang w:val="en-GB"/>
        </w:rPr>
      </w:pPr>
      <w:r w:rsidRPr="0088705C">
        <w:rPr>
          <w:lang w:val="en-GB"/>
        </w:rPr>
        <w:t>After the executable installer has finished downloading, please double-click it to start the setup process. Leave the default settings in the installer wizard</w:t>
      </w:r>
    </w:p>
    <w:p w:rsidR="00942059" w:rsidP="002268CC" w:rsidRDefault="002268CC">
      <w:pPr>
        <w:pStyle w:val="NormalPACKT"/>
        <w:rPr>
          <w:lang w:val="en-GB"/>
        </w:rPr>
      </w:pPr>
      <w:r w:rsidRPr="002268CC">
        <w:rPr>
          <w:lang w:val="en-GB"/>
        </w:rPr>
        <w:t xml:space="preserve">By default, all files will be installed under </w:t>
      </w:r>
      <w:r w:rsidRPr="002268CC">
        <w:rPr>
          <w:rStyle w:val="CodeInTextPACKT"/>
          <w:lang w:val="en-GB"/>
        </w:rPr>
        <w:t>C:\Program Files\</w:t>
      </w:r>
      <w:proofErr w:type="spellStart"/>
      <w:r w:rsidRPr="002268CC">
        <w:rPr>
          <w:rStyle w:val="CodeInTextPACKT"/>
          <w:lang w:val="en-GB"/>
        </w:rPr>
        <w:t>Accord.NET</w:t>
      </w:r>
      <w:proofErr w:type="spellEnd"/>
      <w:r w:rsidR="00942059">
        <w:rPr>
          <w:lang w:val="en-GB"/>
        </w:rPr>
        <w:t xml:space="preserve"> </w:t>
      </w:r>
    </w:p>
    <w:p w:rsidR="002268CC" w:rsidP="002268CC" w:rsidRDefault="002268CC">
      <w:pPr>
        <w:pStyle w:val="NormalPACKT"/>
        <w:rPr>
          <w:lang w:val="en-GB"/>
        </w:rPr>
      </w:pPr>
      <w:r w:rsidRPr="002268CC">
        <w:rPr>
          <w:lang w:val="en-GB"/>
        </w:rPr>
        <w:t>After the installation, Source code, Documentation and several sample applications will be available by default at</w:t>
      </w:r>
    </w:p>
    <w:p w:rsidR="002268CC" w:rsidP="00942059" w:rsidRDefault="002268CC">
      <w:pPr>
        <w:pStyle w:val="BulletPACKT"/>
        <w:rPr>
          <w:lang w:val="en-GB"/>
        </w:rPr>
      </w:pPr>
      <w:r w:rsidRPr="002268CC">
        <w:rPr>
          <w:lang w:val="en-GB"/>
        </w:rPr>
        <w:t xml:space="preserve">Source code will be at </w:t>
      </w:r>
      <w:proofErr w:type="spellStart"/>
      <w:r w:rsidRPr="002268CC">
        <w:rPr>
          <w:lang w:val="en-GB"/>
        </w:rPr>
        <w:t>Accord.NET</w:t>
      </w:r>
      <w:proofErr w:type="spellEnd"/>
      <w:r w:rsidRPr="002268CC">
        <w:rPr>
          <w:lang w:val="en-GB"/>
        </w:rPr>
        <w:t>\Framework\Sources</w:t>
      </w:r>
    </w:p>
    <w:p w:rsidRPr="002268CC" w:rsidR="002268CC" w:rsidP="00942059" w:rsidRDefault="002268CC">
      <w:pPr>
        <w:pStyle w:val="BulletPACKT"/>
        <w:rPr>
          <w:lang w:val="en-GB"/>
        </w:rPr>
      </w:pPr>
      <w:r w:rsidRPr="002268CC">
        <w:rPr>
          <w:lang w:val="en-GB"/>
        </w:rPr>
        <w:t xml:space="preserve">Documentation will be at </w:t>
      </w:r>
      <w:proofErr w:type="spellStart"/>
      <w:r w:rsidRPr="002268CC">
        <w:rPr>
          <w:lang w:val="en-GB"/>
        </w:rPr>
        <w:t>Accord.NET</w:t>
      </w:r>
      <w:proofErr w:type="spellEnd"/>
      <w:r w:rsidRPr="002268CC">
        <w:rPr>
          <w:lang w:val="en-GB"/>
        </w:rPr>
        <w:t>\Framework\Docs</w:t>
      </w:r>
    </w:p>
    <w:p w:rsidR="002268CC" w:rsidP="00942059" w:rsidRDefault="002268CC">
      <w:pPr>
        <w:pStyle w:val="BulletEndPACKT"/>
        <w:rPr>
          <w:lang w:val="en-GB"/>
        </w:rPr>
      </w:pPr>
      <w:r w:rsidRPr="002268CC">
        <w:rPr>
          <w:lang w:val="en-GB"/>
        </w:rPr>
        <w:t xml:space="preserve">Sample applications will be at </w:t>
      </w:r>
      <w:proofErr w:type="spellStart"/>
      <w:r w:rsidRPr="002268CC">
        <w:rPr>
          <w:lang w:val="en-GB"/>
        </w:rPr>
        <w:t>Accord.NET</w:t>
      </w:r>
      <w:proofErr w:type="spellEnd"/>
      <w:r w:rsidRPr="002268CC">
        <w:rPr>
          <w:lang w:val="en-GB"/>
        </w:rPr>
        <w:t>\Framework\Samples</w:t>
      </w:r>
    </w:p>
    <w:p w:rsidR="00887F4A" w:rsidP="002268CC" w:rsidRDefault="002268CC">
      <w:pPr>
        <w:pStyle w:val="NormalPACKT"/>
        <w:rPr>
          <w:rStyle w:val="Heading2Char"/>
        </w:rPr>
      </w:pPr>
      <w:r w:rsidRPr="002268CC">
        <w:rPr>
          <w:lang w:val="en-GB"/>
        </w:rPr>
        <w:t>The goal of this section is to show how to run the samples.</w:t>
      </w:r>
      <w:r w:rsidR="00942059">
        <w:rPr>
          <w:lang w:val="en-GB"/>
        </w:rPr>
        <w:br/>
      </w:r>
      <w:r w:rsidR="00942059">
        <w:rPr>
          <w:lang w:val="en-GB"/>
        </w:rPr>
        <w:br/>
      </w:r>
      <w:r w:rsidR="00B427DA">
        <w:rPr>
          <w:rStyle w:val="Heading2Char"/>
        </w:rPr>
        <w:t>1.4.3</w:t>
      </w:r>
      <w:r w:rsidR="00442951">
        <w:rPr>
          <w:rStyle w:val="Heading2Char"/>
        </w:rPr>
        <w:tab/>
      </w:r>
      <w:r w:rsidRPr="00942059" w:rsidR="00942059">
        <w:rPr>
          <w:rStyle w:val="Heading2Char"/>
        </w:rPr>
        <w:t>Handwritten recognition by Multi-class Kernel Support Vector Machines</w:t>
      </w:r>
    </w:p>
    <w:p w:rsidR="00B427DA" w:rsidP="005B4CDD" w:rsidRDefault="00942059">
      <w:pPr>
        <w:pStyle w:val="NormalPACKT"/>
      </w:pPr>
      <w:r>
        <w:t>The first sample application explains the recognition of handwritten digits using Multi-class Support Vector Machines (</w:t>
      </w:r>
      <w:proofErr w:type="spellStart"/>
      <w:r>
        <w:t>SVM</w:t>
      </w:r>
      <w:proofErr w:type="spellEnd"/>
      <w:r>
        <w:t xml:space="preserve">), it is a type of classification algorithm. </w:t>
      </w:r>
    </w:p>
    <w:p w:rsidRPr="005B4CDD" w:rsidR="005B4CDD" w:rsidP="005B4CDD" w:rsidRDefault="00942059">
      <w:pPr>
        <w:pStyle w:val="NormalPACKT"/>
      </w:pPr>
      <w:r>
        <w:br/>
      </w:r>
      <w:r w:rsidRPr="005B4CDD" w:rsidR="005B4CDD">
        <w:rPr>
          <w:lang w:val="en-GB"/>
        </w:rPr>
        <w:t>Steps to run the application:</w:t>
      </w:r>
    </w:p>
    <w:p w:rsidRPr="005B66CB" w:rsidR="000C3212" w:rsidP="005B66CB" w:rsidRDefault="005B4CDD">
      <w:pPr>
        <w:pStyle w:val="NumberedBulletPACKT"/>
        <w:numPr>
          <w:ilvl w:val="0"/>
          <w:numId w:val="13"/>
        </w:numPr>
      </w:pPr>
      <w:r w:rsidRPr="005B66CB">
        <w:t>Open the application.</w:t>
      </w:r>
    </w:p>
    <w:p w:rsidRPr="005B66CB" w:rsidR="000C3212" w:rsidP="005B66CB" w:rsidRDefault="005B4CDD">
      <w:pPr>
        <w:pStyle w:val="NumberedBulletPACKT"/>
        <w:numPr>
          <w:ilvl w:val="0"/>
          <w:numId w:val="0"/>
        </w:numPr>
        <w:ind w:left="720"/>
      </w:pPr>
      <w:r w:rsidRPr="005B66CB">
        <w:t xml:space="preserve">(From the installed location. </w:t>
      </w:r>
      <w:r w:rsidRPr="00B34401">
        <w:rPr>
          <w:rStyle w:val="URLPACKT"/>
        </w:rPr>
        <w:t>C:\Program Files\</w:t>
      </w:r>
      <w:proofErr w:type="spellStart"/>
      <w:r w:rsidRPr="00B34401">
        <w:rPr>
          <w:rStyle w:val="URLPACKT"/>
        </w:rPr>
        <w:t>Accord.NET</w:t>
      </w:r>
      <w:proofErr w:type="spellEnd"/>
      <w:r w:rsidRPr="00B34401">
        <w:rPr>
          <w:rStyle w:val="URLPACKT"/>
        </w:rPr>
        <w:t>\Framework\Samples\</w:t>
      </w:r>
      <w:proofErr w:type="spellStart"/>
      <w:r w:rsidRPr="00B34401">
        <w:rPr>
          <w:rStyle w:val="URLPACKT"/>
        </w:rPr>
        <w:t>MachineLearning</w:t>
      </w:r>
      <w:proofErr w:type="spellEnd"/>
      <w:r w:rsidRPr="00B34401">
        <w:rPr>
          <w:rStyle w:val="URLPACKT"/>
        </w:rPr>
        <w:t>\Handwriting (</w:t>
      </w:r>
      <w:proofErr w:type="spellStart"/>
      <w:r w:rsidRPr="00B34401">
        <w:rPr>
          <w:rStyle w:val="URLPACKT"/>
        </w:rPr>
        <w:t>SVMs</w:t>
      </w:r>
      <w:proofErr w:type="spellEnd"/>
      <w:r w:rsidRPr="00B34401">
        <w:rPr>
          <w:rStyle w:val="URLPACKT"/>
        </w:rPr>
        <w:t>)\bin\</w:t>
      </w:r>
      <w:proofErr w:type="spellStart"/>
      <w:r w:rsidRPr="00B34401">
        <w:rPr>
          <w:rStyle w:val="URLPACKT"/>
        </w:rPr>
        <w:t>x86</w:t>
      </w:r>
      <w:proofErr w:type="spellEnd"/>
      <w:r w:rsidRPr="00B34401">
        <w:rPr>
          <w:rStyle w:val="URLPACKT"/>
        </w:rPr>
        <w:t>\Release\Handwriting (</w:t>
      </w:r>
      <w:proofErr w:type="spellStart"/>
      <w:r w:rsidRPr="00B34401">
        <w:rPr>
          <w:rStyle w:val="URLPACKT"/>
        </w:rPr>
        <w:t>SVMs</w:t>
      </w:r>
      <w:proofErr w:type="spellEnd"/>
      <w:r w:rsidRPr="00B34401">
        <w:rPr>
          <w:rStyle w:val="URLPACKT"/>
        </w:rPr>
        <w:t>).exe</w:t>
      </w:r>
    </w:p>
    <w:p w:rsidRPr="005B66CB" w:rsidR="005B4CDD" w:rsidP="005B66CB" w:rsidRDefault="005B4CDD">
      <w:pPr>
        <w:pStyle w:val="NumberedBulletPACKT"/>
        <w:numPr>
          <w:ilvl w:val="0"/>
          <w:numId w:val="13"/>
        </w:numPr>
      </w:pPr>
      <w:r w:rsidRPr="005B66CB">
        <w:lastRenderedPageBreak/>
        <w:t xml:space="preserve">To load the dataset: </w:t>
      </w:r>
    </w:p>
    <w:p w:rsidR="005B4CDD" w:rsidP="005B66CB" w:rsidRDefault="005B4CDD">
      <w:pPr>
        <w:pStyle w:val="NumberedBulletPACKT"/>
        <w:numPr>
          <w:ilvl w:val="0"/>
          <w:numId w:val="0"/>
        </w:numPr>
        <w:ind w:left="720"/>
      </w:pPr>
      <w:r w:rsidRPr="005B66CB">
        <w:t xml:space="preserve">Select </w:t>
      </w:r>
      <w:r w:rsidRPr="005B66CB">
        <w:rPr>
          <w:rStyle w:val="ScreenTextPACKT"/>
        </w:rPr>
        <w:t>File | Open</w:t>
      </w:r>
      <w:r w:rsidR="005B66CB">
        <w:t xml:space="preserve">, </w:t>
      </w:r>
      <w:r w:rsidRPr="005B66CB">
        <w:t>This would load sample dataset.</w:t>
      </w:r>
    </w:p>
    <w:p w:rsidRPr="005B66CB" w:rsidR="00FD6211" w:rsidP="00FD6211" w:rsidRDefault="00FD6211">
      <w:pPr>
        <w:pStyle w:val="InformationBoxPACKT"/>
        <w:numPr>
          <w:ilvl w:val="0"/>
          <w:numId w:val="0"/>
        </w:numPr>
        <w:ind w:left="360"/>
      </w:pPr>
      <w:r w:rsidRPr="005B66CB">
        <w:t>Note: The dataset is stored in the “</w:t>
      </w:r>
      <w:proofErr w:type="spellStart"/>
      <w:r w:rsidRPr="005B66CB">
        <w:rPr>
          <w:rStyle w:val="CodeInTextPACKT"/>
        </w:rPr>
        <w:t>optdigits-tra.txt</w:t>
      </w:r>
      <w:proofErr w:type="spellEnd"/>
      <w:r w:rsidRPr="005B66CB">
        <w:t xml:space="preserve">” file under Resources directory of the sample application. The dataset that we use has been taken from </w:t>
      </w:r>
      <w:proofErr w:type="spellStart"/>
      <w:r w:rsidRPr="005B66CB">
        <w:t>UC</w:t>
      </w:r>
      <w:proofErr w:type="spellEnd"/>
      <w:r w:rsidRPr="005B66CB">
        <w:t xml:space="preserve"> Irvine Machine Learning Repository. The name of the dataset is called "Optical Recognition of Handwritten Digits Data Set" (a.k.a. the </w:t>
      </w:r>
      <w:proofErr w:type="spellStart"/>
      <w:r w:rsidRPr="005B66CB">
        <w:t>Optdigits</w:t>
      </w:r>
      <w:proofErr w:type="spellEnd"/>
      <w:r w:rsidRPr="005B66CB">
        <w:t xml:space="preserve"> Dataset). </w:t>
      </w:r>
      <w:r w:rsidRPr="005B66CB">
        <w:rPr>
          <w:rStyle w:val="URLPACKT"/>
        </w:rPr>
        <w:t>http://archive.ics.uci.edu/ml/datasets/Optical+Recognition+of+Handwritten+Digits</w:t>
      </w:r>
    </w:p>
    <w:p w:rsidRPr="005B66CB" w:rsidR="005B4CDD" w:rsidP="005B66CB" w:rsidRDefault="005B4CDD">
      <w:pPr>
        <w:pStyle w:val="NumberedBulletPACKT"/>
        <w:numPr>
          <w:ilvl w:val="0"/>
          <w:numId w:val="13"/>
        </w:numPr>
      </w:pPr>
      <w:r w:rsidRPr="005B66CB">
        <w:t>To start the learning process</w:t>
      </w:r>
    </w:p>
    <w:p w:rsidRPr="005B66CB" w:rsidR="005B4CDD" w:rsidP="005B66CB" w:rsidRDefault="005B4CDD">
      <w:pPr>
        <w:pStyle w:val="NumberedBulletPACKT"/>
        <w:numPr>
          <w:ilvl w:val="0"/>
          <w:numId w:val="0"/>
        </w:numPr>
        <w:ind w:left="720"/>
      </w:pPr>
      <w:r w:rsidRPr="005B66CB">
        <w:t>Click the button "</w:t>
      </w:r>
      <w:r w:rsidRPr="00AB46FD">
        <w:rPr>
          <w:rStyle w:val="ScreenTextPACKT"/>
        </w:rPr>
        <w:t>Start training</w:t>
      </w:r>
      <w:r w:rsidRPr="005B66CB">
        <w:t>". Using the default settings, it should take few seconds to complete.</w:t>
      </w:r>
    </w:p>
    <w:p w:rsidRPr="005B66CB" w:rsidR="005B4CDD" w:rsidP="005B66CB" w:rsidRDefault="005B4CDD">
      <w:pPr>
        <w:pStyle w:val="NumberedBulletPACKT"/>
        <w:numPr>
          <w:ilvl w:val="0"/>
          <w:numId w:val="13"/>
        </w:numPr>
      </w:pPr>
      <w:r w:rsidRPr="005B66CB">
        <w:t>To start the classification process</w:t>
      </w:r>
    </w:p>
    <w:p w:rsidR="00942059" w:rsidP="005B66CB" w:rsidRDefault="005B4CDD">
      <w:pPr>
        <w:pStyle w:val="NumberedBulletPACKT"/>
        <w:numPr>
          <w:ilvl w:val="0"/>
          <w:numId w:val="0"/>
        </w:numPr>
        <w:ind w:left="720"/>
      </w:pPr>
      <w:r w:rsidRPr="005B66CB">
        <w:t>After training is completed, click a decision strategy either "</w:t>
      </w:r>
      <w:r w:rsidRPr="00635295">
        <w:rPr>
          <w:rStyle w:val="ScreenTextPACKT"/>
        </w:rPr>
        <w:t>Classify by voting</w:t>
      </w:r>
      <w:r w:rsidRPr="005B66CB">
        <w:t>" or “</w:t>
      </w:r>
      <w:r w:rsidRPr="00635295">
        <w:rPr>
          <w:rStyle w:val="ScreenTextPACKT"/>
        </w:rPr>
        <w:t>Classify by elimination</w:t>
      </w:r>
      <w:r w:rsidRPr="005B66CB">
        <w:t>” to start the classification. Using the default values, it has achieved 96% accuracy in my machine for “</w:t>
      </w:r>
      <w:r w:rsidRPr="00635295">
        <w:rPr>
          <w:rStyle w:val="ScreenTextPACKT"/>
        </w:rPr>
        <w:t>Classify by elimination</w:t>
      </w:r>
      <w:r w:rsidRPr="005B66CB">
        <w:t>”.</w:t>
      </w:r>
    </w:p>
    <w:p w:rsidR="00082463" w:rsidP="005B66CB" w:rsidRDefault="00082463">
      <w:pPr>
        <w:pStyle w:val="NumberedBulletPACKT"/>
        <w:numPr>
          <w:ilvl w:val="0"/>
          <w:numId w:val="0"/>
        </w:numPr>
        <w:ind w:left="720"/>
      </w:pPr>
    </w:p>
    <w:p w:rsidR="00082463" w:rsidP="00297B61" w:rsidRDefault="00082463">
      <w:pPr>
        <w:pStyle w:val="InformationBoxPACKT"/>
        <w:numPr>
          <w:ilvl w:val="0"/>
          <w:numId w:val="0"/>
        </w:numPr>
        <w:ind w:left="360"/>
      </w:pPr>
      <w:r w:rsidRPr="00082463">
        <w:t xml:space="preserve">Note: The sample application was implemented two decision strategies. 1) Max-voting method (also known as </w:t>
      </w:r>
      <w:proofErr w:type="spellStart"/>
      <w:r w:rsidRPr="00082463">
        <w:t>1vs1</w:t>
      </w:r>
      <w:proofErr w:type="spellEnd"/>
      <w:r w:rsidRPr="00082463">
        <w:t xml:space="preserve"> decision). 2) Elimination method (also known as DAG decision).</w:t>
      </w:r>
    </w:p>
    <w:p w:rsidR="00297B61" w:rsidP="00297B61" w:rsidRDefault="00082463">
      <w:pPr>
        <w:pStyle w:val="NumberedBulletPACKT"/>
        <w:numPr>
          <w:ilvl w:val="0"/>
          <w:numId w:val="0"/>
        </w:numPr>
        <w:ind w:left="720"/>
      </w:pPr>
      <w:r w:rsidRPr="00082463">
        <w:t xml:space="preserve">After training, the created </w:t>
      </w:r>
      <w:proofErr w:type="spellStart"/>
      <w:r w:rsidRPr="00082463">
        <w:t>SVM</w:t>
      </w:r>
      <w:proofErr w:type="spellEnd"/>
      <w:r w:rsidRPr="00082463">
        <w:t xml:space="preserve"> model can be seen in the "</w:t>
      </w:r>
      <w:r w:rsidRPr="00115C47">
        <w:rPr>
          <w:rStyle w:val="ScreenTextPACKT"/>
        </w:rPr>
        <w:t>Machines</w:t>
      </w:r>
      <w:r w:rsidRPr="00082463">
        <w:t xml:space="preserve">" tab. The support vectors and the bias (threshold) for each machine can be seen by selecting one of the entries in the first </w:t>
      </w:r>
      <w:proofErr w:type="spellStart"/>
      <w:r w:rsidRPr="00082463">
        <w:t>DataGridView</w:t>
      </w:r>
      <w:proofErr w:type="spellEnd"/>
      <w:r w:rsidRPr="00082463">
        <w:t>. The darker the vector, the more weight</w:t>
      </w:r>
      <w:r w:rsidR="00297B61">
        <w:t xml:space="preserve"> it has in the decision process.</w:t>
      </w:r>
    </w:p>
    <w:p w:rsidR="00297B61" w:rsidP="00297B61" w:rsidRDefault="00297B61">
      <w:pPr>
        <w:pStyle w:val="NumberedBulletPACKT"/>
      </w:pPr>
      <w:r>
        <w:t>To test the model with unseen data</w:t>
      </w:r>
    </w:p>
    <w:p w:rsidR="00297B61" w:rsidP="00297B61" w:rsidRDefault="00297B61">
      <w:pPr>
        <w:pStyle w:val="NumberedBulletPACKT"/>
        <w:numPr>
          <w:ilvl w:val="0"/>
          <w:numId w:val="0"/>
        </w:numPr>
        <w:ind w:left="720"/>
        <w:rPr>
          <w:rStyle w:val="CodeInTextPACKT"/>
        </w:rPr>
      </w:pPr>
      <w:r>
        <w:t>By clicking on the "</w:t>
      </w:r>
      <w:r w:rsidRPr="00115C47">
        <w:rPr>
          <w:rStyle w:val="ScreenTextPACKT"/>
        </w:rPr>
        <w:t>Classification</w:t>
      </w:r>
      <w:r>
        <w:t>" tab, we can manually test the Multi-class Support Vector Machine for user drawn digits on the “</w:t>
      </w:r>
      <w:r w:rsidRPr="00115C47">
        <w:rPr>
          <w:rStyle w:val="ScreenTextPACKT"/>
        </w:rPr>
        <w:t>drawing canvas</w:t>
      </w:r>
      <w:r>
        <w:t xml:space="preserve">”, on the right side, you could see that the horizontal bars, higher the bar height then closer the match. </w:t>
      </w:r>
      <w:r w:rsidR="00152930">
        <w:rPr>
          <w:rStyle w:val="CodeInTextPACKT"/>
        </w:rPr>
        <w:t>Fig 1.2</w:t>
      </w:r>
    </w:p>
    <w:p w:rsidR="00297B61" w:rsidP="00297B61" w:rsidRDefault="00297B61">
      <w:pPr>
        <w:pStyle w:val="NumberedBulletPACKT"/>
        <w:numPr>
          <w:ilvl w:val="0"/>
          <w:numId w:val="0"/>
        </w:numPr>
        <w:ind w:left="720"/>
      </w:pPr>
    </w:p>
    <w:p w:rsidR="003E24D9" w:rsidP="00297B61" w:rsidRDefault="003E24D9">
      <w:pPr>
        <w:pStyle w:val="NumberedBulletPACKT"/>
        <w:numPr>
          <w:ilvl w:val="0"/>
          <w:numId w:val="0"/>
        </w:numPr>
        <w:ind w:left="720"/>
      </w:pPr>
      <w:r>
        <w:rPr>
          <w:noProof/>
          <w:lang w:val="en-IN" w:eastAsia="en-IN"/>
        </w:rPr>
        <w:drawing>
          <wp:inline distT="0" distB="0" distL="0" distR="0" wp14:anchorId="367F3AA8" wp14:editId="49FA052A">
            <wp:extent cx="5021580" cy="3038475"/>
            <wp:effectExtent l="0" t="0" r="0" b="0"/>
            <wp:docPr id="65" name="Picture 1" descr="Fig_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1_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1580" cy="3038475"/>
                    </a:xfrm>
                    <a:prstGeom prst="rect">
                      <a:avLst/>
                    </a:prstGeom>
                    <a:noFill/>
                    <a:ln>
                      <a:noFill/>
                    </a:ln>
                  </pic:spPr>
                </pic:pic>
              </a:graphicData>
            </a:graphic>
          </wp:inline>
        </w:drawing>
      </w:r>
    </w:p>
    <w:p w:rsidR="00964EB9" w:rsidP="007A5C58" w:rsidRDefault="00964EB9">
      <w:pPr>
        <w:pStyle w:val="LayoutInformationPACKT"/>
      </w:pPr>
      <w:r>
        <w:tab/>
      </w:r>
      <w:proofErr w:type="spellStart"/>
      <w:r w:rsidRPr="003E24D9" w:rsidR="003E24D9">
        <w:t>Insertimage_9348OS_01_0</w:t>
      </w:r>
      <w:r w:rsidR="00152930">
        <w:t>2</w:t>
      </w:r>
      <w:r w:rsidRPr="003E24D9" w:rsidR="003E24D9">
        <w:t>.png</w:t>
      </w:r>
      <w:proofErr w:type="spellEnd"/>
    </w:p>
    <w:p w:rsidR="00964EB9" w:rsidP="007A5C58" w:rsidRDefault="00442951">
      <w:pPr>
        <w:pStyle w:val="Heading2"/>
      </w:pPr>
      <w:r>
        <w:lastRenderedPageBreak/>
        <w:t>1.4.</w:t>
      </w:r>
      <w:r w:rsidR="00B427DA">
        <w:t>4</w:t>
      </w:r>
      <w:r>
        <w:tab/>
      </w:r>
      <w:r w:rsidRPr="007A5C58" w:rsidR="007A5C58">
        <w:t>Data classification using</w:t>
      </w:r>
      <w:r w:rsidR="007A5C58">
        <w:t xml:space="preserve"> Kernel Support Vector Machines</w:t>
      </w:r>
    </w:p>
    <w:p w:rsidRPr="007A5C58" w:rsidR="007A5C58" w:rsidP="007A5C58" w:rsidRDefault="007A5C58">
      <w:pPr>
        <w:pStyle w:val="NormalPACKT"/>
        <w:rPr>
          <w:lang w:val="en-GB"/>
        </w:rPr>
      </w:pPr>
      <w:r w:rsidRPr="007A5C58">
        <w:rPr>
          <w:lang w:val="en-GB"/>
        </w:rPr>
        <w:t>The second sample application explains the d</w:t>
      </w:r>
      <w:r>
        <w:rPr>
          <w:lang w:val="en-GB"/>
        </w:rPr>
        <w:t xml:space="preserve">ata classification kernel </w:t>
      </w:r>
      <w:proofErr w:type="spellStart"/>
      <w:r>
        <w:rPr>
          <w:lang w:val="en-GB"/>
        </w:rPr>
        <w:t>SVM</w:t>
      </w:r>
      <w:proofErr w:type="spellEnd"/>
      <w:r>
        <w:rPr>
          <w:lang w:val="en-GB"/>
        </w:rPr>
        <w:t xml:space="preserve">. </w:t>
      </w:r>
    </w:p>
    <w:p w:rsidRPr="007A5C58" w:rsidR="007A5C58" w:rsidP="007A5C58" w:rsidRDefault="007A5C58">
      <w:pPr>
        <w:pStyle w:val="NormalPACKT"/>
        <w:rPr>
          <w:lang w:val="en-GB"/>
        </w:rPr>
      </w:pPr>
      <w:r w:rsidRPr="007A5C58">
        <w:rPr>
          <w:lang w:val="en-GB"/>
        </w:rPr>
        <w:t>Steps to run the application:</w:t>
      </w:r>
    </w:p>
    <w:p w:rsidRPr="007A5C58" w:rsidR="007A5C58" w:rsidP="007A5C58" w:rsidRDefault="007A5C58">
      <w:pPr>
        <w:pStyle w:val="NumberedBulletPACKT"/>
        <w:numPr>
          <w:ilvl w:val="0"/>
          <w:numId w:val="14"/>
        </w:numPr>
        <w:rPr>
          <w:lang w:val="en-GB"/>
        </w:rPr>
      </w:pPr>
      <w:r w:rsidRPr="007A5C58">
        <w:rPr>
          <w:lang w:val="en-GB"/>
        </w:rPr>
        <w:t>Open the application.</w:t>
      </w:r>
    </w:p>
    <w:p w:rsidRPr="007A5C58" w:rsidR="007A5C58" w:rsidP="007A5C58" w:rsidRDefault="007A5C58">
      <w:pPr>
        <w:pStyle w:val="NumberedBulletPACKT"/>
        <w:numPr>
          <w:ilvl w:val="0"/>
          <w:numId w:val="0"/>
        </w:numPr>
        <w:ind w:left="720"/>
        <w:rPr>
          <w:lang w:val="en-GB"/>
        </w:rPr>
      </w:pPr>
      <w:r w:rsidRPr="007A5C58">
        <w:rPr>
          <w:lang w:val="en-GB"/>
        </w:rPr>
        <w:t xml:space="preserve">(From the installed location. </w:t>
      </w:r>
      <w:r w:rsidRPr="00461514">
        <w:rPr>
          <w:rStyle w:val="CodeInTextPACKT"/>
        </w:rPr>
        <w:t>C:\Program Files\Accord.NET\Framework\Samples\MachineLearning\Classification (</w:t>
      </w:r>
      <w:proofErr w:type="spellStart"/>
      <w:r w:rsidRPr="00461514">
        <w:rPr>
          <w:rStyle w:val="CodeInTextPACKT"/>
        </w:rPr>
        <w:t>SVMs</w:t>
      </w:r>
      <w:proofErr w:type="spellEnd"/>
      <w:r w:rsidRPr="00461514">
        <w:rPr>
          <w:rStyle w:val="CodeInTextPACKT"/>
        </w:rPr>
        <w:t>)\bin\</w:t>
      </w:r>
      <w:proofErr w:type="spellStart"/>
      <w:r w:rsidRPr="00461514">
        <w:rPr>
          <w:rStyle w:val="CodeInTextPACKT"/>
        </w:rPr>
        <w:t>x86</w:t>
      </w:r>
      <w:proofErr w:type="spellEnd"/>
      <w:r w:rsidRPr="00461514">
        <w:rPr>
          <w:rStyle w:val="CodeInTextPACKT"/>
        </w:rPr>
        <w:t>\Release\Classification (</w:t>
      </w:r>
      <w:proofErr w:type="spellStart"/>
      <w:r w:rsidRPr="00461514">
        <w:rPr>
          <w:rStyle w:val="CodeInTextPACKT"/>
        </w:rPr>
        <w:t>SVMs</w:t>
      </w:r>
      <w:proofErr w:type="spellEnd"/>
      <w:r w:rsidRPr="00461514">
        <w:rPr>
          <w:rStyle w:val="CodeInTextPACKT"/>
        </w:rPr>
        <w:t>).exe</w:t>
      </w:r>
    </w:p>
    <w:p w:rsidRPr="007A5C58" w:rsidR="007A5C58" w:rsidP="007A5C58" w:rsidRDefault="007A5C58">
      <w:pPr>
        <w:pStyle w:val="NumberedBulletPACKT"/>
        <w:numPr>
          <w:ilvl w:val="0"/>
          <w:numId w:val="14"/>
        </w:numPr>
        <w:rPr>
          <w:lang w:val="en-GB"/>
        </w:rPr>
      </w:pPr>
      <w:r w:rsidRPr="007A5C58">
        <w:rPr>
          <w:lang w:val="en-GB"/>
        </w:rPr>
        <w:t xml:space="preserve">To load the dataset: </w:t>
      </w:r>
    </w:p>
    <w:p w:rsidRPr="007A5C58" w:rsidR="0019687E" w:rsidP="007A5C58" w:rsidRDefault="007A5C58">
      <w:pPr>
        <w:pStyle w:val="NumberedBulletPACKT"/>
        <w:numPr>
          <w:ilvl w:val="0"/>
          <w:numId w:val="0"/>
        </w:numPr>
        <w:ind w:left="720"/>
        <w:rPr>
          <w:lang w:val="en-GB"/>
        </w:rPr>
      </w:pPr>
      <w:r w:rsidRPr="007A5C58">
        <w:rPr>
          <w:lang w:val="en-GB"/>
        </w:rPr>
        <w:t xml:space="preserve">Select </w:t>
      </w:r>
      <w:r w:rsidRPr="00461514">
        <w:rPr>
          <w:rStyle w:val="ScreenTextPACKT"/>
        </w:rPr>
        <w:t>File | Open</w:t>
      </w:r>
      <w:r w:rsidRPr="007A5C58">
        <w:rPr>
          <w:lang w:val="en-GB"/>
        </w:rPr>
        <w:t xml:space="preserve">. This would open a dialog box where we should choose the </w:t>
      </w:r>
      <w:proofErr w:type="spellStart"/>
      <w:r w:rsidRPr="007A5C58">
        <w:rPr>
          <w:lang w:val="en-GB"/>
        </w:rPr>
        <w:t>examples.xls</w:t>
      </w:r>
      <w:proofErr w:type="spellEnd"/>
      <w:r w:rsidRPr="007A5C58">
        <w:rPr>
          <w:lang w:val="en-GB"/>
        </w:rPr>
        <w:t xml:space="preserve"> file.</w:t>
      </w:r>
    </w:p>
    <w:p w:rsidRPr="007A5C58" w:rsidR="007A5C58" w:rsidP="00A51E25" w:rsidRDefault="00A51E25">
      <w:pPr>
        <w:pStyle w:val="InformationBoxPACKT"/>
        <w:numPr>
          <w:ilvl w:val="0"/>
          <w:numId w:val="0"/>
        </w:numPr>
        <w:ind w:left="360"/>
        <w:rPr>
          <w:lang w:val="en-GB"/>
        </w:rPr>
      </w:pPr>
      <w:r w:rsidRPr="007A5C58">
        <w:rPr>
          <w:lang w:val="en-GB"/>
        </w:rPr>
        <w:t xml:space="preserve">Note:  The dataset is stored in the </w:t>
      </w:r>
      <w:proofErr w:type="spellStart"/>
      <w:r w:rsidRPr="00461514">
        <w:rPr>
          <w:rStyle w:val="CodeInTextPACKT"/>
        </w:rPr>
        <w:t>examples.xls</w:t>
      </w:r>
      <w:proofErr w:type="spellEnd"/>
      <w:r w:rsidRPr="007A5C58">
        <w:rPr>
          <w:lang w:val="en-GB"/>
        </w:rPr>
        <w:t xml:space="preserve"> file under Resources directory of the sample.</w:t>
      </w:r>
    </w:p>
    <w:p w:rsidRPr="007A5C58" w:rsidR="007A5C58" w:rsidP="007A5C58" w:rsidRDefault="007A5C58">
      <w:pPr>
        <w:pStyle w:val="NumberedBulletPACKT"/>
        <w:numPr>
          <w:ilvl w:val="0"/>
          <w:numId w:val="14"/>
        </w:numPr>
        <w:rPr>
          <w:lang w:val="en-GB"/>
        </w:rPr>
      </w:pPr>
      <w:r w:rsidRPr="007A5C58">
        <w:rPr>
          <w:lang w:val="en-GB"/>
        </w:rPr>
        <w:t>Then the application opens an another popup, Select the option “</w:t>
      </w:r>
      <w:r w:rsidRPr="00461514">
        <w:rPr>
          <w:rStyle w:val="ScreenTextPACKT"/>
        </w:rPr>
        <w:t>Classification - Yin Yang</w:t>
      </w:r>
      <w:r w:rsidRPr="007A5C58">
        <w:rPr>
          <w:lang w:val="en-GB"/>
        </w:rPr>
        <w:t>” and Click “</w:t>
      </w:r>
      <w:r w:rsidRPr="00461514">
        <w:rPr>
          <w:rStyle w:val="ScreenTextPACKT"/>
        </w:rPr>
        <w:t>Ok</w:t>
      </w:r>
      <w:r w:rsidRPr="007A5C58">
        <w:rPr>
          <w:lang w:val="en-GB"/>
        </w:rPr>
        <w:t xml:space="preserve">”. </w:t>
      </w:r>
    </w:p>
    <w:p w:rsidRPr="007A5C58" w:rsidR="007A5C58" w:rsidP="007A5C58" w:rsidRDefault="007A5C58">
      <w:pPr>
        <w:pStyle w:val="NumberedBulletPACKT"/>
        <w:numPr>
          <w:ilvl w:val="0"/>
          <w:numId w:val="14"/>
        </w:numPr>
        <w:rPr>
          <w:lang w:val="en-GB"/>
        </w:rPr>
      </w:pPr>
      <w:r w:rsidRPr="007A5C58">
        <w:rPr>
          <w:lang w:val="en-GB"/>
        </w:rPr>
        <w:t>After the dataset loaded, you could see that there are Blue and Green dots on the scatter plot in the 2-</w:t>
      </w:r>
      <w:proofErr w:type="spellStart"/>
      <w:r w:rsidRPr="007A5C58">
        <w:rPr>
          <w:lang w:val="en-GB"/>
        </w:rPr>
        <w:t>dimentioanl</w:t>
      </w:r>
      <w:proofErr w:type="spellEnd"/>
      <w:r w:rsidRPr="007A5C58">
        <w:rPr>
          <w:lang w:val="en-GB"/>
        </w:rPr>
        <w:t xml:space="preserve"> space.</w:t>
      </w:r>
    </w:p>
    <w:p w:rsidRPr="007A5C58" w:rsidR="007A5C58" w:rsidP="007A5C58" w:rsidRDefault="007A5C58">
      <w:pPr>
        <w:pStyle w:val="NumberedBulletPACKT"/>
        <w:numPr>
          <w:ilvl w:val="0"/>
          <w:numId w:val="14"/>
        </w:numPr>
        <w:rPr>
          <w:lang w:val="en-GB"/>
        </w:rPr>
      </w:pPr>
      <w:r w:rsidRPr="007A5C58">
        <w:rPr>
          <w:lang w:val="en-GB"/>
        </w:rPr>
        <w:t>Switch to the "</w:t>
      </w:r>
      <w:r w:rsidRPr="00461514">
        <w:rPr>
          <w:rStyle w:val="ScreenTextPACKT"/>
        </w:rPr>
        <w:t>Machine Creation</w:t>
      </w:r>
      <w:r w:rsidRPr="007A5C58">
        <w:rPr>
          <w:lang w:val="en-GB"/>
        </w:rPr>
        <w:t>" tab</w:t>
      </w:r>
    </w:p>
    <w:p w:rsidRPr="007A5C58" w:rsidR="007A5C58" w:rsidP="007A5C58" w:rsidRDefault="007A5C58">
      <w:pPr>
        <w:pStyle w:val="NumberedBulletPACKT"/>
        <w:numPr>
          <w:ilvl w:val="0"/>
          <w:numId w:val="14"/>
        </w:numPr>
        <w:rPr>
          <w:lang w:val="en-GB"/>
        </w:rPr>
      </w:pPr>
      <w:r w:rsidRPr="007A5C58">
        <w:rPr>
          <w:lang w:val="en-GB"/>
        </w:rPr>
        <w:t>Click the button “</w:t>
      </w:r>
      <w:r w:rsidRPr="00461514">
        <w:rPr>
          <w:rStyle w:val="ScreenTextPACKT"/>
        </w:rPr>
        <w:t>Create Machine</w:t>
      </w:r>
      <w:r w:rsidRPr="007A5C58">
        <w:rPr>
          <w:lang w:val="en-GB"/>
        </w:rPr>
        <w:t xml:space="preserve">”, now that training process has been completed. </w:t>
      </w:r>
    </w:p>
    <w:p w:rsidRPr="007A5C58" w:rsidR="007A5C58" w:rsidP="007A5C58" w:rsidRDefault="007A5C58">
      <w:pPr>
        <w:pStyle w:val="NumberedBulletPACKT"/>
        <w:numPr>
          <w:ilvl w:val="0"/>
          <w:numId w:val="14"/>
        </w:numPr>
        <w:rPr>
          <w:lang w:val="en-GB"/>
        </w:rPr>
      </w:pPr>
      <w:r w:rsidRPr="007A5C58">
        <w:rPr>
          <w:lang w:val="en-GB"/>
        </w:rPr>
        <w:t>To test the model with unseen data</w:t>
      </w:r>
    </w:p>
    <w:p w:rsidR="00646859" w:rsidP="00646859" w:rsidRDefault="007A5C58">
      <w:pPr>
        <w:pStyle w:val="NumberedBulletEndPACKT"/>
        <w:rPr>
          <w:lang w:val="en-GB"/>
        </w:rPr>
      </w:pPr>
      <w:r w:rsidRPr="007A5C58">
        <w:rPr>
          <w:lang w:val="en-GB"/>
        </w:rPr>
        <w:t>Switch to the "</w:t>
      </w:r>
      <w:r w:rsidRPr="00461514">
        <w:rPr>
          <w:rStyle w:val="ScreenTextPACKT"/>
        </w:rPr>
        <w:t>Model Testing</w:t>
      </w:r>
      <w:r w:rsidRPr="007A5C58">
        <w:rPr>
          <w:lang w:val="en-GB"/>
        </w:rPr>
        <w:t>" tab, and click “</w:t>
      </w:r>
      <w:r w:rsidRPr="00461514">
        <w:rPr>
          <w:rStyle w:val="ScreenTextPACKT"/>
        </w:rPr>
        <w:t>Run</w:t>
      </w:r>
      <w:r w:rsidRPr="007A5C58">
        <w:rPr>
          <w:lang w:val="en-GB"/>
        </w:rPr>
        <w:t>”. We could see that performance measures efficiency and accuracy is 0.98.</w:t>
      </w:r>
      <w:r w:rsidR="00646859">
        <w:rPr>
          <w:lang w:val="en-GB"/>
        </w:rPr>
        <w:t xml:space="preserve"> (</w:t>
      </w:r>
      <w:r w:rsidR="00152930">
        <w:rPr>
          <w:rStyle w:val="CodeInTextPACKT"/>
        </w:rPr>
        <w:t>Fig 1.3</w:t>
      </w:r>
      <w:r w:rsidR="00646859">
        <w:rPr>
          <w:lang w:val="en-GB"/>
        </w:rPr>
        <w:t>)</w:t>
      </w:r>
    </w:p>
    <w:p w:rsidRPr="00117C74" w:rsidR="00646859" w:rsidP="00646859" w:rsidRDefault="00152930">
      <w:pPr>
        <w:pStyle w:val="NormalPACKT"/>
        <w:rPr>
          <w:rStyle w:val="CodeInTextPACKT"/>
        </w:rPr>
      </w:pPr>
      <w:r>
        <w:rPr>
          <w:rStyle w:val="CodeInTextPACKT"/>
        </w:rPr>
        <w:t>Fig 1.3</w:t>
      </w:r>
    </w:p>
    <w:p w:rsidR="00646859" w:rsidP="00F93142" w:rsidRDefault="001B6101">
      <w:pPr>
        <w:pStyle w:val="LayoutInformationPACKT"/>
      </w:pPr>
      <w:r>
        <w:rPr>
          <w:noProof/>
          <w:lang w:val="en-IN" w:eastAsia="en-IN"/>
        </w:rPr>
        <w:drawing>
          <wp:inline distT="0" distB="0" distL="0" distR="0" wp14:anchorId="3F2F8B26" wp14:editId="1DFA0148">
            <wp:extent cx="5021580" cy="3030855"/>
            <wp:effectExtent l="0" t="0" r="0" b="0"/>
            <wp:docPr id="59" name="Picture 2" descr="Fig_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_1_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1580" cy="3030855"/>
                    </a:xfrm>
                    <a:prstGeom prst="rect">
                      <a:avLst/>
                    </a:prstGeom>
                    <a:noFill/>
                    <a:ln>
                      <a:noFill/>
                    </a:ln>
                  </pic:spPr>
                </pic:pic>
              </a:graphicData>
            </a:graphic>
          </wp:inline>
        </w:drawing>
      </w:r>
    </w:p>
    <w:p w:rsidR="00152D93" w:rsidP="00F93142" w:rsidRDefault="001B6101">
      <w:pPr>
        <w:pStyle w:val="LayoutInformationPACKT"/>
      </w:pPr>
      <w:proofErr w:type="spellStart"/>
      <w:r w:rsidRPr="003E24D9">
        <w:t>Insertimage_9348OS_01_0</w:t>
      </w:r>
      <w:r w:rsidR="00152930">
        <w:t>3</w:t>
      </w:r>
      <w:r w:rsidRPr="003E24D9">
        <w:t>.png</w:t>
      </w:r>
      <w:proofErr w:type="spellEnd"/>
    </w:p>
    <w:p w:rsidR="00152D93" w:rsidP="00152D93" w:rsidRDefault="002F7D4E">
      <w:pPr>
        <w:pStyle w:val="NormalPACKT"/>
      </w:pPr>
      <w:r w:rsidRPr="002F7D4E">
        <w:t xml:space="preserve">The performance metrics are computed by confusion matrix (this module is a part of </w:t>
      </w:r>
      <w:proofErr w:type="spellStart"/>
      <w:r w:rsidRPr="002F7D4E">
        <w:t>Accord.Statistics.Analysis</w:t>
      </w:r>
      <w:proofErr w:type="spellEnd"/>
      <w:r w:rsidRPr="002F7D4E">
        <w:t xml:space="preserve">). A confusion matrix contains information about expected and predicted classifications done by the </w:t>
      </w:r>
      <w:proofErr w:type="spellStart"/>
      <w:r w:rsidRPr="002F7D4E">
        <w:t>SVMs</w:t>
      </w:r>
      <w:proofErr w:type="spellEnd"/>
      <w:r w:rsidRPr="002F7D4E">
        <w:t>. Performance of such systems is commonly evaluated using the data in the matrix. The following code shows the confusion matrix for a two class classifier.</w:t>
      </w:r>
    </w:p>
    <w:p w:rsidR="003D5B2C" w:rsidP="003D5B2C" w:rsidRDefault="00A40673">
      <w:pPr>
        <w:pStyle w:val="NormalPACKT"/>
        <w:rPr>
          <w:rStyle w:val="CodeHighlightedPACKT"/>
        </w:rPr>
      </w:pPr>
      <w:r>
        <w:t xml:space="preserve">The below code from </w:t>
      </w:r>
      <w:proofErr w:type="spellStart"/>
      <w:r>
        <w:t>MainForm.cs</w:t>
      </w:r>
      <w:proofErr w:type="spellEnd"/>
      <w:r>
        <w:t xml:space="preserve"> explains how the performance metrics are calculated.</w:t>
      </w:r>
    </w:p>
    <w:p w:rsidRPr="003D5B2C" w:rsidR="003D5B2C" w:rsidP="003D5B2C" w:rsidRDefault="003D5B2C">
      <w:pPr>
        <w:pStyle w:val="NormalPACKT"/>
        <w:rPr>
          <w:rStyle w:val="CodeHighlightedPACKT"/>
        </w:rPr>
      </w:pPr>
      <w:r w:rsidRPr="003D5B2C">
        <w:rPr>
          <w:rStyle w:val="CodeHighlightedPACKT"/>
        </w:rPr>
        <w:lastRenderedPageBreak/>
        <w:tab/>
        <w:t>// Extract the first and second columns (X and Y)</w:t>
      </w:r>
    </w:p>
    <w:p w:rsidRPr="003D5B2C" w:rsidR="003D5B2C" w:rsidP="003D5B2C" w:rsidRDefault="003D5B2C">
      <w:pPr>
        <w:pStyle w:val="NormalPACKT"/>
        <w:rPr>
          <w:rStyle w:val="CodeHighlightedPACKT"/>
        </w:rPr>
      </w:pPr>
      <w:r w:rsidRPr="003D5B2C">
        <w:rPr>
          <w:rStyle w:val="CodeHighlightedPACKT"/>
        </w:rPr>
        <w:tab/>
        <w:t xml:space="preserve">double[][] inputs = </w:t>
      </w:r>
      <w:proofErr w:type="spellStart"/>
      <w:r w:rsidRPr="003D5B2C">
        <w:rPr>
          <w:rStyle w:val="CodeHighlightedPACKT"/>
        </w:rPr>
        <w:t>table.GetColumns</w:t>
      </w:r>
      <w:proofErr w:type="spellEnd"/>
      <w:r w:rsidRPr="003D5B2C">
        <w:rPr>
          <w:rStyle w:val="CodeHighlightedPACKT"/>
        </w:rPr>
        <w:t>(0, 1).</w:t>
      </w:r>
      <w:proofErr w:type="spellStart"/>
      <w:r w:rsidRPr="003D5B2C">
        <w:rPr>
          <w:rStyle w:val="CodeHighlightedPACKT"/>
        </w:rPr>
        <w:t>ToArray</w:t>
      </w:r>
      <w:proofErr w:type="spellEnd"/>
      <w:r w:rsidRPr="003D5B2C">
        <w:rPr>
          <w:rStyle w:val="CodeHighlightedPACKT"/>
        </w:rPr>
        <w:t>();</w:t>
      </w:r>
    </w:p>
    <w:p w:rsidRPr="003D5B2C" w:rsidR="003D5B2C" w:rsidP="003D5B2C" w:rsidRDefault="003D5B2C">
      <w:pPr>
        <w:pStyle w:val="NormalPACKT"/>
        <w:rPr>
          <w:rStyle w:val="CodeHighlightedPACKT"/>
        </w:rPr>
      </w:pPr>
    </w:p>
    <w:p w:rsidRPr="003D5B2C" w:rsidR="003D5B2C" w:rsidP="003D5B2C" w:rsidRDefault="003D5B2C">
      <w:pPr>
        <w:pStyle w:val="NormalPACKT"/>
        <w:rPr>
          <w:rStyle w:val="CodeHighlightedPACKT"/>
        </w:rPr>
      </w:pPr>
      <w:r w:rsidRPr="003D5B2C">
        <w:rPr>
          <w:rStyle w:val="CodeHighlightedPACKT"/>
        </w:rPr>
        <w:tab/>
        <w:t>// Extract the expected output labels</w:t>
      </w:r>
    </w:p>
    <w:p w:rsidRPr="003D5B2C" w:rsidR="003D5B2C" w:rsidP="003D5B2C" w:rsidRDefault="003D5B2C">
      <w:pPr>
        <w:pStyle w:val="NormalPACKT"/>
        <w:rPr>
          <w:rStyle w:val="CodeHighlightedPACKT"/>
        </w:rPr>
      </w:pPr>
      <w:r w:rsidRPr="003D5B2C">
        <w:rPr>
          <w:rStyle w:val="CodeHighlightedPACKT"/>
        </w:rPr>
        <w:tab/>
      </w:r>
      <w:proofErr w:type="spellStart"/>
      <w:r w:rsidRPr="003D5B2C">
        <w:rPr>
          <w:rStyle w:val="CodeHighlightedPACKT"/>
        </w:rPr>
        <w:t>int</w:t>
      </w:r>
      <w:proofErr w:type="spellEnd"/>
      <w:r w:rsidRPr="003D5B2C">
        <w:rPr>
          <w:rStyle w:val="CodeHighlightedPACKT"/>
        </w:rPr>
        <w:t xml:space="preserve">[] expected = </w:t>
      </w:r>
      <w:proofErr w:type="spellStart"/>
      <w:r w:rsidRPr="003D5B2C">
        <w:rPr>
          <w:rStyle w:val="CodeHighlightedPACKT"/>
        </w:rPr>
        <w:t>table.GetColumn</w:t>
      </w:r>
      <w:proofErr w:type="spellEnd"/>
      <w:r w:rsidRPr="003D5B2C">
        <w:rPr>
          <w:rStyle w:val="CodeHighlightedPACKT"/>
        </w:rPr>
        <w:t>(2).</w:t>
      </w:r>
      <w:proofErr w:type="spellStart"/>
      <w:r w:rsidRPr="003D5B2C">
        <w:rPr>
          <w:rStyle w:val="CodeHighlightedPACKT"/>
        </w:rPr>
        <w:t>ToInt32</w:t>
      </w:r>
      <w:proofErr w:type="spellEnd"/>
      <w:r w:rsidRPr="003D5B2C">
        <w:rPr>
          <w:rStyle w:val="CodeHighlightedPACKT"/>
        </w:rPr>
        <w:t>();</w:t>
      </w:r>
    </w:p>
    <w:p w:rsidRPr="003D5B2C" w:rsidR="003D5B2C" w:rsidP="003D5B2C" w:rsidRDefault="003D5B2C">
      <w:pPr>
        <w:pStyle w:val="NormalPACKT"/>
        <w:rPr>
          <w:rStyle w:val="CodeHighlightedPACKT"/>
        </w:rPr>
      </w:pPr>
    </w:p>
    <w:p w:rsidRPr="003D5B2C" w:rsidR="003D5B2C" w:rsidP="003D5B2C" w:rsidRDefault="003D5B2C">
      <w:pPr>
        <w:pStyle w:val="NormalPACKT"/>
        <w:rPr>
          <w:rStyle w:val="CodeHighlightedPACKT"/>
        </w:rPr>
      </w:pPr>
      <w:r w:rsidRPr="003D5B2C">
        <w:rPr>
          <w:rStyle w:val="CodeHighlightedPACKT"/>
        </w:rPr>
        <w:tab/>
        <w:t xml:space="preserve">// The output will contain values as predicted by the decision system </w:t>
      </w:r>
    </w:p>
    <w:p w:rsidRPr="003D5B2C" w:rsidR="003D5B2C" w:rsidP="003D5B2C" w:rsidRDefault="003D5B2C">
      <w:pPr>
        <w:pStyle w:val="NormalPACKT"/>
        <w:rPr>
          <w:rStyle w:val="CodeHighlightedPACKT"/>
        </w:rPr>
      </w:pPr>
      <w:r w:rsidRPr="003D5B2C">
        <w:rPr>
          <w:rStyle w:val="CodeHighlightedPACKT"/>
        </w:rPr>
        <w:tab/>
      </w:r>
      <w:proofErr w:type="spellStart"/>
      <w:r w:rsidRPr="003D5B2C">
        <w:rPr>
          <w:rStyle w:val="CodeHighlightedPACKT"/>
        </w:rPr>
        <w:t>int</w:t>
      </w:r>
      <w:proofErr w:type="spellEnd"/>
      <w:r w:rsidRPr="003D5B2C">
        <w:rPr>
          <w:rStyle w:val="CodeHighlightedPACKT"/>
        </w:rPr>
        <w:t xml:space="preserve">[] output = new </w:t>
      </w:r>
      <w:proofErr w:type="spellStart"/>
      <w:r w:rsidRPr="003D5B2C">
        <w:rPr>
          <w:rStyle w:val="CodeHighlightedPACKT"/>
        </w:rPr>
        <w:t>int</w:t>
      </w:r>
      <w:proofErr w:type="spellEnd"/>
      <w:r w:rsidRPr="003D5B2C">
        <w:rPr>
          <w:rStyle w:val="CodeHighlightedPACKT"/>
        </w:rPr>
        <w:t>[</w:t>
      </w:r>
      <w:proofErr w:type="spellStart"/>
      <w:r w:rsidRPr="003D5B2C">
        <w:rPr>
          <w:rStyle w:val="CodeHighlightedPACKT"/>
        </w:rPr>
        <w:t>expected.Length</w:t>
      </w:r>
      <w:proofErr w:type="spellEnd"/>
      <w:r w:rsidRPr="003D5B2C">
        <w:rPr>
          <w:rStyle w:val="CodeHighlightedPACKT"/>
        </w:rPr>
        <w:t>];</w:t>
      </w:r>
    </w:p>
    <w:p w:rsidRPr="003D5B2C" w:rsidR="003D5B2C" w:rsidP="003D5B2C" w:rsidRDefault="003D5B2C">
      <w:pPr>
        <w:pStyle w:val="NormalPACKT"/>
        <w:rPr>
          <w:rStyle w:val="CodeHighlightedPACKT"/>
        </w:rPr>
      </w:pPr>
    </w:p>
    <w:p w:rsidRPr="003D5B2C" w:rsidR="003D5B2C" w:rsidP="003D5B2C" w:rsidRDefault="003D5B2C">
      <w:pPr>
        <w:pStyle w:val="NormalPACKT"/>
        <w:rPr>
          <w:rStyle w:val="CodeHighlightedPACKT"/>
        </w:rPr>
      </w:pPr>
      <w:r w:rsidRPr="003D5B2C">
        <w:rPr>
          <w:rStyle w:val="CodeHighlightedPACKT"/>
        </w:rPr>
        <w:tab/>
        <w:t>// Compute the actual machine outputs</w:t>
      </w:r>
    </w:p>
    <w:p w:rsidRPr="003D5B2C" w:rsidR="003D5B2C" w:rsidP="003D5B2C" w:rsidRDefault="003D5B2C">
      <w:pPr>
        <w:pStyle w:val="NormalPACKT"/>
        <w:rPr>
          <w:rStyle w:val="CodeHighlightedPACKT"/>
        </w:rPr>
      </w:pPr>
      <w:r w:rsidRPr="003D5B2C">
        <w:rPr>
          <w:rStyle w:val="CodeHighlightedPACKT"/>
        </w:rPr>
        <w:tab/>
        <w:t>for (</w:t>
      </w:r>
      <w:proofErr w:type="spellStart"/>
      <w:r w:rsidRPr="003D5B2C">
        <w:rPr>
          <w:rStyle w:val="CodeHighlightedPACKT"/>
        </w:rPr>
        <w:t>int</w:t>
      </w:r>
      <w:proofErr w:type="spellEnd"/>
      <w:r w:rsidRPr="003D5B2C">
        <w:rPr>
          <w:rStyle w:val="CodeHighlightedPACKT"/>
        </w:rPr>
        <w:t xml:space="preserve"> </w:t>
      </w:r>
      <w:proofErr w:type="spellStart"/>
      <w:r w:rsidRPr="003D5B2C">
        <w:rPr>
          <w:rStyle w:val="CodeHighlightedPACKT"/>
        </w:rPr>
        <w:t>i</w:t>
      </w:r>
      <w:proofErr w:type="spellEnd"/>
      <w:r w:rsidRPr="003D5B2C">
        <w:rPr>
          <w:rStyle w:val="CodeHighlightedPACKT"/>
        </w:rPr>
        <w:t xml:space="preserve"> = 0; </w:t>
      </w:r>
      <w:proofErr w:type="spellStart"/>
      <w:r w:rsidRPr="003D5B2C">
        <w:rPr>
          <w:rStyle w:val="CodeHighlightedPACKT"/>
        </w:rPr>
        <w:t>i</w:t>
      </w:r>
      <w:proofErr w:type="spellEnd"/>
      <w:r w:rsidRPr="003D5B2C">
        <w:rPr>
          <w:rStyle w:val="CodeHighlightedPACKT"/>
        </w:rPr>
        <w:t xml:space="preserve"> &lt; </w:t>
      </w:r>
      <w:proofErr w:type="spellStart"/>
      <w:r w:rsidRPr="003D5B2C">
        <w:rPr>
          <w:rStyle w:val="CodeHighlightedPACKT"/>
        </w:rPr>
        <w:t>expected.Length</w:t>
      </w:r>
      <w:proofErr w:type="spellEnd"/>
      <w:r w:rsidRPr="003D5B2C">
        <w:rPr>
          <w:rStyle w:val="CodeHighlightedPACKT"/>
        </w:rPr>
        <w:t xml:space="preserve">; </w:t>
      </w:r>
      <w:proofErr w:type="spellStart"/>
      <w:r w:rsidRPr="003D5B2C">
        <w:rPr>
          <w:rStyle w:val="CodeHighlightedPACKT"/>
        </w:rPr>
        <w:t>i</w:t>
      </w:r>
      <w:proofErr w:type="spellEnd"/>
      <w:r w:rsidRPr="003D5B2C">
        <w:rPr>
          <w:rStyle w:val="CodeHighlightedPACKT"/>
        </w:rPr>
        <w:t>++)</w:t>
      </w:r>
    </w:p>
    <w:p w:rsidRPr="003D5B2C" w:rsidR="003D5B2C" w:rsidP="003D5B2C" w:rsidRDefault="003D5B2C">
      <w:pPr>
        <w:pStyle w:val="NormalPACKT"/>
        <w:rPr>
          <w:rStyle w:val="CodeHighlightedPACKT"/>
        </w:rPr>
      </w:pPr>
      <w:r w:rsidRPr="003D5B2C">
        <w:rPr>
          <w:rStyle w:val="CodeHighlightedPACKT"/>
        </w:rPr>
        <w:tab/>
      </w:r>
      <w:r w:rsidRPr="003D5B2C">
        <w:rPr>
          <w:rStyle w:val="CodeHighlightedPACKT"/>
        </w:rPr>
        <w:tab/>
        <w:t>output[</w:t>
      </w:r>
      <w:proofErr w:type="spellStart"/>
      <w:r w:rsidRPr="003D5B2C">
        <w:rPr>
          <w:rStyle w:val="CodeHighlightedPACKT"/>
        </w:rPr>
        <w:t>i</w:t>
      </w:r>
      <w:proofErr w:type="spellEnd"/>
      <w:r w:rsidRPr="003D5B2C">
        <w:rPr>
          <w:rStyle w:val="CodeHighlightedPACKT"/>
        </w:rPr>
        <w:t xml:space="preserve">] = </w:t>
      </w:r>
      <w:proofErr w:type="spellStart"/>
      <w:r w:rsidRPr="003D5B2C">
        <w:rPr>
          <w:rStyle w:val="CodeHighlightedPACKT"/>
        </w:rPr>
        <w:t>System.Math.Sign</w:t>
      </w:r>
      <w:proofErr w:type="spellEnd"/>
      <w:r w:rsidRPr="003D5B2C">
        <w:rPr>
          <w:rStyle w:val="CodeHighlightedPACKT"/>
        </w:rPr>
        <w:t>(</w:t>
      </w:r>
      <w:proofErr w:type="spellStart"/>
      <w:r w:rsidRPr="003D5B2C">
        <w:rPr>
          <w:rStyle w:val="CodeHighlightedPACKT"/>
        </w:rPr>
        <w:t>svm.Compute</w:t>
      </w:r>
      <w:proofErr w:type="spellEnd"/>
      <w:r w:rsidRPr="003D5B2C">
        <w:rPr>
          <w:rStyle w:val="CodeHighlightedPACKT"/>
        </w:rPr>
        <w:t>(inputs[</w:t>
      </w:r>
      <w:proofErr w:type="spellStart"/>
      <w:r w:rsidRPr="003D5B2C">
        <w:rPr>
          <w:rStyle w:val="CodeHighlightedPACKT"/>
        </w:rPr>
        <w:t>i</w:t>
      </w:r>
      <w:proofErr w:type="spellEnd"/>
      <w:r w:rsidRPr="003D5B2C">
        <w:rPr>
          <w:rStyle w:val="CodeHighlightedPACKT"/>
        </w:rPr>
        <w:t>]));</w:t>
      </w:r>
    </w:p>
    <w:p w:rsidRPr="003D5B2C" w:rsidR="003D5B2C" w:rsidP="003D5B2C" w:rsidRDefault="003D5B2C">
      <w:pPr>
        <w:pStyle w:val="NormalPACKT"/>
        <w:rPr>
          <w:rStyle w:val="CodeHighlightedPACKT"/>
        </w:rPr>
      </w:pPr>
    </w:p>
    <w:p w:rsidRPr="003D5B2C" w:rsidR="003D5B2C" w:rsidP="003D5B2C" w:rsidRDefault="003D5B2C">
      <w:pPr>
        <w:pStyle w:val="NormalPACKT"/>
        <w:rPr>
          <w:rStyle w:val="CodeHighlightedPACKT"/>
        </w:rPr>
      </w:pPr>
      <w:r w:rsidRPr="003D5B2C">
        <w:rPr>
          <w:rStyle w:val="CodeHighlightedPACKT"/>
        </w:rPr>
        <w:tab/>
        <w:t xml:space="preserve">// Use confusion matrix to compute some performance metrics, In this test, </w:t>
      </w:r>
    </w:p>
    <w:p w:rsidRPr="003D5B2C" w:rsidR="003D5B2C" w:rsidP="003D5B2C" w:rsidRDefault="003D5B2C">
      <w:pPr>
        <w:pStyle w:val="NormalPACKT"/>
        <w:rPr>
          <w:rStyle w:val="CodeHighlightedPACKT"/>
        </w:rPr>
      </w:pPr>
      <w:r w:rsidRPr="003D5B2C">
        <w:rPr>
          <w:rStyle w:val="CodeHighlightedPACKT"/>
        </w:rPr>
        <w:tab/>
        <w:t xml:space="preserve">// 1 means positive, 0 means negative. The result is bound with </w:t>
      </w:r>
      <w:proofErr w:type="spellStart"/>
      <w:r w:rsidRPr="003D5B2C">
        <w:rPr>
          <w:rStyle w:val="CodeHighlightedPACKT"/>
        </w:rPr>
        <w:t>DataGridView</w:t>
      </w:r>
      <w:proofErr w:type="spellEnd"/>
      <w:r w:rsidRPr="003D5B2C">
        <w:rPr>
          <w:rStyle w:val="CodeHighlightedPACKT"/>
        </w:rPr>
        <w:t xml:space="preserve"> control </w:t>
      </w:r>
    </w:p>
    <w:p w:rsidR="00543C7C" w:rsidP="00543C7C" w:rsidRDefault="003D5B2C">
      <w:pPr>
        <w:pStyle w:val="NormalPACKT"/>
        <w:rPr>
          <w:rStyle w:val="CodeHighlightedPACKT"/>
        </w:rPr>
      </w:pPr>
      <w:r w:rsidRPr="003D5B2C">
        <w:rPr>
          <w:rStyle w:val="CodeHighlightedPACKT"/>
        </w:rPr>
        <w:tab/>
      </w:r>
      <w:proofErr w:type="spellStart"/>
      <w:r w:rsidRPr="003D5B2C">
        <w:rPr>
          <w:rStyle w:val="CodeHighlightedPACKT"/>
        </w:rPr>
        <w:t>ConfusionMatrix</w:t>
      </w:r>
      <w:proofErr w:type="spellEnd"/>
      <w:r w:rsidRPr="003D5B2C">
        <w:rPr>
          <w:rStyle w:val="CodeHighlightedPACKT"/>
        </w:rPr>
        <w:t xml:space="preserve"> </w:t>
      </w:r>
      <w:proofErr w:type="spellStart"/>
      <w:r w:rsidRPr="003D5B2C">
        <w:rPr>
          <w:rStyle w:val="CodeHighlightedPACKT"/>
        </w:rPr>
        <w:t>confusionMatrix</w:t>
      </w:r>
      <w:proofErr w:type="spellEnd"/>
      <w:r w:rsidRPr="003D5B2C">
        <w:rPr>
          <w:rStyle w:val="CodeHighlightedPACKT"/>
        </w:rPr>
        <w:t xml:space="preserve"> = new </w:t>
      </w:r>
      <w:proofErr w:type="spellStart"/>
      <w:r w:rsidRPr="003D5B2C">
        <w:rPr>
          <w:rStyle w:val="CodeHighlightedPACKT"/>
        </w:rPr>
        <w:t>ConfusionMa</w:t>
      </w:r>
      <w:r w:rsidR="00543C7C">
        <w:rPr>
          <w:rStyle w:val="CodeHighlightedPACKT"/>
        </w:rPr>
        <w:t>trix</w:t>
      </w:r>
      <w:proofErr w:type="spellEnd"/>
      <w:r w:rsidR="00543C7C">
        <w:rPr>
          <w:rStyle w:val="CodeHighlightedPACKT"/>
        </w:rPr>
        <w:t>(output, expected, 1, -1);</w:t>
      </w:r>
    </w:p>
    <w:p w:rsidRPr="00141F59" w:rsidR="00141F59" w:rsidP="00141F59" w:rsidRDefault="00462163">
      <w:pPr>
        <w:pStyle w:val="Heading2"/>
      </w:pPr>
      <w:r>
        <w:t>1.4.</w:t>
      </w:r>
      <w:r w:rsidR="00B427DA">
        <w:t>5</w:t>
      </w:r>
      <w:r>
        <w:tab/>
      </w:r>
      <w:r w:rsidR="001956B8">
        <w:t xml:space="preserve">Data Classification using </w:t>
      </w:r>
      <w:r w:rsidR="00141F59">
        <w:t>Support Vector Machine</w:t>
      </w:r>
    </w:p>
    <w:p w:rsidRPr="00EA1BBE" w:rsidR="00EA1BBE" w:rsidP="00EA1BBE" w:rsidRDefault="00EA1BBE">
      <w:pPr>
        <w:pStyle w:val="NormalPACKT"/>
      </w:pPr>
      <w:r>
        <w:t xml:space="preserve">In this section, we will see a very simplified example code for Support Vector Machine using c# and </w:t>
      </w:r>
      <w:proofErr w:type="spellStart"/>
      <w:r>
        <w:t>Accord.NET</w:t>
      </w:r>
      <w:proofErr w:type="spellEnd"/>
      <w:r>
        <w:t xml:space="preserve"> Framework.</w:t>
      </w:r>
    </w:p>
    <w:p w:rsidRPr="00F73834" w:rsidR="00F73834" w:rsidP="00F73834" w:rsidRDefault="00F73834">
      <w:pPr>
        <w:pStyle w:val="NumberedBulletPACKT"/>
        <w:numPr>
          <w:ilvl w:val="0"/>
          <w:numId w:val="15"/>
        </w:numPr>
      </w:pPr>
      <w:r w:rsidRPr="00F73834">
        <w:t xml:space="preserve">Load the Visual studio (A free version of Visual studio is available at </w:t>
      </w:r>
      <w:r w:rsidRPr="00EE3E3A">
        <w:rPr>
          <w:rStyle w:val="CodeInTextPACKT"/>
        </w:rPr>
        <w:t>http://</w:t>
      </w:r>
      <w:proofErr w:type="spellStart"/>
      <w:r w:rsidRPr="00EE3E3A">
        <w:rPr>
          <w:rStyle w:val="CodeInTextPACKT"/>
        </w:rPr>
        <w:t>www.microsoft.com</w:t>
      </w:r>
      <w:proofErr w:type="spellEnd"/>
      <w:r w:rsidRPr="00EE3E3A">
        <w:rPr>
          <w:rStyle w:val="CodeInTextPACKT"/>
        </w:rPr>
        <w:t>/express</w:t>
      </w:r>
      <w:r w:rsidRPr="00F73834">
        <w:t>)</w:t>
      </w:r>
    </w:p>
    <w:p w:rsidRPr="00F73834" w:rsidR="00F73834" w:rsidP="00F73834" w:rsidRDefault="00F73834">
      <w:pPr>
        <w:pStyle w:val="NumberedBulletPACKT"/>
        <w:numPr>
          <w:ilvl w:val="0"/>
          <w:numId w:val="15"/>
        </w:numPr>
      </w:pPr>
      <w:r w:rsidRPr="00F73834">
        <w:t xml:space="preserve">After Visual Studio has finished loading, click the </w:t>
      </w:r>
      <w:r w:rsidRPr="00EE3E3A">
        <w:rPr>
          <w:rStyle w:val="ScreenTextPACKT"/>
        </w:rPr>
        <w:t>File | New</w:t>
      </w:r>
      <w:r w:rsidRPr="00F73834">
        <w:t xml:space="preserve"> Project menu item to start creating a new project</w:t>
      </w:r>
    </w:p>
    <w:p w:rsidRPr="00F73834" w:rsidR="00F73834" w:rsidP="00F73834" w:rsidRDefault="00F73834">
      <w:pPr>
        <w:pStyle w:val="NumberedBulletPACKT"/>
        <w:numPr>
          <w:ilvl w:val="0"/>
          <w:numId w:val="15"/>
        </w:numPr>
      </w:pPr>
      <w:r w:rsidRPr="00F73834">
        <w:t xml:space="preserve">Select </w:t>
      </w:r>
      <w:r w:rsidRPr="00EE3E3A">
        <w:rPr>
          <w:rStyle w:val="ScreenTextPACKT"/>
        </w:rPr>
        <w:t>Visual C# | Windows | Console Application</w:t>
      </w:r>
    </w:p>
    <w:p w:rsidRPr="00F73834" w:rsidR="00F73834" w:rsidP="00F73834" w:rsidRDefault="00F73834">
      <w:pPr>
        <w:pStyle w:val="NumberedBulletPACKT"/>
        <w:numPr>
          <w:ilvl w:val="0"/>
          <w:numId w:val="15"/>
        </w:numPr>
      </w:pPr>
      <w:r w:rsidRPr="00F73834">
        <w:t>Provide a name of the application “</w:t>
      </w:r>
      <w:proofErr w:type="spellStart"/>
      <w:r w:rsidRPr="00F73834">
        <w:t>ConsoleApplication1</w:t>
      </w:r>
      <w:proofErr w:type="spellEnd"/>
      <w:r w:rsidRPr="00F73834">
        <w:t>”</w:t>
      </w:r>
    </w:p>
    <w:p w:rsidRPr="00F73834" w:rsidR="00F73834" w:rsidP="00F73834" w:rsidRDefault="00F73834">
      <w:pPr>
        <w:pStyle w:val="NumberedBulletPACKT"/>
        <w:numPr>
          <w:ilvl w:val="0"/>
          <w:numId w:val="15"/>
        </w:numPr>
      </w:pPr>
      <w:r w:rsidRPr="00F73834">
        <w:t>We have to add references to our project. Right-click the project name on the Solution Browser and select "</w:t>
      </w:r>
      <w:r w:rsidRPr="00EE3E3A">
        <w:rPr>
          <w:rStyle w:val="ScreenTextPACKT"/>
        </w:rPr>
        <w:t>Add References</w:t>
      </w:r>
      <w:r w:rsidRPr="00F73834">
        <w:t>"</w:t>
      </w:r>
    </w:p>
    <w:p w:rsidRPr="00F73834" w:rsidR="00F73834" w:rsidP="00F73834" w:rsidRDefault="00F73834">
      <w:pPr>
        <w:pStyle w:val="NumberedBulletPACKT"/>
        <w:numPr>
          <w:ilvl w:val="0"/>
          <w:numId w:val="15"/>
        </w:numPr>
      </w:pPr>
      <w:r w:rsidRPr="00F73834">
        <w:t xml:space="preserve">We will want to add references to the </w:t>
      </w:r>
      <w:proofErr w:type="spellStart"/>
      <w:r w:rsidRPr="00F73834">
        <w:t>Accord.MachineLearning</w:t>
      </w:r>
      <w:proofErr w:type="spellEnd"/>
      <w:r w:rsidRPr="00F73834">
        <w:t xml:space="preserve">, </w:t>
      </w:r>
      <w:proofErr w:type="spellStart"/>
      <w:r w:rsidRPr="00F73834">
        <w:t>Accord.Statistics</w:t>
      </w:r>
      <w:proofErr w:type="spellEnd"/>
      <w:r w:rsidRPr="00F73834">
        <w:t xml:space="preserve">, </w:t>
      </w:r>
      <w:proofErr w:type="spellStart"/>
      <w:r w:rsidRPr="00F73834">
        <w:t>Accord.Math</w:t>
      </w:r>
      <w:proofErr w:type="spellEnd"/>
      <w:r w:rsidRPr="00F73834">
        <w:t xml:space="preserve"> and </w:t>
      </w:r>
      <w:proofErr w:type="spellStart"/>
      <w:r w:rsidRPr="00F73834">
        <w:t>Accord.Core</w:t>
      </w:r>
      <w:proofErr w:type="spellEnd"/>
      <w:r w:rsidRPr="00F73834">
        <w:t xml:space="preserve"> namespaces. Use Browse option and select the path where </w:t>
      </w:r>
      <w:proofErr w:type="spellStart"/>
      <w:r w:rsidRPr="00F73834">
        <w:t>Accord.NET</w:t>
      </w:r>
      <w:proofErr w:type="spellEnd"/>
      <w:r w:rsidRPr="00F73834">
        <w:t xml:space="preserve"> installed, Be default the framework has been installed all </w:t>
      </w:r>
      <w:proofErr w:type="spellStart"/>
      <w:r w:rsidRPr="00F73834">
        <w:t>dll</w:t>
      </w:r>
      <w:proofErr w:type="spellEnd"/>
      <w:r w:rsidRPr="00F73834">
        <w:t xml:space="preserve"> files at </w:t>
      </w:r>
      <w:r w:rsidRPr="00EE3E3A">
        <w:rPr>
          <w:rStyle w:val="CodeInTextPACKT"/>
        </w:rPr>
        <w:t>C:\Program Files\</w:t>
      </w:r>
      <w:proofErr w:type="spellStart"/>
      <w:r w:rsidRPr="00EE3E3A">
        <w:rPr>
          <w:rStyle w:val="CodeInTextPACKT"/>
        </w:rPr>
        <w:t>Accord.NET</w:t>
      </w:r>
      <w:proofErr w:type="spellEnd"/>
      <w:r w:rsidRPr="00EE3E3A">
        <w:rPr>
          <w:rStyle w:val="CodeInTextPACKT"/>
        </w:rPr>
        <w:t>\Framework\Release</w:t>
      </w:r>
      <w:r w:rsidRPr="00F73834">
        <w:t xml:space="preserve"> </w:t>
      </w:r>
    </w:p>
    <w:p w:rsidR="00C729D5" w:rsidP="00C729D5" w:rsidRDefault="00F73834">
      <w:pPr>
        <w:pStyle w:val="NumberedBulletEndPACKT"/>
      </w:pPr>
      <w:r w:rsidRPr="00F73834">
        <w:t>Add the below code in the Main function.</w:t>
      </w:r>
    </w:p>
    <w:p w:rsidR="00C729D5" w:rsidP="00C729D5" w:rsidRDefault="00C729D5">
      <w:pPr>
        <w:pStyle w:val="NormalPACKT"/>
      </w:pPr>
    </w:p>
    <w:p w:rsidRPr="00C729D5" w:rsidR="00C729D5" w:rsidP="00C729D5" w:rsidRDefault="00C729D5">
      <w:pPr>
        <w:pStyle w:val="NormalPACKT"/>
        <w:rPr>
          <w:rStyle w:val="CodeHighlightedPACKT"/>
        </w:rPr>
      </w:pPr>
      <w:r w:rsidRPr="00C729D5">
        <w:rPr>
          <w:rStyle w:val="CodeHighlightedPACKT"/>
        </w:rPr>
        <w:t xml:space="preserve">using </w:t>
      </w:r>
      <w:proofErr w:type="spellStart"/>
      <w:r w:rsidRPr="00C729D5">
        <w:rPr>
          <w:rStyle w:val="CodeHighlightedPACKT"/>
        </w:rPr>
        <w:t>Accord.MachineLearning.VectorMachines</w:t>
      </w:r>
      <w:proofErr w:type="spellEnd"/>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using </w:t>
      </w:r>
      <w:proofErr w:type="spellStart"/>
      <w:r w:rsidRPr="00C729D5">
        <w:rPr>
          <w:rStyle w:val="CodeHighlightedPACKT"/>
        </w:rPr>
        <w:t>Accord.MachineLearning.VectorMachines.Learning</w:t>
      </w:r>
      <w:proofErr w:type="spellEnd"/>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using </w:t>
      </w:r>
      <w:proofErr w:type="spellStart"/>
      <w:r w:rsidRPr="00C729D5">
        <w:rPr>
          <w:rStyle w:val="CodeHighlightedPACKT"/>
        </w:rPr>
        <w:t>Accord.Math</w:t>
      </w:r>
      <w:proofErr w:type="spellEnd"/>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using </w:t>
      </w:r>
      <w:proofErr w:type="spellStart"/>
      <w:r w:rsidRPr="00C729D5">
        <w:rPr>
          <w:rStyle w:val="CodeHighlightedPACKT"/>
        </w:rPr>
        <w:t>Accord.Statistics.Kernels</w:t>
      </w:r>
      <w:proofErr w:type="spellEnd"/>
      <w:r w:rsidRPr="00C729D5">
        <w:rPr>
          <w:rStyle w:val="CodeHighlightedPACKT"/>
        </w:rPr>
        <w:t>;</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namespace </w:t>
      </w:r>
      <w:proofErr w:type="spellStart"/>
      <w:r w:rsidRPr="00C729D5">
        <w:rPr>
          <w:rStyle w:val="CodeHighlightedPACKT"/>
        </w:rPr>
        <w:t>ConsoleApplication1</w:t>
      </w:r>
      <w:proofErr w:type="spellEnd"/>
    </w:p>
    <w:p w:rsidRPr="00C729D5" w:rsidR="00C729D5" w:rsidP="00C729D5" w:rsidRDefault="00C729D5">
      <w:pPr>
        <w:pStyle w:val="NormalPACKT"/>
        <w:rPr>
          <w:rStyle w:val="CodeHighlightedPACKT"/>
        </w:rPr>
      </w:pPr>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    class Program</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r w:rsidRPr="00C729D5">
        <w:rPr>
          <w:rStyle w:val="CodeHighlightedPACKT"/>
        </w:rPr>
        <w:t xml:space="preserve">        static void Main(string[] </w:t>
      </w:r>
      <w:proofErr w:type="spellStart"/>
      <w:r w:rsidRPr="00C729D5">
        <w:rPr>
          <w:rStyle w:val="CodeHighlightedPACKT"/>
        </w:rPr>
        <w:t>args</w:t>
      </w:r>
      <w:proofErr w:type="spellEnd"/>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r w:rsidRPr="00C729D5">
        <w:rPr>
          <w:rStyle w:val="CodeHighlightedPACKT"/>
        </w:rPr>
        <w:t xml:space="preserve">            // Load the data set (hard coded values) </w:t>
      </w:r>
    </w:p>
    <w:p w:rsidRPr="00C729D5" w:rsidR="00C729D5" w:rsidP="00C729D5" w:rsidRDefault="00C729D5">
      <w:pPr>
        <w:pStyle w:val="NormalPACKT"/>
        <w:rPr>
          <w:rStyle w:val="CodeHighlightedPACKT"/>
        </w:rPr>
      </w:pPr>
      <w:r w:rsidRPr="00C729D5">
        <w:rPr>
          <w:rStyle w:val="CodeHighlightedPACKT"/>
        </w:rPr>
        <w:lastRenderedPageBreak/>
        <w:t xml:space="preserve">            double[][] inputs =</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r w:rsidRPr="00C729D5">
        <w:rPr>
          <w:rStyle w:val="CodeHighlightedPACKT"/>
        </w:rPr>
        <w:t xml:space="preserve">                new double[] { 0, 0 }, // 0 and 0: 0 (label -1) </w:t>
      </w:r>
    </w:p>
    <w:p w:rsidRPr="00C729D5" w:rsidR="00C729D5" w:rsidP="00C729D5" w:rsidRDefault="00C729D5">
      <w:pPr>
        <w:pStyle w:val="NormalPACKT"/>
        <w:rPr>
          <w:rStyle w:val="CodeHighlightedPACKT"/>
        </w:rPr>
      </w:pPr>
      <w:r w:rsidRPr="00C729D5">
        <w:rPr>
          <w:rStyle w:val="CodeHighlightedPACKT"/>
        </w:rPr>
        <w:t xml:space="preserve">                new double[] { 0, 1 }, // 0 and 1: 0 (label -1) </w:t>
      </w:r>
    </w:p>
    <w:p w:rsidRPr="00C729D5" w:rsidR="00C729D5" w:rsidP="00C729D5" w:rsidRDefault="00C729D5">
      <w:pPr>
        <w:pStyle w:val="NormalPACKT"/>
        <w:rPr>
          <w:rStyle w:val="CodeHighlightedPACKT"/>
        </w:rPr>
      </w:pPr>
      <w:r w:rsidRPr="00C729D5">
        <w:rPr>
          <w:rStyle w:val="CodeHighlightedPACKT"/>
        </w:rPr>
        <w:t xml:space="preserve">                new double[] { 1, 0 }, // 1 and 0: 0 (label -1) </w:t>
      </w:r>
    </w:p>
    <w:p w:rsidRPr="00C729D5" w:rsidR="00C729D5" w:rsidP="00C729D5" w:rsidRDefault="00C729D5">
      <w:pPr>
        <w:pStyle w:val="NormalPACKT"/>
        <w:rPr>
          <w:rStyle w:val="CodeHighlightedPACKT"/>
        </w:rPr>
      </w:pPr>
      <w:r w:rsidRPr="00C729D5">
        <w:rPr>
          <w:rStyle w:val="CodeHighlightedPACKT"/>
        </w:rPr>
        <w:t xml:space="preserve">                new double[] { 1, 1 }  // 1 and 1: 1 (label +1)</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w:t>
      </w:r>
      <w:proofErr w:type="spellStart"/>
      <w:r w:rsidRPr="00C729D5">
        <w:rPr>
          <w:rStyle w:val="CodeHighlightedPACKT"/>
        </w:rPr>
        <w:t>SVM</w:t>
      </w:r>
      <w:proofErr w:type="spellEnd"/>
      <w:r w:rsidRPr="00C729D5">
        <w:rPr>
          <w:rStyle w:val="CodeHighlightedPACKT"/>
        </w:rPr>
        <w:t xml:space="preserve"> outputs should be given as [-1;+1] </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int</w:t>
      </w:r>
      <w:proofErr w:type="spellEnd"/>
      <w:r w:rsidRPr="00C729D5">
        <w:rPr>
          <w:rStyle w:val="CodeHighlightedPACKT"/>
        </w:rPr>
        <w:t>[] labels =</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r w:rsidRPr="00C729D5">
        <w:rPr>
          <w:rStyle w:val="CodeHighlightedPACKT"/>
        </w:rPr>
        <w:t xml:space="preserve">                -1, -1, -1, 1</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Create a Support Vector Machine for the given inputs</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KernelSupportVectorMachine</w:t>
      </w:r>
      <w:proofErr w:type="spellEnd"/>
      <w:r w:rsidRPr="00C729D5">
        <w:rPr>
          <w:rStyle w:val="CodeHighlightedPACKT"/>
        </w:rPr>
        <w:t xml:space="preserve"> machine = new </w:t>
      </w:r>
      <w:proofErr w:type="spellStart"/>
      <w:r w:rsidRPr="00C729D5">
        <w:rPr>
          <w:rStyle w:val="CodeHighlightedPACKT"/>
        </w:rPr>
        <w:t>KernelSupportVectorMachine</w:t>
      </w:r>
      <w:proofErr w:type="spellEnd"/>
      <w:r w:rsidRPr="00C729D5">
        <w:rPr>
          <w:rStyle w:val="CodeHighlightedPACKT"/>
        </w:rPr>
        <w:t>(new Gaussian(0.1), inputs[0].Length);</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Instantiate a new learning algorithm for </w:t>
      </w:r>
      <w:proofErr w:type="spellStart"/>
      <w:r w:rsidRPr="00C729D5">
        <w:rPr>
          <w:rStyle w:val="CodeHighlightedPACKT"/>
        </w:rPr>
        <w:t>SVMs</w:t>
      </w:r>
      <w:proofErr w:type="spellEnd"/>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SequentialMinimalOptimization</w:t>
      </w:r>
      <w:proofErr w:type="spellEnd"/>
      <w:r w:rsidRPr="00C729D5">
        <w:rPr>
          <w:rStyle w:val="CodeHighlightedPACKT"/>
        </w:rPr>
        <w:t xml:space="preserve"> </w:t>
      </w:r>
      <w:proofErr w:type="spellStart"/>
      <w:r w:rsidRPr="00C729D5">
        <w:rPr>
          <w:rStyle w:val="CodeHighlightedPACKT"/>
        </w:rPr>
        <w:t>smo</w:t>
      </w:r>
      <w:proofErr w:type="spellEnd"/>
      <w:r w:rsidRPr="00C729D5">
        <w:rPr>
          <w:rStyle w:val="CodeHighlightedPACKT"/>
        </w:rPr>
        <w:t xml:space="preserve"> = new </w:t>
      </w:r>
      <w:proofErr w:type="spellStart"/>
      <w:r w:rsidRPr="00C729D5">
        <w:rPr>
          <w:rStyle w:val="CodeHighlightedPACKT"/>
        </w:rPr>
        <w:t>SequentialMinimalOptimization</w:t>
      </w:r>
      <w:proofErr w:type="spellEnd"/>
      <w:r w:rsidRPr="00C729D5">
        <w:rPr>
          <w:rStyle w:val="CodeHighlightedPACKT"/>
        </w:rPr>
        <w:t>(machine, inputs, labels);</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Set up the learning algorithm</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smo.Complexity</w:t>
      </w:r>
      <w:proofErr w:type="spellEnd"/>
      <w:r w:rsidRPr="00C729D5">
        <w:rPr>
          <w:rStyle w:val="CodeHighlightedPACKT"/>
        </w:rPr>
        <w:t xml:space="preserve"> = 1.0;</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Run the learning algorithm </w:t>
      </w:r>
    </w:p>
    <w:p w:rsidRPr="00C729D5" w:rsidR="00C729D5" w:rsidP="00C729D5" w:rsidRDefault="00C729D5">
      <w:pPr>
        <w:pStyle w:val="NormalPACKT"/>
        <w:rPr>
          <w:rStyle w:val="CodeHighlightedPACKT"/>
        </w:rPr>
      </w:pPr>
      <w:r w:rsidRPr="00C729D5">
        <w:rPr>
          <w:rStyle w:val="CodeHighlightedPACKT"/>
        </w:rPr>
        <w:t xml:space="preserve">            double error = </w:t>
      </w:r>
      <w:proofErr w:type="spellStart"/>
      <w:r w:rsidRPr="00C729D5">
        <w:rPr>
          <w:rStyle w:val="CodeHighlightedPACKT"/>
        </w:rPr>
        <w:t>smo.Run</w:t>
      </w:r>
      <w:proofErr w:type="spellEnd"/>
      <w:r w:rsidRPr="00C729D5">
        <w:rPr>
          <w:rStyle w:val="CodeHighlightedPACKT"/>
        </w:rPr>
        <w:t>();</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It should return zero</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Console.WriteLine</w:t>
      </w:r>
      <w:proofErr w:type="spellEnd"/>
      <w:r w:rsidRPr="00C729D5">
        <w:rPr>
          <w:rStyle w:val="CodeHighlightedPACKT"/>
        </w:rPr>
        <w:t xml:space="preserve">("error:" + error);                    </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Compute the decision output for one of the input vectors </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int</w:t>
      </w:r>
      <w:proofErr w:type="spellEnd"/>
      <w:r w:rsidRPr="00C729D5">
        <w:rPr>
          <w:rStyle w:val="CodeHighlightedPACKT"/>
        </w:rPr>
        <w:t xml:space="preserve"> decision = </w:t>
      </w:r>
      <w:proofErr w:type="spellStart"/>
      <w:r w:rsidRPr="00C729D5">
        <w:rPr>
          <w:rStyle w:val="CodeHighlightedPACKT"/>
        </w:rPr>
        <w:t>System.Math.Sign</w:t>
      </w:r>
      <w:proofErr w:type="spellEnd"/>
      <w:r w:rsidRPr="00C729D5">
        <w:rPr>
          <w:rStyle w:val="CodeHighlightedPACKT"/>
        </w:rPr>
        <w:t>(</w:t>
      </w:r>
      <w:proofErr w:type="spellStart"/>
      <w:r w:rsidRPr="00C729D5">
        <w:rPr>
          <w:rStyle w:val="CodeHighlightedPACKT"/>
        </w:rPr>
        <w:t>machine.Compute</w:t>
      </w:r>
      <w:proofErr w:type="spellEnd"/>
      <w:r w:rsidRPr="00C729D5">
        <w:rPr>
          <w:rStyle w:val="CodeHighlightedPACKT"/>
        </w:rPr>
        <w:t>(inputs[3]));</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 Show results on screen</w:t>
      </w: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Console.WriteLine</w:t>
      </w:r>
      <w:proofErr w:type="spellEnd"/>
      <w:r w:rsidRPr="00C729D5">
        <w:rPr>
          <w:rStyle w:val="CodeHighlightedPACKT"/>
        </w:rPr>
        <w:t>("Result:" + decision);</w:t>
      </w:r>
    </w:p>
    <w:p w:rsidRPr="00C729D5" w:rsidR="00C729D5" w:rsidP="00C729D5" w:rsidRDefault="00C729D5">
      <w:pPr>
        <w:pStyle w:val="NormalPACKT"/>
        <w:rPr>
          <w:rStyle w:val="CodeHighlightedPACKT"/>
        </w:rPr>
      </w:pPr>
    </w:p>
    <w:p w:rsidRPr="00C729D5" w:rsidR="00C729D5" w:rsidP="00C729D5" w:rsidRDefault="00C729D5">
      <w:pPr>
        <w:pStyle w:val="NormalPACKT"/>
        <w:rPr>
          <w:rStyle w:val="CodeHighlightedPACKT"/>
        </w:rPr>
      </w:pPr>
      <w:r w:rsidRPr="00C729D5">
        <w:rPr>
          <w:rStyle w:val="CodeHighlightedPACKT"/>
        </w:rPr>
        <w:t xml:space="preserve">            </w:t>
      </w:r>
      <w:proofErr w:type="spellStart"/>
      <w:r w:rsidRPr="00C729D5">
        <w:rPr>
          <w:rStyle w:val="CodeHighlightedPACKT"/>
        </w:rPr>
        <w:t>Console.ReadKey</w:t>
      </w:r>
      <w:proofErr w:type="spellEnd"/>
      <w:r w:rsidRPr="00C729D5">
        <w:rPr>
          <w:rStyle w:val="CodeHighlightedPACKT"/>
        </w:rPr>
        <w:t>();</w:t>
      </w:r>
    </w:p>
    <w:p w:rsidRPr="00C729D5" w:rsidR="00C729D5" w:rsidP="00C729D5" w:rsidRDefault="00C729D5">
      <w:pPr>
        <w:pStyle w:val="NormalPACKT"/>
        <w:rPr>
          <w:rStyle w:val="CodeHighlightedPACKT"/>
        </w:rPr>
      </w:pPr>
      <w:r w:rsidRPr="00C729D5">
        <w:rPr>
          <w:rStyle w:val="CodeHighlightedPACKT"/>
        </w:rPr>
        <w:t xml:space="preserve">        }</w:t>
      </w:r>
    </w:p>
    <w:p w:rsidRPr="00C729D5" w:rsidR="00C729D5" w:rsidP="00C729D5" w:rsidRDefault="00C729D5">
      <w:pPr>
        <w:pStyle w:val="NormalPACKT"/>
        <w:rPr>
          <w:rStyle w:val="CodeHighlightedPACKT"/>
        </w:rPr>
      </w:pPr>
      <w:r w:rsidRPr="00C729D5">
        <w:rPr>
          <w:rStyle w:val="CodeHighlightedPACKT"/>
        </w:rPr>
        <w:t xml:space="preserve">    }</w:t>
      </w:r>
    </w:p>
    <w:p w:rsidR="00C729D5" w:rsidP="00C729D5" w:rsidRDefault="00C729D5">
      <w:pPr>
        <w:pStyle w:val="NormalPACKT"/>
        <w:rPr>
          <w:rStyle w:val="CodeHighlightedPACKT"/>
        </w:rPr>
      </w:pPr>
      <w:r w:rsidRPr="00C729D5">
        <w:rPr>
          <w:rStyle w:val="CodeHighlightedPACKT"/>
        </w:rPr>
        <w:t>}</w:t>
      </w:r>
    </w:p>
    <w:p w:rsidRPr="00691B54" w:rsidR="00691B54" w:rsidP="00462163" w:rsidRDefault="00462163">
      <w:pPr>
        <w:pStyle w:val="Heading2"/>
      </w:pPr>
      <w:r>
        <w:t>1.4.</w:t>
      </w:r>
      <w:r w:rsidR="00B427DA">
        <w:t>6</w:t>
      </w:r>
      <w:r>
        <w:tab/>
      </w:r>
      <w:r w:rsidR="00374FF2">
        <w:t xml:space="preserve">Data Classification using </w:t>
      </w:r>
      <w:r w:rsidRPr="00691B54">
        <w:t>Multi-class Support Vector Machines</w:t>
      </w:r>
    </w:p>
    <w:p w:rsidR="00691B54" w:rsidP="00691B54" w:rsidRDefault="00691B54">
      <w:pPr>
        <w:pStyle w:val="NormalPACKT"/>
        <w:rPr>
          <w:szCs w:val="22"/>
        </w:rPr>
      </w:pPr>
      <w:r w:rsidRPr="00691B54">
        <w:rPr>
          <w:szCs w:val="22"/>
        </w:rPr>
        <w:t xml:space="preserve">One of the ways to extend the original </w:t>
      </w:r>
      <w:proofErr w:type="spellStart"/>
      <w:r w:rsidRPr="00691B54">
        <w:rPr>
          <w:szCs w:val="22"/>
        </w:rPr>
        <w:t>SVM</w:t>
      </w:r>
      <w:proofErr w:type="spellEnd"/>
      <w:r w:rsidRPr="00691B54">
        <w:rPr>
          <w:szCs w:val="22"/>
        </w:rPr>
        <w:t xml:space="preserve"> algorithm to multiple classes is to build a one- against-one scheme where multiple </w:t>
      </w:r>
      <w:proofErr w:type="spellStart"/>
      <w:r w:rsidRPr="00691B54">
        <w:rPr>
          <w:szCs w:val="22"/>
        </w:rPr>
        <w:t>SVMs</w:t>
      </w:r>
      <w:proofErr w:type="spellEnd"/>
      <w:r w:rsidRPr="00691B54">
        <w:rPr>
          <w:szCs w:val="22"/>
        </w:rPr>
        <w:t xml:space="preserve"> specialize to recognize each of the available classes. By using the </w:t>
      </w:r>
      <w:r w:rsidRPr="00691B54">
        <w:rPr>
          <w:szCs w:val="22"/>
        </w:rPr>
        <w:lastRenderedPageBreak/>
        <w:t xml:space="preserve">scheme, the original multi-class classification problem is then reduced to  </w:t>
      </w:r>
      <m:oMath>
        <m:r>
          <w:rPr>
            <w:rFonts w:ascii="Cambria Math" w:hAnsi="Cambria Math"/>
            <w:szCs w:val="22"/>
          </w:rPr>
          <m:t>n ×(</m:t>
        </m:r>
        <m:f>
          <m:fPr>
            <m:ctrlPr>
              <w:rPr>
                <w:rFonts w:ascii="Cambria Math" w:hAnsi="Cambria Math"/>
                <w:i/>
                <w:szCs w:val="22"/>
              </w:rPr>
            </m:ctrlPr>
          </m:fPr>
          <m:num>
            <m:r>
              <w:rPr>
                <w:rFonts w:ascii="Cambria Math" w:hAnsi="Cambria Math"/>
                <w:szCs w:val="22"/>
              </w:rPr>
              <m:t>n</m:t>
            </m:r>
          </m:num>
          <m:den>
            <m:r>
              <w:rPr>
                <w:rFonts w:ascii="Cambria Math" w:hAnsi="Cambria Math"/>
                <w:szCs w:val="22"/>
              </w:rPr>
              <m:t>2</m:t>
            </m:r>
          </m:den>
        </m:f>
        <m:r>
          <w:rPr>
            <w:rFonts w:ascii="Cambria Math" w:hAnsi="Cambria Math"/>
            <w:szCs w:val="22"/>
          </w:rPr>
          <m:t>)</m:t>
        </m:r>
      </m:oMath>
      <w:r w:rsidRPr="00691B54">
        <w:rPr>
          <w:szCs w:val="22"/>
        </w:rPr>
        <w:t xml:space="preserve">  smaller binary problems.</w:t>
      </w:r>
    </w:p>
    <w:p w:rsidR="004E56BD" w:rsidP="00C729D5" w:rsidRDefault="00691B54">
      <w:pPr>
        <w:pStyle w:val="NormalPACKT"/>
        <w:rPr>
          <w:szCs w:val="22"/>
        </w:rPr>
      </w:pPr>
      <w:r w:rsidRPr="00691B54">
        <w:rPr>
          <w:szCs w:val="22"/>
        </w:rPr>
        <w:t>Use the same steps above to create another console application. This is an example code for Multi-class Support Vector Machines.</w:t>
      </w:r>
    </w:p>
    <w:p w:rsidR="004E56BD" w:rsidP="004E56BD" w:rsidRDefault="004E56BD">
      <w:pPr>
        <w:pStyle w:val="NormalPACKT"/>
        <w:rPr>
          <w:szCs w:val="22"/>
        </w:rPr>
      </w:pPr>
    </w:p>
    <w:p w:rsidRPr="004A79F9" w:rsidR="004E56BD" w:rsidP="004E56BD" w:rsidRDefault="004E56BD">
      <w:pPr>
        <w:pStyle w:val="NormalPACKT"/>
        <w:rPr>
          <w:rStyle w:val="CodeHighlightedPACKT"/>
        </w:rPr>
      </w:pPr>
      <w:r w:rsidRPr="004A79F9">
        <w:rPr>
          <w:rStyle w:val="CodeHighlightedPACKT"/>
        </w:rPr>
        <w:t xml:space="preserve">using </w:t>
      </w:r>
      <w:proofErr w:type="spellStart"/>
      <w:r w:rsidRPr="004A79F9">
        <w:rPr>
          <w:rStyle w:val="CodeHighlightedPACKT"/>
        </w:rPr>
        <w:t>Accord.MachineLearning.VectorMachines</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using </w:t>
      </w:r>
      <w:proofErr w:type="spellStart"/>
      <w:r w:rsidRPr="004A79F9">
        <w:rPr>
          <w:rStyle w:val="CodeHighlightedPACKT"/>
        </w:rPr>
        <w:t>Accord.MachineLearning.VectorMachines.Learning</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using </w:t>
      </w:r>
      <w:proofErr w:type="spellStart"/>
      <w:r w:rsidRPr="004A79F9">
        <w:rPr>
          <w:rStyle w:val="CodeHighlightedPACKT"/>
        </w:rPr>
        <w:t>Accord.Math</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using </w:t>
      </w:r>
      <w:proofErr w:type="spellStart"/>
      <w:r w:rsidRPr="004A79F9">
        <w:rPr>
          <w:rStyle w:val="CodeHighlightedPACKT"/>
        </w:rPr>
        <w:t>Accord.Statistics.Kernels</w:t>
      </w:r>
      <w:proofErr w:type="spellEnd"/>
      <w:r w:rsidRPr="004A79F9">
        <w:rPr>
          <w:rStyle w:val="CodeHighlightedPACKT"/>
        </w:rPr>
        <w:t>;</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namespace </w:t>
      </w:r>
      <w:proofErr w:type="spellStart"/>
      <w:r w:rsidRPr="004A79F9">
        <w:rPr>
          <w:rStyle w:val="CodeHighlightedPACKT"/>
        </w:rPr>
        <w:t>ConsoleApplication2</w:t>
      </w:r>
      <w:proofErr w:type="spellEnd"/>
    </w:p>
    <w:p w:rsidRPr="004A79F9" w:rsidR="004E56BD" w:rsidP="004E56BD" w:rsidRDefault="004E56BD">
      <w:pPr>
        <w:pStyle w:val="NormalPACKT"/>
        <w:rPr>
          <w:rStyle w:val="CodeHighlightedPACKT"/>
        </w:rPr>
      </w:pPr>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    class Program</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r w:rsidRPr="004A79F9">
        <w:rPr>
          <w:rStyle w:val="CodeHighlightedPACKT"/>
        </w:rPr>
        <w:t xml:space="preserve">        static void Main(string[] </w:t>
      </w:r>
      <w:proofErr w:type="spellStart"/>
      <w:r w:rsidRPr="004A79F9">
        <w:rPr>
          <w:rStyle w:val="CodeHighlightedPACKT"/>
        </w:rPr>
        <w:t>args</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r w:rsidRPr="004A79F9">
        <w:rPr>
          <w:rStyle w:val="CodeHighlightedPACKT"/>
        </w:rPr>
        <w:t xml:space="preserve">            // Load the Sample input data </w:t>
      </w:r>
    </w:p>
    <w:p w:rsidRPr="004A79F9" w:rsidR="004E56BD" w:rsidP="004E56BD" w:rsidRDefault="004E56BD">
      <w:pPr>
        <w:pStyle w:val="NormalPACKT"/>
        <w:rPr>
          <w:rStyle w:val="CodeHighlightedPACKT"/>
        </w:rPr>
      </w:pPr>
      <w:r w:rsidRPr="004A79F9">
        <w:rPr>
          <w:rStyle w:val="CodeHighlightedPACKT"/>
        </w:rPr>
        <w:t xml:space="preserve">            double[][] inputs =</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r w:rsidRPr="004A79F9">
        <w:rPr>
          <w:rStyle w:val="CodeHighlightedPACKT"/>
        </w:rPr>
        <w:t xml:space="preserve">                new double[] { 1, 4, 2, 0, 1 },</w:t>
      </w:r>
    </w:p>
    <w:p w:rsidRPr="004A79F9" w:rsidR="004E56BD" w:rsidP="004E56BD" w:rsidRDefault="004E56BD">
      <w:pPr>
        <w:pStyle w:val="NormalPACKT"/>
        <w:rPr>
          <w:rStyle w:val="CodeHighlightedPACKT"/>
        </w:rPr>
      </w:pPr>
      <w:r w:rsidRPr="004A79F9">
        <w:rPr>
          <w:rStyle w:val="CodeHighlightedPACKT"/>
        </w:rPr>
        <w:t xml:space="preserve">                new double[] { 1, 3, 2, 0, 1 },</w:t>
      </w:r>
    </w:p>
    <w:p w:rsidRPr="004A79F9" w:rsidR="004E56BD" w:rsidP="004E56BD" w:rsidRDefault="004E56BD">
      <w:pPr>
        <w:pStyle w:val="NormalPACKT"/>
        <w:rPr>
          <w:rStyle w:val="CodeHighlightedPACKT"/>
        </w:rPr>
      </w:pPr>
      <w:r w:rsidRPr="004A79F9">
        <w:rPr>
          <w:rStyle w:val="CodeHighlightedPACKT"/>
        </w:rPr>
        <w:t xml:space="preserve">                new double[] { 3, 0, 1, 1, 1 },</w:t>
      </w:r>
    </w:p>
    <w:p w:rsidRPr="004A79F9" w:rsidR="004E56BD" w:rsidP="004E56BD" w:rsidRDefault="004E56BD">
      <w:pPr>
        <w:pStyle w:val="NormalPACKT"/>
        <w:rPr>
          <w:rStyle w:val="CodeHighlightedPACKT"/>
        </w:rPr>
      </w:pPr>
      <w:r w:rsidRPr="004A79F9">
        <w:rPr>
          <w:rStyle w:val="CodeHighlightedPACKT"/>
        </w:rPr>
        <w:t xml:space="preserve">                new double[] { 3, 0, 1, 0, 1 },</w:t>
      </w:r>
    </w:p>
    <w:p w:rsidRPr="004A79F9" w:rsidR="004E56BD" w:rsidP="004E56BD" w:rsidRDefault="004E56BD">
      <w:pPr>
        <w:pStyle w:val="NormalPACKT"/>
        <w:rPr>
          <w:rStyle w:val="CodeHighlightedPACKT"/>
        </w:rPr>
      </w:pPr>
      <w:r w:rsidRPr="004A79F9">
        <w:rPr>
          <w:rStyle w:val="CodeHighlightedPACKT"/>
        </w:rPr>
        <w:t xml:space="preserve">                new double[] { 0, 5, 5, 5, 5 },</w:t>
      </w:r>
    </w:p>
    <w:p w:rsidRPr="004A79F9" w:rsidR="004E56BD" w:rsidP="004E56BD" w:rsidRDefault="004E56BD">
      <w:pPr>
        <w:pStyle w:val="NormalPACKT"/>
        <w:rPr>
          <w:rStyle w:val="CodeHighlightedPACKT"/>
        </w:rPr>
      </w:pPr>
      <w:r w:rsidRPr="004A79F9">
        <w:rPr>
          <w:rStyle w:val="CodeHighlightedPACKT"/>
        </w:rPr>
        <w:t xml:space="preserve">                new double[] { 1, 5, 5, 5, 5 },</w:t>
      </w:r>
    </w:p>
    <w:p w:rsidRPr="004A79F9" w:rsidR="004E56BD" w:rsidP="004E56BD" w:rsidRDefault="004E56BD">
      <w:pPr>
        <w:pStyle w:val="NormalPACKT"/>
        <w:rPr>
          <w:rStyle w:val="CodeHighlightedPACKT"/>
        </w:rPr>
      </w:pPr>
      <w:r w:rsidRPr="004A79F9">
        <w:rPr>
          <w:rStyle w:val="CodeHighlightedPACKT"/>
        </w:rPr>
        <w:t xml:space="preserve">                new double[] { 1, 0, 0, 0, 0 },</w:t>
      </w:r>
    </w:p>
    <w:p w:rsidRPr="004A79F9" w:rsidR="004E56BD" w:rsidP="004E56BD" w:rsidRDefault="004E56BD">
      <w:pPr>
        <w:pStyle w:val="NormalPACKT"/>
        <w:rPr>
          <w:rStyle w:val="CodeHighlightedPACKT"/>
        </w:rPr>
      </w:pPr>
      <w:r w:rsidRPr="004A79F9">
        <w:rPr>
          <w:rStyle w:val="CodeHighlightedPACKT"/>
        </w:rPr>
        <w:t xml:space="preserve">                new double[] { 1, 0, 0, 0, 0 },</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int</w:t>
      </w:r>
      <w:proofErr w:type="spellEnd"/>
      <w:r w:rsidRPr="004A79F9">
        <w:rPr>
          <w:rStyle w:val="CodeHighlightedPACKT"/>
        </w:rPr>
        <w:t>[] outputs =</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r w:rsidRPr="004A79F9">
        <w:rPr>
          <w:rStyle w:val="CodeHighlightedPACKT"/>
        </w:rPr>
        <w:t xml:space="preserve">                0, 0,</w:t>
      </w:r>
    </w:p>
    <w:p w:rsidRPr="004A79F9" w:rsidR="004E56BD" w:rsidP="004E56BD" w:rsidRDefault="004E56BD">
      <w:pPr>
        <w:pStyle w:val="NormalPACKT"/>
        <w:rPr>
          <w:rStyle w:val="CodeHighlightedPACKT"/>
        </w:rPr>
      </w:pPr>
      <w:r w:rsidRPr="004A79F9">
        <w:rPr>
          <w:rStyle w:val="CodeHighlightedPACKT"/>
        </w:rPr>
        <w:t xml:space="preserve">                1, 1,</w:t>
      </w:r>
    </w:p>
    <w:p w:rsidRPr="004A79F9" w:rsidR="004E56BD" w:rsidP="004E56BD" w:rsidRDefault="004E56BD">
      <w:pPr>
        <w:pStyle w:val="NormalPACKT"/>
        <w:rPr>
          <w:rStyle w:val="CodeHighlightedPACKT"/>
        </w:rPr>
      </w:pPr>
      <w:r w:rsidRPr="004A79F9">
        <w:rPr>
          <w:rStyle w:val="CodeHighlightedPACKT"/>
        </w:rPr>
        <w:t xml:space="preserve">                2, 2,</w:t>
      </w:r>
    </w:p>
    <w:p w:rsidRPr="004A79F9" w:rsidR="004E56BD" w:rsidP="004E56BD" w:rsidRDefault="004E56BD">
      <w:pPr>
        <w:pStyle w:val="NormalPACKT"/>
        <w:rPr>
          <w:rStyle w:val="CodeHighlightedPACKT"/>
        </w:rPr>
      </w:pPr>
      <w:r w:rsidRPr="004A79F9">
        <w:rPr>
          <w:rStyle w:val="CodeHighlightedPACKT"/>
        </w:rPr>
        <w:t xml:space="preserve">                3, 3,</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Create a new Linear kernel</w:t>
      </w: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IKernel</w:t>
      </w:r>
      <w:proofErr w:type="spellEnd"/>
      <w:r w:rsidRPr="004A79F9">
        <w:rPr>
          <w:rStyle w:val="CodeHighlightedPACKT"/>
        </w:rPr>
        <w:t xml:space="preserve"> kernel = new Linear();</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Create a new Multi-class Support Vector Machine with five input, </w:t>
      </w:r>
    </w:p>
    <w:p w:rsidRPr="004A79F9" w:rsidR="004E56BD" w:rsidP="004E56BD" w:rsidRDefault="004E56BD">
      <w:pPr>
        <w:pStyle w:val="NormalPACKT"/>
        <w:rPr>
          <w:rStyle w:val="CodeHighlightedPACKT"/>
        </w:rPr>
      </w:pPr>
      <w:r w:rsidRPr="004A79F9">
        <w:rPr>
          <w:rStyle w:val="CodeHighlightedPACKT"/>
        </w:rPr>
        <w:t xml:space="preserve">            //  using the linear kernel and for four disjoint classes. </w:t>
      </w: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var</w:t>
      </w:r>
      <w:proofErr w:type="spellEnd"/>
      <w:r w:rsidRPr="004A79F9">
        <w:rPr>
          <w:rStyle w:val="CodeHighlightedPACKT"/>
        </w:rPr>
        <w:t xml:space="preserve"> machine = new </w:t>
      </w:r>
      <w:proofErr w:type="spellStart"/>
      <w:r w:rsidRPr="004A79F9">
        <w:rPr>
          <w:rStyle w:val="CodeHighlightedPACKT"/>
        </w:rPr>
        <w:t>MulticlassSupportVectorMachine</w:t>
      </w:r>
      <w:proofErr w:type="spellEnd"/>
      <w:r w:rsidRPr="004A79F9">
        <w:rPr>
          <w:rStyle w:val="CodeHighlightedPACKT"/>
        </w:rPr>
        <w:t>(5, kernel, 4);</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Create the Multi-class learning algorithm for the machine </w:t>
      </w:r>
    </w:p>
    <w:p w:rsidRPr="004A79F9" w:rsidR="004E56BD" w:rsidP="004E56BD" w:rsidRDefault="004E56BD">
      <w:pPr>
        <w:pStyle w:val="NormalPACKT"/>
        <w:rPr>
          <w:rStyle w:val="CodeHighlightedPACKT"/>
        </w:rPr>
      </w:pPr>
      <w:r w:rsidRPr="004A79F9">
        <w:rPr>
          <w:rStyle w:val="CodeHighlightedPACKT"/>
        </w:rPr>
        <w:lastRenderedPageBreak/>
        <w:t xml:space="preserve">            </w:t>
      </w:r>
      <w:proofErr w:type="spellStart"/>
      <w:r w:rsidRPr="004A79F9">
        <w:rPr>
          <w:rStyle w:val="CodeHighlightedPACKT"/>
        </w:rPr>
        <w:t>var</w:t>
      </w:r>
      <w:proofErr w:type="spellEnd"/>
      <w:r w:rsidRPr="004A79F9">
        <w:rPr>
          <w:rStyle w:val="CodeHighlightedPACKT"/>
        </w:rPr>
        <w:t xml:space="preserve"> teacher = new </w:t>
      </w:r>
      <w:proofErr w:type="spellStart"/>
      <w:r w:rsidRPr="004A79F9">
        <w:rPr>
          <w:rStyle w:val="CodeHighlightedPACKT"/>
        </w:rPr>
        <w:t>MulticlassSupportVectorLearning</w:t>
      </w:r>
      <w:proofErr w:type="spellEnd"/>
      <w:r w:rsidRPr="004A79F9">
        <w:rPr>
          <w:rStyle w:val="CodeHighlightedPACKT"/>
        </w:rPr>
        <w:t>(machine, inputs, outputs);</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Configure the learning algorithm to use </w:t>
      </w:r>
      <w:proofErr w:type="spellStart"/>
      <w:r w:rsidRPr="004A79F9">
        <w:rPr>
          <w:rStyle w:val="CodeHighlightedPACKT"/>
        </w:rPr>
        <w:t>SMO</w:t>
      </w:r>
      <w:proofErr w:type="spellEnd"/>
      <w:r w:rsidRPr="004A79F9">
        <w:rPr>
          <w:rStyle w:val="CodeHighlightedPACKT"/>
        </w:rPr>
        <w:t xml:space="preserve"> to train the </w:t>
      </w:r>
    </w:p>
    <w:p w:rsidRPr="004A79F9" w:rsidR="004E56BD" w:rsidP="004E56BD" w:rsidRDefault="004E56BD">
      <w:pPr>
        <w:pStyle w:val="NormalPACKT"/>
        <w:rPr>
          <w:rStyle w:val="CodeHighlightedPACKT"/>
        </w:rPr>
      </w:pPr>
      <w:r w:rsidRPr="004A79F9">
        <w:rPr>
          <w:rStyle w:val="CodeHighlightedPACKT"/>
        </w:rPr>
        <w:t xml:space="preserve">            //  underlying </w:t>
      </w:r>
      <w:proofErr w:type="spellStart"/>
      <w:r w:rsidRPr="004A79F9">
        <w:rPr>
          <w:rStyle w:val="CodeHighlightedPACKT"/>
        </w:rPr>
        <w:t>SVMs</w:t>
      </w:r>
      <w:proofErr w:type="spellEnd"/>
      <w:r w:rsidRPr="004A79F9">
        <w:rPr>
          <w:rStyle w:val="CodeHighlightedPACKT"/>
        </w:rPr>
        <w:t xml:space="preserve"> in each of the binary class </w:t>
      </w:r>
      <w:proofErr w:type="spellStart"/>
      <w:r w:rsidRPr="004A79F9">
        <w:rPr>
          <w:rStyle w:val="CodeHighlightedPACKT"/>
        </w:rPr>
        <w:t>subproblems</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teacher.Algorithm</w:t>
      </w:r>
      <w:proofErr w:type="spellEnd"/>
      <w:r w:rsidRPr="004A79F9">
        <w:rPr>
          <w:rStyle w:val="CodeHighlightedPACKT"/>
        </w:rPr>
        <w:t xml:space="preserve"> = (</w:t>
      </w:r>
      <w:proofErr w:type="spellStart"/>
      <w:r w:rsidRPr="004A79F9">
        <w:rPr>
          <w:rStyle w:val="CodeHighlightedPACKT"/>
        </w:rPr>
        <w:t>svm</w:t>
      </w:r>
      <w:proofErr w:type="spellEnd"/>
      <w:r w:rsidRPr="004A79F9">
        <w:rPr>
          <w:rStyle w:val="CodeHighlightedPACKT"/>
        </w:rPr>
        <w:t xml:space="preserve">, </w:t>
      </w:r>
      <w:proofErr w:type="spellStart"/>
      <w:r w:rsidRPr="004A79F9">
        <w:rPr>
          <w:rStyle w:val="CodeHighlightedPACKT"/>
        </w:rPr>
        <w:t>classInputs</w:t>
      </w:r>
      <w:proofErr w:type="spellEnd"/>
      <w:r w:rsidRPr="004A79F9">
        <w:rPr>
          <w:rStyle w:val="CodeHighlightedPACKT"/>
        </w:rPr>
        <w:t xml:space="preserve">, </w:t>
      </w:r>
      <w:proofErr w:type="spellStart"/>
      <w:r w:rsidRPr="004A79F9">
        <w:rPr>
          <w:rStyle w:val="CodeHighlightedPACKT"/>
        </w:rPr>
        <w:t>classOutputs</w:t>
      </w:r>
      <w:proofErr w:type="spellEnd"/>
      <w:r w:rsidRPr="004A79F9">
        <w:rPr>
          <w:rStyle w:val="CodeHighlightedPACKT"/>
        </w:rPr>
        <w:t xml:space="preserve">, </w:t>
      </w:r>
      <w:proofErr w:type="spellStart"/>
      <w:r w:rsidRPr="004A79F9">
        <w:rPr>
          <w:rStyle w:val="CodeHighlightedPACKT"/>
        </w:rPr>
        <w:t>i</w:t>
      </w:r>
      <w:proofErr w:type="spellEnd"/>
      <w:r w:rsidRPr="004A79F9">
        <w:rPr>
          <w:rStyle w:val="CodeHighlightedPACKT"/>
        </w:rPr>
        <w:t>, j) =&gt;</w:t>
      </w:r>
    </w:p>
    <w:p w:rsidRPr="004A79F9" w:rsidR="004E56BD" w:rsidP="004E56BD" w:rsidRDefault="004E56BD">
      <w:pPr>
        <w:pStyle w:val="NormalPACKT"/>
        <w:rPr>
          <w:rStyle w:val="CodeHighlightedPACKT"/>
        </w:rPr>
      </w:pPr>
      <w:r w:rsidRPr="004A79F9">
        <w:rPr>
          <w:rStyle w:val="CodeHighlightedPACKT"/>
        </w:rPr>
        <w:t xml:space="preserve">                new </w:t>
      </w:r>
      <w:proofErr w:type="spellStart"/>
      <w:r w:rsidRPr="004A79F9">
        <w:rPr>
          <w:rStyle w:val="CodeHighlightedPACKT"/>
        </w:rPr>
        <w:t>SequentialMinimalOptimization</w:t>
      </w:r>
      <w:proofErr w:type="spellEnd"/>
      <w:r w:rsidRPr="004A79F9">
        <w:rPr>
          <w:rStyle w:val="CodeHighlightedPACKT"/>
        </w:rPr>
        <w:t>(</w:t>
      </w:r>
      <w:proofErr w:type="spellStart"/>
      <w:r w:rsidRPr="004A79F9">
        <w:rPr>
          <w:rStyle w:val="CodeHighlightedPACKT"/>
        </w:rPr>
        <w:t>svm</w:t>
      </w:r>
      <w:proofErr w:type="spellEnd"/>
      <w:r w:rsidRPr="004A79F9">
        <w:rPr>
          <w:rStyle w:val="CodeHighlightedPACKT"/>
        </w:rPr>
        <w:t xml:space="preserve">, </w:t>
      </w:r>
      <w:proofErr w:type="spellStart"/>
      <w:r w:rsidRPr="004A79F9">
        <w:rPr>
          <w:rStyle w:val="CodeHighlightedPACKT"/>
        </w:rPr>
        <w:t>classInputs</w:t>
      </w:r>
      <w:proofErr w:type="spellEnd"/>
      <w:r w:rsidRPr="004A79F9">
        <w:rPr>
          <w:rStyle w:val="CodeHighlightedPACKT"/>
        </w:rPr>
        <w:t xml:space="preserve">, </w:t>
      </w:r>
      <w:proofErr w:type="spellStart"/>
      <w:r w:rsidRPr="004A79F9">
        <w:rPr>
          <w:rStyle w:val="CodeHighlightedPACKT"/>
        </w:rPr>
        <w:t>classOutputs</w:t>
      </w:r>
      <w:proofErr w:type="spellEnd"/>
      <w:r w:rsidRPr="004A79F9">
        <w:rPr>
          <w:rStyle w:val="CodeHighlightedPACKT"/>
        </w:rPr>
        <w:t>);</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Run the learning algorithm </w:t>
      </w:r>
    </w:p>
    <w:p w:rsidRPr="004A79F9" w:rsidR="004E56BD" w:rsidP="004E56BD" w:rsidRDefault="004E56BD">
      <w:pPr>
        <w:pStyle w:val="NormalPACKT"/>
        <w:rPr>
          <w:rStyle w:val="CodeHighlightedPACKT"/>
        </w:rPr>
      </w:pPr>
      <w:r w:rsidRPr="004A79F9">
        <w:rPr>
          <w:rStyle w:val="CodeHighlightedPACKT"/>
        </w:rPr>
        <w:t xml:space="preserve">            double error = </w:t>
      </w:r>
      <w:proofErr w:type="spellStart"/>
      <w:r w:rsidRPr="004A79F9">
        <w:rPr>
          <w:rStyle w:val="CodeHighlightedPACKT"/>
        </w:rPr>
        <w:t>teacher.Run</w:t>
      </w:r>
      <w:proofErr w:type="spellEnd"/>
      <w:r w:rsidRPr="004A79F9">
        <w:rPr>
          <w:rStyle w:val="CodeHighlightedPACKT"/>
        </w:rPr>
        <w:t>();</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It should return zero</w:t>
      </w: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Console.WriteLine</w:t>
      </w:r>
      <w:proofErr w:type="spellEnd"/>
      <w:r w:rsidRPr="004A79F9">
        <w:rPr>
          <w:rStyle w:val="CodeHighlightedPACKT"/>
        </w:rPr>
        <w:t xml:space="preserve">("error:" + error); </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 Compute the decision output for one of the input vectors </w:t>
      </w:r>
    </w:p>
    <w:p w:rsidRPr="004A79F9" w:rsidR="004E56BD" w:rsidP="004E56BD" w:rsidRDefault="004E56BD">
      <w:pPr>
        <w:pStyle w:val="NormalPACKT"/>
        <w:rPr>
          <w:rStyle w:val="CodeHighlightedPACKT"/>
        </w:rPr>
      </w:pPr>
      <w:r w:rsidRPr="004A79F9">
        <w:rPr>
          <w:rStyle w:val="CodeHighlightedPACKT"/>
        </w:rPr>
        <w:t xml:space="preserve">            double decision = </w:t>
      </w:r>
      <w:proofErr w:type="spellStart"/>
      <w:r w:rsidRPr="004A79F9">
        <w:rPr>
          <w:rStyle w:val="CodeHighlightedPACKT"/>
        </w:rPr>
        <w:t>machine.Compute</w:t>
      </w:r>
      <w:proofErr w:type="spellEnd"/>
      <w:r w:rsidRPr="004A79F9">
        <w:rPr>
          <w:rStyle w:val="CodeHighlightedPACKT"/>
        </w:rPr>
        <w:t>(inputs[3]);</w:t>
      </w:r>
    </w:p>
    <w:p w:rsidRPr="004A79F9" w:rsidR="004E56BD" w:rsidP="004E56BD" w:rsidRDefault="004E56BD">
      <w:pPr>
        <w:pStyle w:val="NormalPACKT"/>
        <w:rPr>
          <w:rStyle w:val="CodeHighlightedPACKT"/>
        </w:rPr>
      </w:pP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Console.WriteLine</w:t>
      </w:r>
      <w:proofErr w:type="spellEnd"/>
      <w:r w:rsidRPr="004A79F9">
        <w:rPr>
          <w:rStyle w:val="CodeHighlightedPACKT"/>
        </w:rPr>
        <w:t>("Result:" + decision);</w:t>
      </w:r>
    </w:p>
    <w:p w:rsidRPr="004A79F9" w:rsidR="004E56BD" w:rsidP="004E56BD" w:rsidRDefault="004E56BD">
      <w:pPr>
        <w:pStyle w:val="NormalPACKT"/>
        <w:rPr>
          <w:rStyle w:val="CodeHighlightedPACKT"/>
        </w:rPr>
      </w:pPr>
      <w:r w:rsidRPr="004A79F9">
        <w:rPr>
          <w:rStyle w:val="CodeHighlightedPACKT"/>
        </w:rPr>
        <w:t xml:space="preserve">            </w:t>
      </w:r>
      <w:proofErr w:type="spellStart"/>
      <w:r w:rsidRPr="004A79F9">
        <w:rPr>
          <w:rStyle w:val="CodeHighlightedPACKT"/>
        </w:rPr>
        <w:t>Console.ReadKey</w:t>
      </w:r>
      <w:proofErr w:type="spellEnd"/>
      <w:r w:rsidRPr="004A79F9">
        <w:rPr>
          <w:rStyle w:val="CodeHighlightedPACKT"/>
        </w:rPr>
        <w:t>();</w:t>
      </w:r>
    </w:p>
    <w:p w:rsidRPr="004A79F9" w:rsidR="004E56BD" w:rsidP="004E56BD" w:rsidRDefault="004E56BD">
      <w:pPr>
        <w:pStyle w:val="NormalPACKT"/>
        <w:rPr>
          <w:rStyle w:val="CodeHighlightedPACKT"/>
        </w:rPr>
      </w:pPr>
      <w:r w:rsidRPr="004A79F9">
        <w:rPr>
          <w:rStyle w:val="CodeHighlightedPACKT"/>
        </w:rPr>
        <w:t xml:space="preserve">        }</w:t>
      </w:r>
    </w:p>
    <w:p w:rsidRPr="004A79F9" w:rsidR="004E56BD" w:rsidP="004E56BD" w:rsidRDefault="004E56BD">
      <w:pPr>
        <w:pStyle w:val="NormalPACKT"/>
        <w:rPr>
          <w:rStyle w:val="CodeHighlightedPACKT"/>
        </w:rPr>
      </w:pPr>
      <w:r w:rsidRPr="004A79F9">
        <w:rPr>
          <w:rStyle w:val="CodeHighlightedPACKT"/>
        </w:rPr>
        <w:t xml:space="preserve">    }</w:t>
      </w:r>
    </w:p>
    <w:p w:rsidRPr="006628D8" w:rsidR="00D002CC" w:rsidP="00C729D5" w:rsidRDefault="004E56BD">
      <w:pPr>
        <w:pStyle w:val="NormalPACKT"/>
        <w:rPr>
          <w:rFonts w:ascii="Lucida Console" w:hAnsi="Lucida Console"/>
          <w:b/>
          <w:sz w:val="18"/>
        </w:rPr>
      </w:pPr>
      <w:r w:rsidRPr="004A79F9">
        <w:rPr>
          <w:rStyle w:val="CodeHighlightedPACKT"/>
        </w:rPr>
        <w:t>}</w:t>
      </w:r>
    </w:p>
    <w:p w:rsidR="00C729D5" w:rsidP="006628D8" w:rsidRDefault="00462163">
      <w:pPr>
        <w:pStyle w:val="Heading2"/>
      </w:pPr>
      <w:r>
        <w:t>1.4.</w:t>
      </w:r>
      <w:r w:rsidR="00B427DA">
        <w:t>7</w:t>
      </w:r>
      <w:r>
        <w:tab/>
      </w:r>
      <w:r w:rsidR="00374FF2">
        <w:t xml:space="preserve">Data classification with </w:t>
      </w:r>
      <w:r w:rsidRPr="006628D8" w:rsidR="006628D8">
        <w:t>Decision Tree</w:t>
      </w:r>
    </w:p>
    <w:p w:rsidRPr="006628D8" w:rsidR="006628D8" w:rsidP="006628D8" w:rsidRDefault="006628D8">
      <w:pPr>
        <w:pStyle w:val="NormalPACKT"/>
        <w:rPr>
          <w:lang w:val="en-GB"/>
        </w:rPr>
      </w:pPr>
      <w:r w:rsidRPr="006628D8">
        <w:rPr>
          <w:lang w:val="en-GB"/>
        </w:rPr>
        <w:t>Decision trees are very simple models, the representation of a classification rule as a tree, with nodes labelled as features, edges labelled as values (or a set of values) of those features and leaves as class labels enables the interpretation of the clas</w:t>
      </w:r>
      <w:r>
        <w:rPr>
          <w:lang w:val="en-GB"/>
        </w:rPr>
        <w:t xml:space="preserve">sifier. </w:t>
      </w:r>
    </w:p>
    <w:p w:rsidRPr="006628D8" w:rsidR="006628D8" w:rsidP="006628D8" w:rsidRDefault="006628D8">
      <w:pPr>
        <w:pStyle w:val="NormalPACKT"/>
        <w:rPr>
          <w:lang w:val="en-GB"/>
        </w:rPr>
      </w:pPr>
      <w:r w:rsidRPr="006628D8">
        <w:rPr>
          <w:lang w:val="en-GB"/>
        </w:rPr>
        <w:t>A decision tree uses multistage decision process. Instead of using the complete set of features jointly to make a decision, different subsets of features are used at</w:t>
      </w:r>
      <w:r>
        <w:rPr>
          <w:lang w:val="en-GB"/>
        </w:rPr>
        <w:t xml:space="preserve"> different levels of the tree. </w:t>
      </w:r>
    </w:p>
    <w:p w:rsidRPr="006628D8" w:rsidR="006628D8" w:rsidP="006628D8" w:rsidRDefault="006628D8">
      <w:pPr>
        <w:pStyle w:val="NormalPACKT"/>
        <w:rPr>
          <w:lang w:val="en-GB"/>
        </w:rPr>
      </w:pPr>
      <w:r w:rsidRPr="006628D8">
        <w:rPr>
          <w:lang w:val="en-GB"/>
        </w:rPr>
        <w:t>There are three types of node:</w:t>
      </w:r>
    </w:p>
    <w:p w:rsidRPr="006628D8" w:rsidR="006628D8" w:rsidP="006628D8" w:rsidRDefault="006628D8">
      <w:pPr>
        <w:pStyle w:val="NumberedBulletPACKT"/>
        <w:numPr>
          <w:ilvl w:val="0"/>
          <w:numId w:val="16"/>
        </w:numPr>
      </w:pPr>
      <w:r w:rsidRPr="006628D8">
        <w:t>Root node: this is the node that has no incoming edges. It is usually at the top of the tree</w:t>
      </w:r>
    </w:p>
    <w:p w:rsidRPr="006628D8" w:rsidR="006628D8" w:rsidP="006628D8" w:rsidRDefault="006628D8">
      <w:pPr>
        <w:pStyle w:val="NumberedBulletPACKT"/>
        <w:numPr>
          <w:ilvl w:val="0"/>
          <w:numId w:val="16"/>
        </w:numPr>
      </w:pPr>
      <w:r w:rsidRPr="006628D8">
        <w:t>Internal nodes: nodes with one incoming edge and two or more outgoing edges.</w:t>
      </w:r>
    </w:p>
    <w:p w:rsidRPr="006628D8" w:rsidR="006628D8" w:rsidP="006628D8" w:rsidRDefault="006628D8">
      <w:pPr>
        <w:pStyle w:val="NumberedBulletPACKT"/>
        <w:numPr>
          <w:ilvl w:val="0"/>
          <w:numId w:val="16"/>
        </w:numPr>
      </w:pPr>
      <w:r w:rsidRPr="006628D8">
        <w:t>Leaf nodes: nodes with one incoming edge.</w:t>
      </w:r>
    </w:p>
    <w:p w:rsidRPr="006628D8" w:rsidR="006628D8" w:rsidP="006628D8" w:rsidRDefault="006628D8">
      <w:pPr>
        <w:pStyle w:val="NormalPACKT"/>
        <w:rPr>
          <w:lang w:val="en-GB"/>
        </w:rPr>
      </w:pPr>
      <w:r w:rsidRPr="006628D8">
        <w:rPr>
          <w:lang w:val="en-GB"/>
        </w:rPr>
        <w:t xml:space="preserve">Consider the problem of deciding whether to make a loan to an applicant based on three variables: Applicant’s income, marital status and credit rating. By asking a series of questions about the applicant. The first question we ask concerns the applicant’s income: high, medium or low? If it is high, we decide that a loan may be made. If the income is medium, we ask a further question: What is the applicant’s marital status? If the Applicant is married, we make the loan; if not, then a loan is not made. If the income is low, we ask a question concerning the credit rating of the applicant. If the credit rating is good, we make the loan, </w:t>
      </w:r>
      <w:r w:rsidR="00D14F80">
        <w:rPr>
          <w:lang w:val="en-GB"/>
        </w:rPr>
        <w:t>if not then a loan is not made.</w:t>
      </w:r>
    </w:p>
    <w:p w:rsidR="006628D8" w:rsidP="006628D8" w:rsidRDefault="006628D8">
      <w:pPr>
        <w:pStyle w:val="NormalPACKT"/>
        <w:rPr>
          <w:lang w:val="en-GB"/>
        </w:rPr>
      </w:pPr>
      <w:r w:rsidRPr="006628D8">
        <w:rPr>
          <w:lang w:val="en-GB"/>
        </w:rPr>
        <w:t>The series of questions above and their answers could be represented as a decision tree</w:t>
      </w:r>
    </w:p>
    <w:p w:rsidR="00D14F80" w:rsidP="006628D8" w:rsidRDefault="00FE73BC">
      <w:pPr>
        <w:pStyle w:val="NormalPACKT"/>
        <w:rPr>
          <w:rStyle w:val="CodeInTextPACKT"/>
        </w:rPr>
      </w:pPr>
      <w:r w:rsidRPr="00FE73BC">
        <w:rPr>
          <w:rStyle w:val="CodeInTextPACKT"/>
        </w:rPr>
        <w:t>Fig 1.4</w:t>
      </w: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C57ECB">
      <w:pPr>
        <w:pStyle w:val="NormalPACKT"/>
        <w:rPr>
          <w:rStyle w:val="CodeInTextPACKT"/>
          <w:lang w:val="en-GB"/>
        </w:rPr>
      </w:pPr>
      <w:r>
        <w:rPr>
          <w:noProof/>
          <w:lang w:val="en-IN" w:eastAsia="en-IN"/>
        </w:rPr>
        <mc:AlternateContent>
          <mc:Choice Requires="wpg">
            <w:drawing>
              <wp:anchor distT="0" distB="0" distL="114300" distR="114300" simplePos="0" relativeHeight="251661312" behindDoc="0" locked="0" layoutInCell="1" allowOverlap="1" wp14:editId="6A6AA83B" wp14:anchorId="5C3B4FA1">
                <wp:simplePos x="0" y="0"/>
                <wp:positionH relativeFrom="column">
                  <wp:posOffset>271145</wp:posOffset>
                </wp:positionH>
                <wp:positionV relativeFrom="paragraph">
                  <wp:posOffset>67310</wp:posOffset>
                </wp:positionV>
                <wp:extent cx="4690110" cy="2411095"/>
                <wp:effectExtent l="0" t="0" r="15240" b="27305"/>
                <wp:wrapNone/>
                <wp:docPr id="120"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90110" cy="2411095"/>
                          <a:chOff x="0" y="0"/>
                          <a:chExt cx="4689987" cy="2411362"/>
                        </a:xfrm>
                      </wpg:grpSpPr>
                      <wps:wsp>
                        <wps:cNvPr id="121" name="Oval 3"/>
                        <wps:cNvSpPr/>
                        <wps:spPr>
                          <a:xfrm>
                            <a:off x="1445342" y="1032387"/>
                            <a:ext cx="596900" cy="611505"/>
                          </a:xfrm>
                          <a:prstGeom prst="ellipse">
                            <a:avLst/>
                          </a:prstGeom>
                          <a:solidFill>
                            <a:sysClr val="window" lastClr="FFFFFF"/>
                          </a:solidFill>
                          <a:ln w="25400" cap="flat" cmpd="sng" algn="ctr">
                            <a:solidFill>
                              <a:srgbClr val="F79646"/>
                            </a:solidFill>
                            <a:prstDash val="solid"/>
                          </a:ln>
                          <a:effectLst/>
                        </wps:spPr>
                        <wps:txbx>
                          <w:txbxContent>
                            <w:p w:rsidRPr="0035231E" w:rsidR="005D6090" w:rsidP="005D6090" w:rsidRDefault="005D6090">
                              <w:pPr>
                                <w:jc w:val="center"/>
                                <w:rPr>
                                  <w:szCs w:val="20"/>
                                </w:rPr>
                              </w:pPr>
                              <w:r>
                                <w:rPr>
                                  <w:szCs w:val="20"/>
                                </w:rPr>
                                <w:t>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2" name="Oval 4"/>
                        <wps:cNvSpPr/>
                        <wps:spPr>
                          <a:xfrm>
                            <a:off x="1445342" y="0"/>
                            <a:ext cx="612058" cy="597310"/>
                          </a:xfrm>
                          <a:prstGeom prst="ellipse">
                            <a:avLst/>
                          </a:prstGeom>
                          <a:solidFill>
                            <a:sysClr val="window" lastClr="FFFFFF"/>
                          </a:solidFill>
                          <a:ln w="25400" cap="flat" cmpd="sng" algn="ctr">
                            <a:solidFill>
                              <a:srgbClr val="F79646"/>
                            </a:solidFill>
                            <a:prstDash val="solid"/>
                          </a:ln>
                          <a:effectLst/>
                        </wps:spPr>
                        <wps:txbx>
                          <w:txbxContent>
                            <w:p w:rsidRPr="0035231E" w:rsidR="005D6090" w:rsidP="005D6090" w:rsidRDefault="005D6090">
                              <w:pPr>
                                <w:jc w:val="center"/>
                                <w:rPr>
                                  <w:szCs w:val="20"/>
                                </w:rPr>
                              </w:pPr>
                              <w:r w:rsidRPr="0035231E">
                                <w:rPr>
                                  <w:szCs w:val="20"/>
                                </w:rPr>
                                <w:t>Income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3" name="Oval 5"/>
                        <wps:cNvSpPr/>
                        <wps:spPr>
                          <a:xfrm>
                            <a:off x="3421626" y="1025013"/>
                            <a:ext cx="596900" cy="611505"/>
                          </a:xfrm>
                          <a:prstGeom prst="ellipse">
                            <a:avLst/>
                          </a:prstGeom>
                          <a:solidFill>
                            <a:sysClr val="window" lastClr="FFFFFF"/>
                          </a:solidFill>
                          <a:ln w="25400" cap="flat" cmpd="sng" algn="ctr">
                            <a:solidFill>
                              <a:srgbClr val="F79646"/>
                            </a:solidFill>
                            <a:prstDash val="solid"/>
                          </a:ln>
                          <a:effectLst/>
                        </wps:spPr>
                        <wps:txbx>
                          <w:txbxContent>
                            <w:p w:rsidRPr="0035231E" w:rsidR="005D6090" w:rsidP="005D6090" w:rsidRDefault="005D6090">
                              <w:pPr>
                                <w:jc w:val="center"/>
                                <w:rPr>
                                  <w:szCs w:val="20"/>
                                </w:rPr>
                              </w:pPr>
                              <w:r>
                                <w:rPr>
                                  <w:szCs w:val="20"/>
                                </w:rPr>
                                <w:t>CR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4" name="Rectangle 36"/>
                        <wps:cNvSpPr/>
                        <wps:spPr>
                          <a:xfrm>
                            <a:off x="973394" y="2020529"/>
                            <a:ext cx="471948" cy="390833"/>
                          </a:xfrm>
                          <a:prstGeom prst="rect">
                            <a:avLst/>
                          </a:prstGeom>
                          <a:solidFill>
                            <a:sysClr val="window" lastClr="FFFFFF"/>
                          </a:solidFill>
                          <a:ln w="25400" cap="flat" cmpd="sng" algn="ctr">
                            <a:solidFill>
                              <a:srgbClr val="F79646"/>
                            </a:solidFill>
                            <a:prstDash val="solid"/>
                          </a:ln>
                          <a:effectLst/>
                        </wps:spPr>
                        <wps:txbx>
                          <w:txbxContent>
                            <w:p w:rsidR="005D6090" w:rsidP="005D6090" w:rsidRDefault="005D6090">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38"/>
                        <wps:cNvSpPr/>
                        <wps:spPr>
                          <a:xfrm>
                            <a:off x="2227007" y="2013155"/>
                            <a:ext cx="508450" cy="390525"/>
                          </a:xfrm>
                          <a:prstGeom prst="rect">
                            <a:avLst/>
                          </a:prstGeom>
                          <a:solidFill>
                            <a:sysClr val="window" lastClr="FFFFFF"/>
                          </a:solidFill>
                          <a:ln w="25400" cap="flat" cmpd="sng" algn="ctr">
                            <a:solidFill>
                              <a:srgbClr val="F79646"/>
                            </a:solidFill>
                            <a:prstDash val="solid"/>
                          </a:ln>
                          <a:effectLst/>
                        </wps:spPr>
                        <wps:txbx>
                          <w:txbxContent>
                            <w:p w:rsidR="005D6090" w:rsidP="005D6090" w:rsidRDefault="005D6090">
                              <w:pPr>
                                <w:jc w:val="center"/>
                              </w:pPr>
                              <w:r>
                                <w:t>No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39"/>
                        <wps:cNvSpPr/>
                        <wps:spPr>
                          <a:xfrm>
                            <a:off x="3060291" y="2020529"/>
                            <a:ext cx="471805" cy="390525"/>
                          </a:xfrm>
                          <a:prstGeom prst="rect">
                            <a:avLst/>
                          </a:prstGeom>
                          <a:solidFill>
                            <a:sysClr val="window" lastClr="FFFFFF"/>
                          </a:solidFill>
                          <a:ln w="25400" cap="flat" cmpd="sng" algn="ctr">
                            <a:solidFill>
                              <a:srgbClr val="F79646"/>
                            </a:solidFill>
                            <a:prstDash val="solid"/>
                          </a:ln>
                          <a:effectLst/>
                        </wps:spPr>
                        <wps:txbx>
                          <w:txbxContent>
                            <w:p w:rsidR="005D6090" w:rsidP="005D6090" w:rsidRDefault="005D6090">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40"/>
                        <wps:cNvSpPr/>
                        <wps:spPr>
                          <a:xfrm>
                            <a:off x="4218039" y="2020529"/>
                            <a:ext cx="471948" cy="390833"/>
                          </a:xfrm>
                          <a:prstGeom prst="rect">
                            <a:avLst/>
                          </a:prstGeom>
                          <a:solidFill>
                            <a:sysClr val="window" lastClr="FFFFFF"/>
                          </a:solidFill>
                          <a:ln w="25400" cap="flat" cmpd="sng" algn="ctr">
                            <a:solidFill>
                              <a:srgbClr val="F79646"/>
                            </a:solidFill>
                            <a:prstDash val="solid"/>
                          </a:ln>
                          <a:effectLst/>
                        </wps:spPr>
                        <wps:txbx>
                          <w:txbxContent>
                            <w:p w:rsidR="005D6090" w:rsidP="005D6090" w:rsidRDefault="005D6090">
                              <w:pPr>
                                <w:jc w:val="center"/>
                              </w:pPr>
                              <w:r>
                                <w:t>No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41"/>
                        <wps:cNvSpPr/>
                        <wps:spPr>
                          <a:xfrm>
                            <a:off x="0" y="1157748"/>
                            <a:ext cx="471805" cy="390525"/>
                          </a:xfrm>
                          <a:prstGeom prst="rect">
                            <a:avLst/>
                          </a:prstGeom>
                          <a:solidFill>
                            <a:sysClr val="window" lastClr="FFFFFF"/>
                          </a:solidFill>
                          <a:ln w="25400" cap="flat" cmpd="sng" algn="ctr">
                            <a:solidFill>
                              <a:srgbClr val="F79646"/>
                            </a:solidFill>
                            <a:prstDash val="solid"/>
                          </a:ln>
                          <a:effectLst/>
                        </wps:spPr>
                        <wps:txbx>
                          <w:txbxContent>
                            <w:p w:rsidR="005D6090" w:rsidP="005D6090" w:rsidRDefault="005D6090">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43"/>
                        <wps:cNvCnPr/>
                        <wps:spPr>
                          <a:xfrm flipH="1">
                            <a:off x="235975" y="435077"/>
                            <a:ext cx="1209367" cy="7300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0" name="Text Box 44"/>
                        <wps:cNvSpPr txBox="1"/>
                        <wps:spPr>
                          <a:xfrm rot="19956933">
                            <a:off x="575124" y="464523"/>
                            <a:ext cx="443865" cy="265430"/>
                          </a:xfrm>
                          <a:prstGeom prst="rect">
                            <a:avLst/>
                          </a:prstGeom>
                          <a:solidFill>
                            <a:sysClr val="window" lastClr="FFFFFF"/>
                          </a:solidFill>
                          <a:ln w="6350">
                            <a:noFill/>
                          </a:ln>
                          <a:effectLst/>
                        </wps:spPr>
                        <wps:txbx>
                          <w:txbxContent>
                            <w:p w:rsidR="005D6090" w:rsidP="005D6090" w:rsidRDefault="005D6090">
                              <w:r>
                                <w:t>High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Text Box 46"/>
                        <wps:cNvSpPr txBox="1"/>
                        <wps:spPr>
                          <a:xfrm>
                            <a:off x="1776987" y="663604"/>
                            <a:ext cx="619760" cy="265430"/>
                          </a:xfrm>
                          <a:prstGeom prst="rect">
                            <a:avLst/>
                          </a:prstGeom>
                          <a:solidFill>
                            <a:sysClr val="window" lastClr="FFFFFF"/>
                          </a:solidFill>
                          <a:ln w="6350">
                            <a:noFill/>
                          </a:ln>
                          <a:effectLst/>
                        </wps:spPr>
                        <wps:txbx>
                          <w:txbxContent>
                            <w:p w:rsidR="005D6090" w:rsidP="005D6090" w:rsidRDefault="005D6090">
                              <w:r>
                                <w:t>Medium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Straight Arrow Connector 47"/>
                        <wps:cNvCnPr/>
                        <wps:spPr>
                          <a:xfrm>
                            <a:off x="2057400" y="376084"/>
                            <a:ext cx="1519800" cy="6931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3" name="Text Box 48"/>
                        <wps:cNvSpPr txBox="1"/>
                        <wps:spPr>
                          <a:xfrm rot="1362106">
                            <a:off x="2691287" y="420282"/>
                            <a:ext cx="422275" cy="265430"/>
                          </a:xfrm>
                          <a:prstGeom prst="rect">
                            <a:avLst/>
                          </a:prstGeom>
                          <a:solidFill>
                            <a:sysClr val="window" lastClr="FFFFFF"/>
                          </a:solidFill>
                          <a:ln w="6350">
                            <a:noFill/>
                          </a:ln>
                          <a:effectLst/>
                        </wps:spPr>
                        <wps:txbx>
                          <w:txbxContent>
                            <w:p w:rsidR="005D6090" w:rsidP="005D6090" w:rsidRDefault="005D6090">
                              <w:r>
                                <w:t>Low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4" name="Straight Arrow Connector 49"/>
                        <wps:cNvCnPr/>
                        <wps:spPr>
                          <a:xfrm flipH="1">
                            <a:off x="1209368" y="1555955"/>
                            <a:ext cx="323215" cy="45720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5" name="Text Box 50"/>
                        <wps:cNvSpPr txBox="1"/>
                        <wps:spPr>
                          <a:xfrm rot="240072">
                            <a:off x="1467465" y="1688690"/>
                            <a:ext cx="427355" cy="265430"/>
                          </a:xfrm>
                          <a:prstGeom prst="rect">
                            <a:avLst/>
                          </a:prstGeom>
                          <a:solidFill>
                            <a:sysClr val="window" lastClr="FFFFFF"/>
                          </a:solidFill>
                          <a:ln w="6350">
                            <a:noFill/>
                          </a:ln>
                          <a:effectLst/>
                        </wps:spPr>
                        <wps:txbx>
                          <w:txbxContent>
                            <w:p w:rsidR="005D6090" w:rsidP="005D6090" w:rsidRDefault="005D6090">
                              <w:r>
                                <w:t>Married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6" name="Straight Arrow Connector 51"/>
                        <wps:cNvCnPr/>
                        <wps:spPr>
                          <a:xfrm>
                            <a:off x="2042652" y="1511709"/>
                            <a:ext cx="427355" cy="49403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7" name="Text Box 53"/>
                        <wps:cNvSpPr txBox="1"/>
                        <wps:spPr>
                          <a:xfrm>
                            <a:off x="2286000" y="1460090"/>
                            <a:ext cx="455295" cy="294968"/>
                          </a:xfrm>
                          <a:prstGeom prst="rect">
                            <a:avLst/>
                          </a:prstGeom>
                          <a:solidFill>
                            <a:sysClr val="window" lastClr="FFFFFF"/>
                          </a:solidFill>
                          <a:ln w="6350">
                            <a:noFill/>
                          </a:ln>
                          <a:effectLst/>
                        </wps:spPr>
                        <wps:txbx>
                          <w:txbxContent>
                            <w:p w:rsidR="005D6090" w:rsidP="005D6090" w:rsidRDefault="005D6090">
                              <w:r>
                                <w:t>Not Married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8" name="Straight Arrow Connector 54"/>
                        <wps:cNvCnPr/>
                        <wps:spPr>
                          <a:xfrm>
                            <a:off x="4011562" y="1504335"/>
                            <a:ext cx="427355" cy="494030"/>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39" name="Text Box 55"/>
                        <wps:cNvSpPr txBox="1"/>
                        <wps:spPr>
                          <a:xfrm>
                            <a:off x="4254910" y="1555955"/>
                            <a:ext cx="265430" cy="183515"/>
                          </a:xfrm>
                          <a:prstGeom prst="rect">
                            <a:avLst/>
                          </a:prstGeom>
                          <a:solidFill>
                            <a:sysClr val="window" lastClr="FFFFFF"/>
                          </a:solidFill>
                          <a:ln w="6350">
                            <a:noFill/>
                          </a:ln>
                          <a:effectLst/>
                        </wps:spPr>
                        <wps:txbx>
                          <w:txbxContent>
                            <w:p w:rsidR="005D6090" w:rsidP="005D6090" w:rsidRDefault="005D6090">
                              <w:r>
                                <w:t>Poor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0" name="Straight Arrow Connector 56"/>
                        <wps:cNvCnPr/>
                        <wps:spPr>
                          <a:xfrm flipH="1">
                            <a:off x="3274142" y="1511709"/>
                            <a:ext cx="191729" cy="50144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41" name="Text Box 57"/>
                        <wps:cNvSpPr txBox="1"/>
                        <wps:spPr>
                          <a:xfrm>
                            <a:off x="3414252" y="1732935"/>
                            <a:ext cx="346587" cy="183515"/>
                          </a:xfrm>
                          <a:prstGeom prst="rect">
                            <a:avLst/>
                          </a:prstGeom>
                          <a:solidFill>
                            <a:sysClr val="window" lastClr="FFFFFF"/>
                          </a:solidFill>
                          <a:ln w="6350">
                            <a:noFill/>
                          </a:ln>
                          <a:effectLst/>
                        </wps:spPr>
                        <wps:txbx>
                          <w:txbxContent>
                            <w:p w:rsidR="005D6090" w:rsidP="005D6090" w:rsidRDefault="005D6090">
                              <w:r>
                                <w:t>Good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8" style="position:absolute;margin-left:21.35pt;margin-top:5.3pt;width:369.3pt;height:189.85pt;z-index:251661312" coordsize="46899,24113" o:spid="_x0000_s1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">
                <v:oval id="Oval 3" style="position:absolute;left:14453;top:10323;width:5969;height:6115;visibility:visible;mso-wrap-style:square;v-text-anchor:middle" o:spid="_x0000_s1058"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x50MQA&#10;AADcAAAADwAAAGRycy9kb3ducmV2LnhtbERPS2vCQBC+C/6HZYReim7MoZboKiIIQkmhqdAex+yY&#10;pM3Ohuw2j/76rlDwNh/fcza7wdSio9ZVlhUsFxEI4tzqigsF5/fj/BmE88gaa8ukYCQHu+10ssFE&#10;257fqMt8IUIIuwQVlN43iZQuL8mgW9iGOHBX2xr0AbaF1C32IdzUMo6iJ2mw4tBQYkOHkvLv7Mco&#10;cJ/6qz+P48vrMUp/P9LDRbrHlVIPs2G/BuFp8Hfxv/ukw/x4CbdnwgV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sedDEAAAA3AAAAA8AAAAAAAAAAAAAAAAAmAIAAGRycy9k&#10;b3ducmV2LnhtbFBLBQYAAAAABAAEAPUAAACJAwAAAAA=&#10;">
                  <v:textbox inset="0,0,0,0">
                    <w:txbxContent>
                      <w:p w:rsidRPr="0035231E" w:rsidR="005D6090" w:rsidP="005D6090" w:rsidRDefault="005D6090">
                        <w:pPr>
                          <w:jc w:val="center"/>
                          <w:rPr>
                            <w:szCs w:val="20"/>
                          </w:rPr>
                        </w:pPr>
                        <w:r>
                          <w:rPr>
                            <w:szCs w:val="20"/>
                          </w:rPr>
                          <w:t>MS</w:t>
                        </w:r>
                      </w:p>
                    </w:txbxContent>
                  </v:textbox>
                </v:oval>
                <v:oval id="Oval 4" style="position:absolute;left:14453;width:6121;height:5973;visibility:visible;mso-wrap-style:square;v-text-anchor:middle" o:spid="_x0000_s1059"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7np8QA&#10;AADcAAAADwAAAGRycy9kb3ducmV2LnhtbERPTWvCQBC9F/wPywi9lLoxhyrRVSQQEIqFasAex+w0&#10;Sc3OhuzWJP31XaHQ2zze56y3g2nEjTpXW1Ywn0UgiAuray4V5KfseQnCeWSNjWVSMJKD7WbysMZE&#10;257f6Xb0pQgh7BJUUHnfJlK6oiKDbmZb4sB92s6gD7Arpe6wD+GmkXEUvUiDNYeGCltKKyqux2+j&#10;wH3orz4fx9e3LDr8nA/pRbqnhVKP02G3AuFp8P/iP/deh/lxDPd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56fEAAAA3AAAAA8AAAAAAAAAAAAAAAAAmAIAAGRycy9k&#10;b3ducmV2LnhtbFBLBQYAAAAABAAEAPUAAACJAwAAAAA=&#10;">
                  <v:textbox inset="0,0,0,0">
                    <w:txbxContent>
                      <w:p w:rsidRPr="0035231E" w:rsidR="005D6090" w:rsidP="005D6090" w:rsidRDefault="005D6090">
                        <w:pPr>
                          <w:jc w:val="center"/>
                          <w:rPr>
                            <w:szCs w:val="20"/>
                          </w:rPr>
                        </w:pPr>
                        <w:r w:rsidRPr="0035231E">
                          <w:rPr>
                            <w:szCs w:val="20"/>
                          </w:rPr>
                          <w:t>Income</w:t>
                        </w:r>
                      </w:p>
                    </w:txbxContent>
                  </v:textbox>
                </v:oval>
                <v:oval id="Oval 5" style="position:absolute;left:34216;top:10250;width:5969;height:6115;visibility:visible;mso-wrap-style:square;v-text-anchor:middle" o:spid="_x0000_s1060"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JCPMMA&#10;AADcAAAADwAAAGRycy9kb3ducmV2LnhtbERPTWvCQBC9F/wPywi9FN1ooUp0FRGEgihUBT2O2TGJ&#10;ZmdDdjVJf71bEHqbx/uc6bwxhXhQ5XLLCgb9CARxYnXOqYLDftUbg3AeWWNhmRS05GA+67xNMda2&#10;5h967HwqQgi7GBVk3pexlC7JyKDr25I4cBdbGfQBVqnUFdYh3BRyGEVf0mDOoSHDkpYZJbfd3Shw&#10;J32tD2273q6ize9xszxL9zFS6r3bLCYgPDX+X/xyf+swf/gJf8+EC+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JCPMMAAADcAAAADwAAAAAAAAAAAAAAAACYAgAAZHJzL2Rv&#10;d25yZXYueG1sUEsFBgAAAAAEAAQA9QAAAIgDAAAAAA==&#10;">
                  <v:textbox inset="0,0,0,0">
                    <w:txbxContent>
                      <w:p w:rsidRPr="0035231E" w:rsidR="005D6090" w:rsidP="005D6090" w:rsidRDefault="005D6090">
                        <w:pPr>
                          <w:jc w:val="center"/>
                          <w:rPr>
                            <w:szCs w:val="20"/>
                          </w:rPr>
                        </w:pPr>
                        <w:r>
                          <w:rPr>
                            <w:szCs w:val="20"/>
                          </w:rPr>
                          <w:t>CR</w:t>
                        </w:r>
                      </w:p>
                    </w:txbxContent>
                  </v:textbox>
                </v:oval>
                <v:rect id="Rectangle 36" style="position:absolute;left:9733;top:20205;width:4720;height:3908;visibility:visible;mso-wrap-style:square;v-text-anchor:middle" o:spid="_x0000_s1061"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jJccIA&#10;AADcAAAADwAAAGRycy9kb3ducmV2LnhtbERPTWsCMRC9C/6HMEJvmlWK1K1RRBG8tODqob0NmzG7&#10;NJksm+y6/feNIPQ2j/c56+3grOipDbVnBfNZBoK49Lpmo+B6OU7fQISIrNF6JgW/FGC7GY/WmGt/&#10;5zP1RTQihXDIUUEVY5NLGcqKHIaZb4gTd/Otw5hga6Ru8Z7CnZWLLFtKhzWnhgob2ldU/hSdU3D4&#10;MKv+y16j5dvQSfPdFcXqU6mXybB7BxFpiP/ip/uk0/zFKzyeS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mMlxwgAAANwAAAAPAAAAAAAAAAAAAAAAAJgCAABkcnMvZG93&#10;bnJldi54bWxQSwUGAAAAAAQABAD1AAAAhwMAAAAA&#10;">
                  <v:textbox>
                    <w:txbxContent>
                      <w:p w:rsidR="005D6090" w:rsidP="005D6090" w:rsidRDefault="005D6090">
                        <w:pPr>
                          <w:jc w:val="center"/>
                        </w:pPr>
                        <w:r>
                          <w:t>Loan</w:t>
                        </w:r>
                      </w:p>
                    </w:txbxContent>
                  </v:textbox>
                </v:rect>
                <v:rect id="Rectangle 38" style="position:absolute;left:22270;top:20131;width:5084;height:3905;visibility:visible;mso-wrap-style:square;v-text-anchor:middle" o:spid="_x0000_s1062"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Rs6sIA&#10;AADcAAAADwAAAGRycy9kb3ducmV2LnhtbERPTWsCMRC9C/6HMEJvmlWo1K1RRBG8tODqob0NmzG7&#10;NJksm+y6/feNIPQ2j/c56+3grOipDbVnBfNZBoK49Lpmo+B6OU7fQISIrNF6JgW/FGC7GY/WmGt/&#10;5zP1RTQihXDIUUEVY5NLGcqKHIaZb4gTd/Otw5hga6Ru8Z7CnZWLLFtKhzWnhgob2ldU/hSdU3D4&#10;MKv+y16j5dvQSfPdFcXqU6mXybB7BxFpiP/ip/uk0/zFKzyeS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GzqwgAAANwAAAAPAAAAAAAAAAAAAAAAAJgCAABkcnMvZG93&#10;bnJldi54bWxQSwUGAAAAAAQABAD1AAAAhwMAAAAA&#10;">
                  <v:textbox>
                    <w:txbxContent>
                      <w:p w:rsidR="005D6090" w:rsidP="005D6090" w:rsidRDefault="005D6090">
                        <w:pPr>
                          <w:jc w:val="center"/>
                        </w:pPr>
                        <w:r>
                          <w:t>No Loan</w:t>
                        </w:r>
                      </w:p>
                    </w:txbxContent>
                  </v:textbox>
                </v:rect>
                <v:rect id="Rectangle 39" style="position:absolute;left:30602;top:20205;width:4718;height:3905;visibility:visible;mso-wrap-style:square;v-text-anchor:middle" o:spid="_x0000_s1063"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yncEA&#10;AADcAAAADwAAAGRycy9kb3ducmV2LnhtbERPTYvCMBC9L+x/CLPgbU3Xg2jXKLLLghcFqwf3NjRj&#10;WkwmpUlr/fdGELzN433OYjU4K3pqQ+1Zwdc4A0Fcel2zUXA8/H3OQISIrNF6JgU3CrBavr8tMNf+&#10;ynvqi2hECuGQo4IqxiaXMpQVOQxj3xAn7uxbhzHB1kjd4jWFOysnWTaVDmtODRU29FNReSk6p+B3&#10;a+b9yR6j5fPQSfPfFcV8p9ToY1h/g4g0xJf46d7oNH8yhccz6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G8p3BAAAA3AAAAA8AAAAAAAAAAAAAAAAAmAIAAGRycy9kb3du&#10;cmV2LnhtbFBLBQYAAAAABAAEAPUAAACGAwAAAAA=&#10;">
                  <v:textbox>
                    <w:txbxContent>
                      <w:p w:rsidR="005D6090" w:rsidP="005D6090" w:rsidRDefault="005D6090">
                        <w:pPr>
                          <w:jc w:val="center"/>
                        </w:pPr>
                        <w:r>
                          <w:t>Loan</w:t>
                        </w:r>
                      </w:p>
                    </w:txbxContent>
                  </v:textbox>
                </v:rect>
                <v:rect id="Rectangle 40" style="position:absolute;left:42180;top:20205;width:4719;height:3908;visibility:visible;mso-wrap-style:square;v-text-anchor:middle" o:spid="_x0000_s1064"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pXBsIA&#10;AADcAAAADwAAAGRycy9kb3ducmV2LnhtbERPTWsCMRC9C/6HMEJvmtVDrVujiCJ4acHVQ3sbNmN2&#10;aTJZNtl1++8bQehtHu9z1tvBWdFTG2rPCuazDARx6XXNRsH1cpy+gQgRWaP1TAp+KcB2Mx6tMdf+&#10;zmfqi2hECuGQo4IqxiaXMpQVOQwz3xAn7uZbhzHB1kjd4j2FOysXWfYqHdacGipsaF9R+VN0TsHh&#10;w6z6L3uNlm9DJ813VxSrT6VeJsPuHUSkIf6Ln+6TTvMXS3g8ky6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lcGwgAAANwAAAAPAAAAAAAAAAAAAAAAAJgCAABkcnMvZG93&#10;bnJldi54bWxQSwUGAAAAAAQABAD1AAAAhwMAAAAA&#10;">
                  <v:textbox>
                    <w:txbxContent>
                      <w:p w:rsidR="005D6090" w:rsidP="005D6090" w:rsidRDefault="005D6090">
                        <w:pPr>
                          <w:jc w:val="center"/>
                        </w:pPr>
                        <w:r>
                          <w:t>No Loan</w:t>
                        </w:r>
                      </w:p>
                    </w:txbxContent>
                  </v:textbox>
                </v:rect>
                <v:rect id="Rectangle 41" style="position:absolute;top:11577;width:4718;height:3905;visibility:visible;mso-wrap-style:square;v-text-anchor:middle" o:spid="_x0000_s1065"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DdMQA&#10;AADcAAAADwAAAGRycy9kb3ducmV2LnhtbESPQWvDMAyF74X9B6PBbq3THkab1S2lY7DLBs166G4i&#10;Vp1QWw6xk2b/fjoMdpN4T+992u6n4NVIfWojG1guClDEdbQtOwPnr7f5GlTKyBZ9ZDLwQwn2u4fZ&#10;Fksb73yiscpOSQinEg00OXel1qluKGBaxI5YtGvsA2ZZe6dtj3cJD16viuJZB2xZGhrs6NhQfauG&#10;YOD1w23Giz9nz9dp0O57qKrNpzFPj9PhBVSmKf+b/67freCvhFaekQn0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Vw3TEAAAA3AAAAA8AAAAAAAAAAAAAAAAAmAIAAGRycy9k&#10;b3ducmV2LnhtbFBLBQYAAAAABAAEAPUAAACJAwAAAAA=&#10;">
                  <v:textbox>
                    <w:txbxContent>
                      <w:p w:rsidR="005D6090" w:rsidP="005D6090" w:rsidRDefault="005D6090">
                        <w:pPr>
                          <w:jc w:val="center"/>
                        </w:pPr>
                        <w:r>
                          <w:t>Loan</w:t>
                        </w:r>
                      </w:p>
                    </w:txbxContent>
                  </v:textbox>
                </v:rect>
                <v:shape id="Straight Arrow Connector 43" style="position:absolute;left:2359;top:4350;width:12094;height:7301;flip:x;visibility:visible;mso-wrap-style:square" o:spid="_x0000_s1066"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bzMEAAADcAAAADwAAAGRycy9kb3ducmV2LnhtbERPzYrCMBC+L/gOYQRva2oPsluNIoKo&#10;sC60+gBDM7bFZlKSWOvbbxYEb/Px/c5yPZhW9OR8Y1nBbJqAIC6tbrhScDnvPr9A+ICssbVMCp7k&#10;Yb0afSwx0/bBOfVFqEQMYZ+hgjqELpPSlzUZ9FPbEUfuap3BEKGrpHb4iOGmlWmSzKXBhmNDjR1t&#10;aypvxd0oKH/8rzud9sftLE/zPZ+L9t43Sk3Gw2YBItAQ3uKX+6Dj/PQb/p+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DFvMwQAAANwAAAAPAAAAAAAAAAAAAAAA&#10;AKECAABkcnMvZG93bnJldi54bWxQSwUGAAAAAAQABAD5AAAAjwMAAAAA&#10;">
                  <v:stroke endarrow="open"/>
                </v:shape>
                <v:shape id="Text Box 44" style="position:absolute;left:5751;top:4645;width:4438;height:2654;rotation:-1794667fd;visibility:visible;mso-wrap-style:none;v-text-anchor:top" o:spid="_x0000_s1067"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vcjMEA&#10;AADcAAAADwAAAGRycy9kb3ducmV2LnhtbESPwarCQAxF94L/MERwp1OfD5HqKCIIb6Pwqh8QO7Et&#10;7WRKZ9T692YhuEu4N/eerLe9a9SDulB5NjCbJqCIc28rLgxczofJElSIyBYbz2TgRQG2m+Fgjan1&#10;T/6nRxYLJSEcUjRQxtimWoe8JIdh6lti0W6+cxhl7QptO3xKuGv0T5IstMOKpaHElvYl5XV2dwau&#10;s7nLs+xQBX88n34vNe2amowZj/rdClSkPn7Nn+s/K/hzwZdnZAK9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L3IzBAAAA3AAAAA8AAAAAAAAAAAAAAAAAmAIAAGRycy9kb3du&#10;cmV2LnhtbFBLBQYAAAAABAAEAPUAAACGAwAAAAA=&#10;">
                  <v:textbox>
                    <w:txbxContent>
                      <w:p w:rsidR="005D6090" w:rsidP="005D6090" w:rsidRDefault="005D6090">
                        <w:r>
                          <w:t>High</w:t>
                        </w:r>
                      </w:p>
                    </w:txbxContent>
                  </v:textbox>
                </v:shape>
                <v:shape id="Text Box 46" style="position:absolute;left:17769;top:6636;width:6198;height:2654;visibility:visible;mso-wrap-style:none;v-text-anchor:top" o:spid="_x0000_s1068"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xzsAA&#10;AADcAAAADwAAAGRycy9kb3ducmV2LnhtbERPTYvCMBC9C/6HMMLeNG1dllKNRUXBPbnrevE2NGNb&#10;bCaliVr//UYQvM3jfc48700jbtS52rKCeBKBIC6srrlUcPzbjlMQziNrbCyTggc5yBfDwRwzbe/8&#10;S7eDL0UIYZehgsr7NpPSFRUZdBPbEgfubDuDPsCulLrDewg3jUyi6EsarDk0VNjSuqLicrgaBZ/4&#10;sy/jXZ88aCNXqfOnuDDfSn2M+uUMhKfev8Uv906H+dMYns+EC+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qxzsAAAADcAAAADwAAAAAAAAAAAAAAAACYAgAAZHJzL2Rvd25y&#10;ZXYueG1sUEsFBgAAAAAEAAQA9QAAAIUDAAAAAA==&#10;">
                  <v:textbox>
                    <w:txbxContent>
                      <w:p w:rsidR="005D6090" w:rsidP="005D6090" w:rsidRDefault="005D6090">
                        <w:r>
                          <w:t>Medium</w:t>
                        </w:r>
                      </w:p>
                    </w:txbxContent>
                  </v:textbox>
                </v:shape>
                <v:shape id="Straight Arrow Connector 47" style="position:absolute;left:20574;top:3760;width:15198;height:6932;visibility:visible;mso-wrap-style:square" o:spid="_x0000_s1069"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7EMQAAADcAAAADwAAAGRycy9kb3ducmV2LnhtbERPS2vCQBC+C/0PywjedOMDkdRVWlHI&#10;xYK2gR6n2WkSkp2N2VWjv94tCL3Nx/ec5boztbhQ60rLCsajCARxZnXJuYKvz91wAcJ5ZI21ZVJw&#10;Iwfr1UtvibG2Vz7Q5ehzEULYxaig8L6JpXRZQQbdyDbEgfu1rUEfYJtL3eI1hJtaTqJoLg2WHBoK&#10;bGhTUFYdz0bBJtknyftuUX38pN/V1txnp/QwU2rQ795eQXjq/L/46U50mD+dwN8z4QK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QjsQxAAAANwAAAAPAAAAAAAAAAAA&#10;AAAAAKECAABkcnMvZG93bnJldi54bWxQSwUGAAAAAAQABAD5AAAAkgMAAAAA&#10;">
                  <v:stroke endarrow="open"/>
                </v:shape>
                <v:shape id="Text Box 48" style="position:absolute;left:26912;top:4202;width:4223;height:2655;rotation:1487783fd;visibility:visible;mso-wrap-style:none;v-text-anchor:top" o:spid="_x0000_s1070"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Q5b8A&#10;AADcAAAADwAAAGRycy9kb3ducmV2LnhtbERPy6rCMBDdX/AfwgjurqkK9lKNIoKvlejtBwzJ2Bab&#10;SWmi1r83guBuDuc582Vna3Gn1leOFYyGCQhi7UzFhYL8f/P7B8IHZIO1Y1LwJA/LRe9njplxDz7R&#10;/RwKEUPYZ6igDKHJpPS6JIt+6BriyF1cazFE2BbStPiI4baW4ySZSosVx4YSG1qXpK/nm1WQbo/y&#10;kI/RHNLimqdPfdS7tVRq0O9WMxCBuvAVf9x7E+dPJvB+Jl4gF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7pDlvwAAANwAAAAPAAAAAAAAAAAAAAAAAJgCAABkcnMvZG93bnJl&#10;di54bWxQSwUGAAAAAAQABAD1AAAAhAMAAAAA&#10;">
                  <v:textbox>
                    <w:txbxContent>
                      <w:p w:rsidR="005D6090" w:rsidP="005D6090" w:rsidRDefault="005D6090">
                        <w:r>
                          <w:t>Low</w:t>
                        </w:r>
                      </w:p>
                    </w:txbxContent>
                  </v:textbox>
                </v:shape>
                <v:shape id="Straight Arrow Connector 49" style="position:absolute;left:12093;top:15559;width:3232;height:4572;flip:x;visibility:visible;mso-wrap-style:square" o:spid="_x0000_s1071"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ij8EAAADcAAAADwAAAGRycy9kb3ducmV2LnhtbERP24rCMBB9F/Yfwizsm6a6Iks1igiL&#10;K6jQuh8wNGNbbCYlibX+vREE3+ZwrrNY9aYRHTlfW1YwHiUgiAuray4V/J9+hz8gfEDW2FgmBXfy&#10;sFp+DBaYanvjjLo8lCKGsE9RQRVCm0rpi4oM+pFtiSN3ts5giNCVUju8xXDTyEmSzKTBmmNDhS1t&#10;Kiou+dUoKPb+6A6H7W4zzibZlk95c+1qpb4++/UcRKA+vMUv95+O87+n8HwmXi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1GKPwQAAANwAAAAPAAAAAAAAAAAAAAAA&#10;AKECAABkcnMvZG93bnJldi54bWxQSwUGAAAAAAQABAD5AAAAjwMAAAAA&#10;">
                  <v:stroke endarrow="open"/>
                </v:shape>
                <v:shape id="Text Box 50" style="position:absolute;left:14674;top:16886;width:4274;height:2655;rotation:262223fd;visibility:visible;mso-wrap-style:square;v-text-anchor:top" o:spid="_x0000_s1072"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Zv8QA&#10;AADcAAAADwAAAGRycy9kb3ducmV2LnhtbERPS2vCQBC+F/wPyxR6KbqJtiLRVYK24sHiE89DdpoE&#10;s7MhuzXx37uFQm/z8T1ntuhMJW7UuNKygngQgSDOrC45V3A+ffYnIJxH1lhZJgV3crCY955mmGjb&#10;8oFuR5+LEMIuQQWF93UipcsKMugGtiYO3LdtDPoAm1zqBtsQbio5jKKxNFhyaCiwpmVB2fX4YxSY&#10;t0tbx6/p+qva7i6ryTqNVx97pV6eu3QKwlPn/8V/7o0O80fv8PtMuE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P2b/EAAAA3AAAAA8AAAAAAAAAAAAAAAAAmAIAAGRycy9k&#10;b3ducmV2LnhtbFBLBQYAAAAABAAEAPUAAACJAwAAAAA=&#10;">
                  <v:textbox inset="0,0,0,0">
                    <w:txbxContent>
                      <w:p w:rsidR="005D6090" w:rsidP="005D6090" w:rsidRDefault="005D6090">
                        <w:r>
                          <w:t>Married</w:t>
                        </w:r>
                      </w:p>
                    </w:txbxContent>
                  </v:textbox>
                </v:shape>
                <v:shape id="Straight Arrow Connector 51" style="position:absolute;left:20426;top:15117;width:4274;height:4940;visibility:visible;mso-wrap-style:square" o:spid="_x0000_s1073"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9E8QAAADcAAAADwAAAGRycy9kb3ducmV2LnhtbERPS2vCQBC+C/6HZQRvuvGBSOoqVRRy&#10;saBtoMdpdpqEZGdjdtXYX98tCL3Nx/ec1aYztbhR60rLCibjCARxZnXJuYKP98NoCcJ5ZI21ZVLw&#10;IAebdb+3wljbO5/odva5CCHsYlRQeN/EUrqsIINubBviwH3b1qAPsM2lbvEewk0tp1G0kAZLDg0F&#10;NrQrKKvOV6NglxyTZHtYVm9f6We1Nz/zS3qaKzUcdK8vIDx1/l/8dCc6zJ8t4O+ZcIF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eT0TxAAAANwAAAAPAAAAAAAAAAAA&#10;AAAAAKECAABkcnMvZG93bnJldi54bWxQSwUGAAAAAAQABAD5AAAAkgMAAAAA&#10;">
                  <v:stroke endarrow="open"/>
                </v:shape>
                <v:shape id="Text Box 53" style="position:absolute;left:22860;top:14600;width:4552;height:2950;visibility:visible;mso-wrap-style:square;v-text-anchor:top" o:spid="_x0000_s1074"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2RsIA&#10;AADcAAAADwAAAGRycy9kb3ducmV2LnhtbERPS4vCMBC+L/gfwgje1rSKu1KNoqIoLHvwdfA2NNMH&#10;NpPSRK3/3ggLe5uP7znTeWsqcafGlZYVxP0IBHFqdcm5gtNx8zkG4TyyxsoyKXiSg/ms8zHFRNsH&#10;7+l+8LkIIewSVFB4XydSurQgg65va+LAZbYx6ANscqkbfIRwU8lBFH1JgyWHhgJrWhWUXg83o+Ac&#10;jX7W2TD/rbcnXWb7pb/EsVaq120XExCeWv8v/nPvdJg//Ib3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WHZGwgAAANwAAAAPAAAAAAAAAAAAAAAAAJgCAABkcnMvZG93&#10;bnJldi54bWxQSwUGAAAAAAQABAD1AAAAhwMAAAAA&#10;">
                  <v:textbox inset="0,0,0,0">
                    <w:txbxContent>
                      <w:p w:rsidR="005D6090" w:rsidP="005D6090" w:rsidRDefault="005D6090">
                        <w:r>
                          <w:t>Not Married</w:t>
                        </w:r>
                      </w:p>
                    </w:txbxContent>
                  </v:textbox>
                </v:shape>
                <v:shape id="Straight Arrow Connector 54" style="position:absolute;left:40115;top:15043;width:4274;height:4940;visibility:visible;mso-wrap-style:square" o:spid="_x0000_s1075"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oM+scAAADcAAAADwAAAGRycy9kb3ducmV2LnhtbESPQWvCQBCF74X+h2UKvdWNVopEV1Gp&#10;kEsFbQWPY3ZMQrKzaXaraX+9cyh4m+G9ee+b2aJ3jbpQFyrPBoaDBBRx7m3FhYGvz83LBFSIyBYb&#10;z2TglwIs5o8PM0ytv/KOLvtYKAnhkKKBMsY21TrkJTkMA98Si3b2ncMoa1do2+FVwl2jR0nyph1W&#10;LA0ltrQuKa/3P87AOvvIstVmUm9Ph2P97v7G34fd2Jjnp345BRWpj3fz/3VmBf9VaOUZmUDP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qgz6xwAAANwAAAAPAAAAAAAA&#10;AAAAAAAAAKECAABkcnMvZG93bnJldi54bWxQSwUGAAAAAAQABAD5AAAAlQMAAAAA&#10;">
                  <v:stroke endarrow="open"/>
                </v:shape>
                <v:shape id="Text Box 55" style="position:absolute;left:42549;top:15559;width:2654;height:1835;visibility:visible;mso-wrap-style:square;v-text-anchor:top" o:spid="_x0000_s1076"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r8IA&#10;AADcAAAADwAAAGRycy9kb3ducmV2LnhtbERPS4vCMBC+L/gfwgje1rSKy1qNoqIoLHvwdfA2NNMH&#10;NpPSRK3/3ggLe5uP7znTeWsqcafGlZYVxP0IBHFqdcm5gtNx8/kNwnlkjZVlUvAkB/NZ52OKibYP&#10;3tP94HMRQtglqKDwvk6kdGlBBl3f1sSBy2xj0AfY5FI3+AjhppKDKPqSBksODQXWtCoovR5uRsE5&#10;Gv2ss2H+W29Pusz2S3+JY61Ur9suJiA8tf5f/Ofe6TB/OIb3M+ECO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i0evwgAAANwAAAAPAAAAAAAAAAAAAAAAAJgCAABkcnMvZG93&#10;bnJldi54bWxQSwUGAAAAAAQABAD1AAAAhwMAAAAA&#10;">
                  <v:textbox inset="0,0,0,0">
                    <w:txbxContent>
                      <w:p w:rsidR="005D6090" w:rsidP="005D6090" w:rsidRDefault="005D6090">
                        <w:r>
                          <w:t>Poor</w:t>
                        </w:r>
                      </w:p>
                    </w:txbxContent>
                  </v:textbox>
                </v:shape>
                <v:shape id="Straight Arrow Connector 56" style="position:absolute;left:32741;top:15117;width:1917;height:5014;flip:x;visibility:visible;mso-wrap-style:square" o:spid="_x0000_s1077"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kX8cQAAADcAAAADwAAAGRycy9kb3ducmV2LnhtbESP0WrCQBBF3wv9h2WEvtWNUkSiq4hQ&#10;bEGFRD9gyE6T0Oxs2F1j+vedB8G3Ge6de8+st6Pr1EAhtp4NzKYZKOLK25ZrA9fL5/sSVEzIFjvP&#10;ZOCPImw3ry9rzK2/c0FDmWolIRxzNNCk1Odax6ohh3Hqe2LRfnxwmGQNtbYB7xLuOj3PsoV22LI0&#10;NNjTvqHqt7w5A9UxnsPpdPjez4p5ceBL2d2G1pi3ybhbgUo0pqf5cf1lBf9D8OUZmUB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6RfxxAAAANwAAAAPAAAAAAAAAAAA&#10;AAAAAKECAABkcnMvZG93bnJldi54bWxQSwUGAAAAAAQABAD5AAAAkgMAAAAA&#10;">
                  <v:stroke endarrow="open"/>
                </v:shape>
                <v:shape id="Text Box 57" style="position:absolute;left:34142;top:17329;width:3466;height:1835;visibility:visible;mso-wrap-style:square;v-text-anchor:top" o:spid="_x0000_s1078"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41MQA&#10;AADcAAAADwAAAGRycy9kb3ducmV2LnhtbERPS2vCQBC+F/wPywje6ia1FYmuwZaWFoqHRD14G7KT&#10;B2ZnQ3Yb4793C4Xe5uN7ziYdTSsG6l1jWUE8j0AQF1Y3XCk4Hj4eVyCcR9bYWiYFN3KQbicPG0y0&#10;vXJGQ+4rEULYJaig9r5LpHRFTQbd3HbEgSttb9AH2FdS93gN4aaVT1G0lAYbDg01dvRWU3HJf4yC&#10;U/Ty/V4uqn33edRNmb36cxxrpWbTcbcG4Wn0/+I/95cO859j+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7ONTEAAAA3AAAAA8AAAAAAAAAAAAAAAAAmAIAAGRycy9k&#10;b3ducmV2LnhtbFBLBQYAAAAABAAEAPUAAACJAwAAAAA=&#10;">
                  <v:textbox inset="0,0,0,0">
                    <w:txbxContent>
                      <w:p w:rsidR="005D6090" w:rsidP="005D6090" w:rsidRDefault="005D6090">
                        <w:r>
                          <w:t>Good</w:t>
                        </w:r>
                      </w:p>
                    </w:txbxContent>
                  </v:textbox>
                </v:shape>
              </v:group>
            </w:pict>
          </mc:Fallback>
        </mc:AlternateContent>
      </w: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5D6090" w:rsidP="006628D8" w:rsidRDefault="005D6090">
      <w:pPr>
        <w:pStyle w:val="NormalPACKT"/>
        <w:rPr>
          <w:rStyle w:val="CodeInTextPACKT"/>
          <w:lang w:val="en-GB"/>
        </w:rPr>
      </w:pPr>
    </w:p>
    <w:p w:rsidR="00F05E35" w:rsidP="00ED3D0D" w:rsidRDefault="00F05E35">
      <w:pPr>
        <w:pStyle w:val="LayoutInformationPACKT"/>
      </w:pPr>
    </w:p>
    <w:p w:rsidR="00F05E35" w:rsidP="00ED3D0D" w:rsidRDefault="00F05E35">
      <w:pPr>
        <w:pStyle w:val="LayoutInformationPACKT"/>
      </w:pPr>
    </w:p>
    <w:p w:rsidR="00F05E35" w:rsidP="00ED3D0D" w:rsidRDefault="00F05E35">
      <w:pPr>
        <w:pStyle w:val="LayoutInformationPACKT"/>
      </w:pPr>
    </w:p>
    <w:p w:rsidR="00C57ECB" w:rsidP="00F05E35" w:rsidRDefault="00C57ECB">
      <w:pPr>
        <w:pStyle w:val="LayoutInformationPACKT"/>
      </w:pPr>
    </w:p>
    <w:p w:rsidR="00C57ECB" w:rsidP="00F05E35" w:rsidRDefault="00C57ECB">
      <w:pPr>
        <w:pStyle w:val="LayoutInformationPACKT"/>
      </w:pPr>
    </w:p>
    <w:p w:rsidR="00C57ECB" w:rsidP="00F05E35" w:rsidRDefault="00C57ECB">
      <w:pPr>
        <w:pStyle w:val="LayoutInformationPACKT"/>
      </w:pPr>
    </w:p>
    <w:p w:rsidR="00C57ECB" w:rsidP="00F05E35" w:rsidRDefault="00C57ECB">
      <w:pPr>
        <w:pStyle w:val="LayoutInformationPACKT"/>
      </w:pPr>
    </w:p>
    <w:p w:rsidR="00F47848" w:rsidP="00F05E35" w:rsidRDefault="00ED3D0D">
      <w:pPr>
        <w:pStyle w:val="LayoutInformationPACKT"/>
      </w:pPr>
      <w:proofErr w:type="spellStart"/>
      <w:r w:rsidRPr="003E24D9">
        <w:t>Insertimage_9348OS_01_0</w:t>
      </w:r>
      <w:r>
        <w:t>4</w:t>
      </w:r>
      <w:r w:rsidRPr="003E24D9">
        <w:t>.png</w:t>
      </w:r>
      <w:proofErr w:type="spellEnd"/>
    </w:p>
    <w:p w:rsidR="0048375F" w:rsidP="0048375F" w:rsidRDefault="0048375F">
      <w:pPr>
        <w:pStyle w:val="NormalPACKT"/>
      </w:pPr>
      <w:r>
        <w:t>Let’s consider another example.</w:t>
      </w:r>
    </w:p>
    <w:p w:rsidR="003715F4" w:rsidP="0048375F" w:rsidRDefault="0048375F">
      <w:pPr>
        <w:pStyle w:val="NormalPACKT"/>
        <w:rPr>
          <w:rStyle w:val="CodeInTextPACKT"/>
        </w:rPr>
      </w:pPr>
      <w:r>
        <w:t xml:space="preserve">Create a console application, the steps to create the application has been described in the previous section. And the comments in the below c# code explains the concepts. In this example, we will be using the famous Play Tennis example by Tom Mitchell (1998). In Mitchell's example, one would like to infer if a person would play tennis or not based solely on four input variables. Those variables are all categorical, meaning that there is no order between the possible values for the variable. Refer </w:t>
      </w:r>
      <w:r w:rsidRPr="0048375F">
        <w:rPr>
          <w:rStyle w:val="CodeInTextPACKT"/>
        </w:rPr>
        <w:t>Fig: 1.5</w:t>
      </w:r>
    </w:p>
    <w:p w:rsidR="003715F4" w:rsidP="0048375F" w:rsidRDefault="003715F4">
      <w:pPr>
        <w:pStyle w:val="NormalPACKT"/>
        <w:rPr>
          <w:rStyle w:val="CodeInTextPACKT"/>
        </w:rPr>
      </w:pPr>
    </w:p>
    <w:p w:rsidRPr="003715F4" w:rsidR="003715F4" w:rsidP="003715F4" w:rsidRDefault="003715F4">
      <w:pPr>
        <w:pStyle w:val="NormalPACKT"/>
        <w:rPr>
          <w:rStyle w:val="CodeHighlightedPACKT"/>
        </w:rPr>
      </w:pPr>
      <w:r w:rsidRPr="003715F4">
        <w:rPr>
          <w:rStyle w:val="CodeHighlightedPACKT"/>
        </w:rPr>
        <w:t xml:space="preserve">using </w:t>
      </w:r>
      <w:proofErr w:type="spellStart"/>
      <w:r w:rsidRPr="003715F4">
        <w:rPr>
          <w:rStyle w:val="CodeHighlightedPACKT"/>
        </w:rPr>
        <w:t>System.Data</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using </w:t>
      </w:r>
      <w:proofErr w:type="spellStart"/>
      <w:r w:rsidRPr="003715F4">
        <w:rPr>
          <w:rStyle w:val="CodeHighlightedPACKT"/>
        </w:rPr>
        <w:t>Accord.Statistics.Filters</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using </w:t>
      </w:r>
      <w:proofErr w:type="spellStart"/>
      <w:r w:rsidRPr="003715F4">
        <w:rPr>
          <w:rStyle w:val="CodeHighlightedPACKT"/>
        </w:rPr>
        <w:t>Accord.MachineLearning.DecisionTrees</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using </w:t>
      </w:r>
      <w:proofErr w:type="spellStart"/>
      <w:r w:rsidRPr="003715F4">
        <w:rPr>
          <w:rStyle w:val="CodeHighlightedPACKT"/>
        </w:rPr>
        <w:t>Accord.MachineLearning.DecisionTrees.Learning</w:t>
      </w:r>
      <w:proofErr w:type="spellEnd"/>
      <w:r w:rsidRPr="003715F4">
        <w:rPr>
          <w:rStyle w:val="CodeHighlightedPACKT"/>
        </w:rPr>
        <w:t>;</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namespace </w:t>
      </w:r>
      <w:proofErr w:type="spellStart"/>
      <w:r w:rsidRPr="003715F4">
        <w:rPr>
          <w:rStyle w:val="CodeHighlightedPACKT"/>
        </w:rPr>
        <w:t>ConsoleApplication3</w:t>
      </w:r>
      <w:proofErr w:type="spellEnd"/>
    </w:p>
    <w:p w:rsidRPr="003715F4" w:rsidR="003715F4" w:rsidP="003715F4" w:rsidRDefault="003715F4">
      <w:pPr>
        <w:pStyle w:val="NormalPACKT"/>
        <w:rPr>
          <w:rStyle w:val="CodeHighlightedPACKT"/>
        </w:rPr>
      </w:pPr>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class Program</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static void Main(string[] </w:t>
      </w:r>
      <w:proofErr w:type="spellStart"/>
      <w:r w:rsidRPr="003715F4">
        <w:rPr>
          <w:rStyle w:val="CodeHighlightedPACKT"/>
        </w:rPr>
        <w:t>args</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DecisionTree</w:t>
      </w:r>
      <w:proofErr w:type="spellEnd"/>
      <w:r w:rsidRPr="003715F4">
        <w:rPr>
          <w:rStyle w:val="CodeHighlightedPACKT"/>
        </w:rPr>
        <w:t xml:space="preserve"> tree;</w:t>
      </w:r>
    </w:p>
    <w:p w:rsidRPr="003715F4" w:rsidR="003715F4" w:rsidP="003715F4" w:rsidRDefault="003715F4">
      <w:pPr>
        <w:pStyle w:val="NormalPACKT"/>
        <w:rPr>
          <w:rStyle w:val="CodeHighlightedPACKT"/>
        </w:rPr>
      </w:pPr>
      <w:r w:rsidRPr="003715F4">
        <w:rPr>
          <w:rStyle w:val="CodeHighlightedPACKT"/>
        </w:rPr>
        <w:t xml:space="preserve">            double[][] inputs;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int</w:t>
      </w:r>
      <w:proofErr w:type="spellEnd"/>
      <w:r w:rsidRPr="003715F4">
        <w:rPr>
          <w:rStyle w:val="CodeHighlightedPACKT"/>
        </w:rPr>
        <w:t>[] outputs;</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consider the example, the famous Play Tennis example by Tom Mitchell (1998):</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DataTable</w:t>
      </w:r>
      <w:proofErr w:type="spellEnd"/>
      <w:r w:rsidRPr="003715F4">
        <w:rPr>
          <w:rStyle w:val="CodeHighlightedPACKT"/>
        </w:rPr>
        <w:t xml:space="preserve"> data = new </w:t>
      </w:r>
      <w:proofErr w:type="spellStart"/>
      <w:r w:rsidRPr="003715F4">
        <w:rPr>
          <w:rStyle w:val="CodeHighlightedPACKT"/>
        </w:rPr>
        <w:t>DataTable</w:t>
      </w:r>
      <w:proofErr w:type="spellEnd"/>
      <w:r w:rsidRPr="003715F4">
        <w:rPr>
          <w:rStyle w:val="CodeHighlightedPACKT"/>
        </w:rPr>
        <w:t>("Mitchell's Tennis Ex</w:t>
      </w:r>
      <w:r>
        <w:rPr>
          <w:rStyle w:val="CodeHighlightedPACKT"/>
        </w:rPr>
        <w:t>ample");</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lastRenderedPageBreak/>
        <w:t xml:space="preserve">            // infer if a person would play tennis or not based solely on four input variables. </w:t>
      </w:r>
    </w:p>
    <w:p w:rsidRPr="003715F4" w:rsidR="003715F4" w:rsidP="003715F4" w:rsidRDefault="003715F4">
      <w:pPr>
        <w:pStyle w:val="NormalPACKT"/>
        <w:rPr>
          <w:rStyle w:val="CodeHighlightedPACKT"/>
        </w:rPr>
      </w:pPr>
      <w:r w:rsidRPr="003715F4">
        <w:rPr>
          <w:rStyle w:val="CodeHighlightedPACKT"/>
        </w:rPr>
        <w:t xml:space="preserve">            //Those variables are all categorical, </w:t>
      </w:r>
    </w:p>
    <w:p w:rsidRPr="003715F4" w:rsidR="003715F4" w:rsidP="003715F4" w:rsidRDefault="003715F4">
      <w:pPr>
        <w:pStyle w:val="NormalPACKT"/>
        <w:rPr>
          <w:rStyle w:val="CodeHighlightedPACKT"/>
        </w:rPr>
      </w:pPr>
      <w:r w:rsidRPr="003715F4">
        <w:rPr>
          <w:rStyle w:val="CodeHighlightedPACKT"/>
        </w:rPr>
        <w:t xml:space="preserve">            //meaning that there is no order between the possible values for the variable </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 xml:space="preserve">("Day", </w:t>
      </w:r>
      <w:proofErr w:type="spellStart"/>
      <w:r w:rsidRPr="003715F4">
        <w:rPr>
          <w:rStyle w:val="CodeHighlightedPACKT"/>
        </w:rPr>
        <w:t>typeof</w:t>
      </w:r>
      <w:proofErr w:type="spellEnd"/>
      <w:r w:rsidRPr="003715F4">
        <w:rPr>
          <w:rStyle w:val="CodeHighlightedPACKT"/>
        </w:rPr>
        <w:t>(string));</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 xml:space="preserve">("Outlook", </w:t>
      </w:r>
      <w:proofErr w:type="spellStart"/>
      <w:r w:rsidRPr="003715F4">
        <w:rPr>
          <w:rStyle w:val="CodeHighlightedPACKT"/>
        </w:rPr>
        <w:t>typeof</w:t>
      </w:r>
      <w:proofErr w:type="spellEnd"/>
      <w:r w:rsidRPr="003715F4">
        <w:rPr>
          <w:rStyle w:val="CodeHighlightedPACKT"/>
        </w:rPr>
        <w:t>(string));</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 xml:space="preserve">("Temperature", </w:t>
      </w:r>
      <w:proofErr w:type="spellStart"/>
      <w:r w:rsidRPr="003715F4">
        <w:rPr>
          <w:rStyle w:val="CodeHighlightedPACKT"/>
        </w:rPr>
        <w:t>typeof</w:t>
      </w:r>
      <w:proofErr w:type="spellEnd"/>
      <w:r w:rsidRPr="003715F4">
        <w:rPr>
          <w:rStyle w:val="CodeHighlightedPACKT"/>
        </w:rPr>
        <w:t>(double));</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 xml:space="preserve">("Humidity", </w:t>
      </w:r>
      <w:proofErr w:type="spellStart"/>
      <w:r w:rsidRPr="003715F4">
        <w:rPr>
          <w:rStyle w:val="CodeHighlightedPACKT"/>
        </w:rPr>
        <w:t>typeof</w:t>
      </w:r>
      <w:proofErr w:type="spellEnd"/>
      <w:r w:rsidRPr="003715F4">
        <w:rPr>
          <w:rStyle w:val="CodeHighlightedPACKT"/>
        </w:rPr>
        <w:t>(double));</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 xml:space="preserve">("Wind", </w:t>
      </w:r>
      <w:proofErr w:type="spellStart"/>
      <w:r w:rsidRPr="003715F4">
        <w:rPr>
          <w:rStyle w:val="CodeHighlightedPACKT"/>
        </w:rPr>
        <w:t>typeof</w:t>
      </w:r>
      <w:proofErr w:type="spellEnd"/>
      <w:r w:rsidRPr="003715F4">
        <w:rPr>
          <w:rStyle w:val="CodeHighlightedPACKT"/>
        </w:rPr>
        <w:t>(string));</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data.Columns.Add</w:t>
      </w:r>
      <w:proofErr w:type="spellEnd"/>
      <w:r w:rsidRPr="003715F4">
        <w:rPr>
          <w:rStyle w:val="CodeHighlightedPACKT"/>
        </w:rPr>
        <w:t>("</w:t>
      </w:r>
      <w:proofErr w:type="spellStart"/>
      <w:r w:rsidRPr="003715F4">
        <w:rPr>
          <w:rStyle w:val="CodeHighlightedPACKT"/>
        </w:rPr>
        <w:t>PlayTennis</w:t>
      </w:r>
      <w:proofErr w:type="spellEnd"/>
      <w:r w:rsidRPr="003715F4">
        <w:rPr>
          <w:rStyle w:val="CodeHighlightedPACKT"/>
        </w:rPr>
        <w:t xml:space="preserve">", </w:t>
      </w:r>
      <w:proofErr w:type="spellStart"/>
      <w:r w:rsidRPr="003715F4">
        <w:rPr>
          <w:rStyle w:val="CodeHighlightedPACKT"/>
        </w:rPr>
        <w:t>typeof</w:t>
      </w:r>
      <w:proofErr w:type="spellEnd"/>
      <w:r w:rsidRPr="003715F4">
        <w:rPr>
          <w:rStyle w:val="CodeHighlightedPACKT"/>
        </w:rPr>
        <w:t>(string));</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w:t>
      </w:r>
      <w:proofErr w:type="spellEnd"/>
      <w:r w:rsidRPr="003715F4">
        <w:rPr>
          <w:rStyle w:val="CodeHighlightedPACKT"/>
        </w:rPr>
        <w:t>", "Sunny", 50, 85, "Weak", "No");</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D2</w:t>
      </w:r>
      <w:proofErr w:type="spellEnd"/>
      <w:r w:rsidRPr="003715F4">
        <w:rPr>
          <w:rStyle w:val="CodeHighlightedPACKT"/>
        </w:rPr>
        <w:t>", "Sunny", 50, 90, "Weak", "No");</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D3</w:t>
      </w:r>
      <w:proofErr w:type="spellEnd"/>
      <w:r w:rsidRPr="003715F4">
        <w:rPr>
          <w:rStyle w:val="CodeHighlightedPACKT"/>
        </w:rPr>
        <w:t>", "Overcast", 83, 78,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D4</w:t>
      </w:r>
      <w:proofErr w:type="spellEnd"/>
      <w:r w:rsidRPr="003715F4">
        <w:rPr>
          <w:rStyle w:val="CodeHighlightedPACKT"/>
        </w:rPr>
        <w:t>", "Rain", 70, 96,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D5</w:t>
      </w:r>
      <w:proofErr w:type="spellEnd"/>
      <w:r w:rsidRPr="003715F4">
        <w:rPr>
          <w:rStyle w:val="CodeHighlightedPACKT"/>
        </w:rPr>
        <w:t>", "Rain", 68, 80,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D6</w:t>
      </w:r>
      <w:proofErr w:type="spellEnd"/>
      <w:r w:rsidRPr="003715F4">
        <w:rPr>
          <w:rStyle w:val="CodeHighlightedPACKT"/>
        </w:rPr>
        <w:t>", "Rain", 65, 70, "Weak", "No");</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D7</w:t>
      </w:r>
      <w:proofErr w:type="spellEnd"/>
      <w:r w:rsidRPr="003715F4">
        <w:rPr>
          <w:rStyle w:val="CodeHighlightedPACKT"/>
        </w:rPr>
        <w:t>", "Overcast", 64, 65,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D8</w:t>
      </w:r>
      <w:proofErr w:type="spellEnd"/>
      <w:r w:rsidRPr="003715F4">
        <w:rPr>
          <w:rStyle w:val="CodeHighlightedPACKT"/>
        </w:rPr>
        <w:t>", "Sunny", 50, 95, "Weak", "No");</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D9</w:t>
      </w:r>
      <w:proofErr w:type="spellEnd"/>
      <w:r w:rsidRPr="003715F4">
        <w:rPr>
          <w:rStyle w:val="CodeHighlightedPACKT"/>
        </w:rPr>
        <w:t>", "Sunny", 69, 70,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D10</w:t>
      </w:r>
      <w:proofErr w:type="spellEnd"/>
      <w:r w:rsidRPr="003715F4">
        <w:rPr>
          <w:rStyle w:val="CodeHighlightedPACKT"/>
        </w:rPr>
        <w:t>", "Rain", 75, 80,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D11</w:t>
      </w:r>
      <w:proofErr w:type="spellEnd"/>
      <w:r w:rsidRPr="003715F4">
        <w:rPr>
          <w:rStyle w:val="CodeHighlightedPACKT"/>
        </w:rPr>
        <w:t>", "Sunny", 75, 70,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D12</w:t>
      </w:r>
      <w:proofErr w:type="spellEnd"/>
      <w:r w:rsidRPr="003715F4">
        <w:rPr>
          <w:rStyle w:val="CodeHighlightedPACKT"/>
        </w:rPr>
        <w:t>", "Overcast", 72, 90,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D13</w:t>
      </w:r>
      <w:proofErr w:type="spellEnd"/>
      <w:r w:rsidRPr="003715F4">
        <w:rPr>
          <w:rStyle w:val="CodeHighlightedPACKT"/>
        </w:rPr>
        <w:t>", "Overcast", 81, 75, "Weak", "Yes");</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data.Rows.Add</w:t>
      </w:r>
      <w:proofErr w:type="spellEnd"/>
      <w:r w:rsidRPr="003715F4">
        <w:rPr>
          <w:rStyle w:val="CodeHighlightedPACKT"/>
        </w:rPr>
        <w:t>("</w:t>
      </w:r>
      <w:proofErr w:type="spellStart"/>
      <w:r w:rsidRPr="003715F4">
        <w:rPr>
          <w:rStyle w:val="CodeHighlightedPACKT"/>
        </w:rPr>
        <w:t>D14</w:t>
      </w:r>
      <w:proofErr w:type="spellEnd"/>
      <w:r w:rsidRPr="003715F4">
        <w:rPr>
          <w:rStyle w:val="CodeHighlightedPACKT"/>
        </w:rPr>
        <w:t>", "Rain", 50, 80, "Weak", "No");</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In order to try to learn a decision tree, we will first convert this problem to a more simpler representation.</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Create a new codification codebook to</w:t>
      </w:r>
    </w:p>
    <w:p w:rsidRPr="003715F4" w:rsidR="003715F4" w:rsidP="003715F4" w:rsidRDefault="003715F4">
      <w:pPr>
        <w:pStyle w:val="NormalPACKT"/>
        <w:rPr>
          <w:rStyle w:val="CodeHighlightedPACKT"/>
        </w:rPr>
      </w:pPr>
      <w:r w:rsidRPr="003715F4">
        <w:rPr>
          <w:rStyle w:val="CodeHighlightedPACKT"/>
        </w:rPr>
        <w:t xml:space="preserve">            // convert strings into integer symbols</w:t>
      </w:r>
    </w:p>
    <w:p w:rsidRPr="003715F4" w:rsidR="003715F4" w:rsidP="003715F4" w:rsidRDefault="003715F4">
      <w:pPr>
        <w:pStyle w:val="NormalPACKT"/>
        <w:rPr>
          <w:rStyle w:val="CodeHighlightedPACKT"/>
        </w:rPr>
      </w:pPr>
      <w:r w:rsidRPr="003715F4">
        <w:rPr>
          <w:rStyle w:val="CodeHighlightedPACKT"/>
        </w:rPr>
        <w:t xml:space="preserve">            // For example, “Sunny” could as well be represented by the integer label 0 and so on</w:t>
      </w:r>
    </w:p>
    <w:p w:rsidRPr="003715F4" w:rsidR="003715F4" w:rsidP="003715F4" w:rsidRDefault="003715F4">
      <w:pPr>
        <w:pStyle w:val="NormalPACKT"/>
        <w:rPr>
          <w:rStyle w:val="CodeHighlightedPACKT"/>
        </w:rPr>
      </w:pPr>
      <w:r w:rsidRPr="003715F4">
        <w:rPr>
          <w:rStyle w:val="CodeHighlightedPACKT"/>
        </w:rPr>
        <w:t xml:space="preserve">            // A codebook effectively transforms any distinct possible value for a variable into an integer symbol</w:t>
      </w:r>
    </w:p>
    <w:p w:rsidRPr="003715F4" w:rsidR="003715F4" w:rsidP="003715F4" w:rsidRDefault="003715F4">
      <w:pPr>
        <w:pStyle w:val="NormalPACKT"/>
        <w:rPr>
          <w:rStyle w:val="CodeHighlightedPACKT"/>
        </w:rPr>
      </w:pPr>
      <w:r w:rsidRPr="003715F4">
        <w:rPr>
          <w:rStyle w:val="CodeHighlightedPACKT"/>
        </w:rPr>
        <w:t xml:space="preserve">            Codification codebook = new Codification(data);</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specify the predictors (variables which will we will use for our decision).</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DecisionVariable</w:t>
      </w:r>
      <w:proofErr w:type="spellEnd"/>
      <w:r w:rsidRPr="003715F4">
        <w:rPr>
          <w:rStyle w:val="CodeHighlightedPACKT"/>
        </w:rPr>
        <w:t>[] attributes =</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new </w:t>
      </w:r>
      <w:proofErr w:type="spellStart"/>
      <w:r w:rsidRPr="003715F4">
        <w:rPr>
          <w:rStyle w:val="CodeHighlightedPACKT"/>
        </w:rPr>
        <w:t>DecisionVariable</w:t>
      </w:r>
      <w:proofErr w:type="spellEnd"/>
      <w:r w:rsidRPr="003715F4">
        <w:rPr>
          <w:rStyle w:val="CodeHighlightedPACKT"/>
        </w:rPr>
        <w:t xml:space="preserve">("Outlook",     codebook["Outlook"].Symbols),      </w:t>
      </w:r>
      <w:r>
        <w:rPr>
          <w:rStyle w:val="CodeHighlightedPACKT"/>
        </w:rPr>
        <w:tab/>
      </w:r>
      <w:r>
        <w:rPr>
          <w:rStyle w:val="CodeHighlightedPACKT"/>
        </w:rPr>
        <w:tab/>
      </w:r>
      <w:r w:rsidRPr="003715F4">
        <w:rPr>
          <w:rStyle w:val="CodeHighlightedPACKT"/>
        </w:rPr>
        <w:t>// 3 possible values (Sunny, overcast, rain)</w:t>
      </w:r>
    </w:p>
    <w:p w:rsidR="003715F4" w:rsidP="003715F4" w:rsidRDefault="003715F4">
      <w:pPr>
        <w:pStyle w:val="NormalPACKT"/>
        <w:rPr>
          <w:rStyle w:val="CodeHighlightedPACKT"/>
        </w:rPr>
      </w:pPr>
      <w:r w:rsidRPr="003715F4">
        <w:rPr>
          <w:rStyle w:val="CodeHighlightedPACKT"/>
        </w:rPr>
        <w:t xml:space="preserve">               new </w:t>
      </w:r>
      <w:proofErr w:type="spellStart"/>
      <w:r w:rsidRPr="003715F4">
        <w:rPr>
          <w:rStyle w:val="CodeHighlightedPACKT"/>
        </w:rPr>
        <w:t>DecisionVariable</w:t>
      </w:r>
      <w:proofErr w:type="spellEnd"/>
      <w:r w:rsidRPr="003715F4">
        <w:rPr>
          <w:rStyle w:val="CodeHighlightedPACKT"/>
        </w:rPr>
        <w:t xml:space="preserve">("Temperature", </w:t>
      </w:r>
      <w:proofErr w:type="spellStart"/>
      <w:r w:rsidRPr="003715F4">
        <w:rPr>
          <w:rStyle w:val="CodeHighlightedPACKT"/>
        </w:rPr>
        <w:t>DecisionVariableKind.Continuous</w:t>
      </w:r>
      <w:proofErr w:type="spellEnd"/>
      <w:r w:rsidRPr="003715F4">
        <w:rPr>
          <w:rStyle w:val="CodeHighlightedPACKT"/>
        </w:rPr>
        <w:t xml:space="preserve">), </w:t>
      </w:r>
    </w:p>
    <w:p w:rsidRPr="003715F4" w:rsidR="003715F4" w:rsidP="003715F4" w:rsidRDefault="003715F4">
      <w:pPr>
        <w:pStyle w:val="NormalPACKT"/>
        <w:rPr>
          <w:rStyle w:val="CodeHighlightedPACKT"/>
        </w:rPr>
      </w:pPr>
      <w:r>
        <w:rPr>
          <w:rStyle w:val="CodeHighlightedPACKT"/>
        </w:rPr>
        <w:tab/>
      </w:r>
      <w:r>
        <w:rPr>
          <w:rStyle w:val="CodeHighlightedPACKT"/>
        </w:rPr>
        <w:tab/>
      </w:r>
      <w:r w:rsidRPr="003715F4">
        <w:rPr>
          <w:rStyle w:val="CodeHighlightedPACKT"/>
        </w:rPr>
        <w:t>// continuous values</w:t>
      </w:r>
    </w:p>
    <w:p w:rsidRPr="003715F4" w:rsidR="003715F4" w:rsidP="003715F4" w:rsidRDefault="003715F4">
      <w:pPr>
        <w:pStyle w:val="NormalPACKT"/>
        <w:rPr>
          <w:rStyle w:val="CodeHighlightedPACKT"/>
        </w:rPr>
      </w:pPr>
      <w:r w:rsidRPr="003715F4">
        <w:rPr>
          <w:rStyle w:val="CodeHighlightedPACKT"/>
        </w:rPr>
        <w:t xml:space="preserve">               new </w:t>
      </w:r>
      <w:proofErr w:type="spellStart"/>
      <w:r w:rsidRPr="003715F4">
        <w:rPr>
          <w:rStyle w:val="CodeHighlightedPACKT"/>
        </w:rPr>
        <w:t>DecisionVariable</w:t>
      </w:r>
      <w:proofErr w:type="spellEnd"/>
      <w:r w:rsidRPr="003715F4">
        <w:rPr>
          <w:rStyle w:val="CodeHighlightedPACKT"/>
        </w:rPr>
        <w:t xml:space="preserve">("Humidity",    </w:t>
      </w:r>
      <w:proofErr w:type="spellStart"/>
      <w:r w:rsidRPr="003715F4">
        <w:rPr>
          <w:rStyle w:val="CodeHighlightedPACKT"/>
        </w:rPr>
        <w:t>DecisionVariableKind.Continuous</w:t>
      </w:r>
      <w:proofErr w:type="spellEnd"/>
      <w:r w:rsidRPr="003715F4">
        <w:rPr>
          <w:rStyle w:val="CodeHighlightedPACKT"/>
        </w:rPr>
        <w:t>), // continuous values</w:t>
      </w:r>
    </w:p>
    <w:p w:rsidRPr="003715F4" w:rsidR="003715F4" w:rsidP="003715F4" w:rsidRDefault="003715F4">
      <w:pPr>
        <w:pStyle w:val="NormalPACKT"/>
        <w:rPr>
          <w:rStyle w:val="CodeHighlightedPACKT"/>
        </w:rPr>
      </w:pPr>
      <w:r w:rsidRPr="003715F4">
        <w:rPr>
          <w:rStyle w:val="CodeHighlightedPACKT"/>
        </w:rPr>
        <w:lastRenderedPageBreak/>
        <w:t xml:space="preserve">               new </w:t>
      </w:r>
      <w:proofErr w:type="spellStart"/>
      <w:r w:rsidRPr="003715F4">
        <w:rPr>
          <w:rStyle w:val="CodeHighlightedPACKT"/>
        </w:rPr>
        <w:t>DecisionVariable</w:t>
      </w:r>
      <w:proofErr w:type="spellEnd"/>
      <w:r w:rsidRPr="003715F4">
        <w:rPr>
          <w:rStyle w:val="CodeHighlightedPACKT"/>
        </w:rPr>
        <w:t xml:space="preserve">("Wind",        codebook["Wind"].Symbols + 1)      </w:t>
      </w:r>
      <w:r>
        <w:rPr>
          <w:rStyle w:val="CodeHighlightedPACKT"/>
        </w:rPr>
        <w:tab/>
      </w:r>
      <w:r>
        <w:rPr>
          <w:rStyle w:val="CodeHighlightedPACKT"/>
        </w:rPr>
        <w:tab/>
      </w:r>
      <w:r w:rsidRPr="003715F4">
        <w:rPr>
          <w:rStyle w:val="CodeHighlightedPACKT"/>
        </w:rPr>
        <w:t>// 1 possible value (Weak)</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int</w:t>
      </w:r>
      <w:proofErr w:type="spellEnd"/>
      <w:r w:rsidRPr="003715F4">
        <w:rPr>
          <w:rStyle w:val="CodeHighlightedPACKT"/>
        </w:rPr>
        <w:t xml:space="preserve"> </w:t>
      </w:r>
      <w:proofErr w:type="spellStart"/>
      <w:r w:rsidRPr="003715F4">
        <w:rPr>
          <w:rStyle w:val="CodeHighlightedPACKT"/>
        </w:rPr>
        <w:t>classCount</w:t>
      </w:r>
      <w:proofErr w:type="spellEnd"/>
      <w:r w:rsidRPr="003715F4">
        <w:rPr>
          <w:rStyle w:val="CodeHighlightedPACKT"/>
        </w:rPr>
        <w:t xml:space="preserve"> = codebook["</w:t>
      </w:r>
      <w:proofErr w:type="spellStart"/>
      <w:r w:rsidRPr="003715F4">
        <w:rPr>
          <w:rStyle w:val="CodeHighlightedPACKT"/>
        </w:rPr>
        <w:t>PlayTennis</w:t>
      </w:r>
      <w:proofErr w:type="spellEnd"/>
      <w:r w:rsidRPr="003715F4">
        <w:rPr>
          <w:rStyle w:val="CodeHighlightedPACKT"/>
        </w:rPr>
        <w:t>"].Symbols; // 2 possible values (yes, no)</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Let's now proceed and create our </w:t>
      </w:r>
      <w:proofErr w:type="spellStart"/>
      <w:r w:rsidRPr="003715F4">
        <w:rPr>
          <w:rStyle w:val="CodeHighlightedPACKT"/>
        </w:rPr>
        <w:t>DecisionTree</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tree = new </w:t>
      </w:r>
      <w:proofErr w:type="spellStart"/>
      <w:r w:rsidRPr="003715F4">
        <w:rPr>
          <w:rStyle w:val="CodeHighlightedPACKT"/>
        </w:rPr>
        <w:t>DecisionTree</w:t>
      </w:r>
      <w:proofErr w:type="spellEnd"/>
      <w:r w:rsidRPr="003715F4">
        <w:rPr>
          <w:rStyle w:val="CodeHighlightedPACKT"/>
        </w:rPr>
        <w:t xml:space="preserve">(attributes, </w:t>
      </w:r>
      <w:proofErr w:type="spellStart"/>
      <w:r w:rsidRPr="003715F4">
        <w:rPr>
          <w:rStyle w:val="CodeHighlightedPACKT"/>
        </w:rPr>
        <w:t>classCount</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C45Learning</w:t>
      </w:r>
      <w:proofErr w:type="spellEnd"/>
      <w:r w:rsidRPr="003715F4">
        <w:rPr>
          <w:rStyle w:val="CodeHighlightedPACKT"/>
        </w:rPr>
        <w:t xml:space="preserve"> </w:t>
      </w:r>
      <w:proofErr w:type="spellStart"/>
      <w:r w:rsidRPr="003715F4">
        <w:rPr>
          <w:rStyle w:val="CodeHighlightedPACKT"/>
        </w:rPr>
        <w:t>c45</w:t>
      </w:r>
      <w:proofErr w:type="spellEnd"/>
      <w:r w:rsidRPr="003715F4">
        <w:rPr>
          <w:rStyle w:val="CodeHighlightedPACKT"/>
        </w:rPr>
        <w:t xml:space="preserve"> = new </w:t>
      </w:r>
      <w:proofErr w:type="spellStart"/>
      <w:r w:rsidRPr="003715F4">
        <w:rPr>
          <w:rStyle w:val="CodeHighlightedPACKT"/>
        </w:rPr>
        <w:t>C45Learning</w:t>
      </w:r>
      <w:proofErr w:type="spellEnd"/>
      <w:r w:rsidRPr="003715F4">
        <w:rPr>
          <w:rStyle w:val="CodeHighlightedPACKT"/>
        </w:rPr>
        <w:t>(tree);</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Translate our training data into integer symbols using our codebook:</w:t>
      </w:r>
    </w:p>
    <w:p w:rsidRPr="003715F4" w:rsidR="003715F4" w:rsidP="003715F4" w:rsidRDefault="003715F4">
      <w:pPr>
        <w:pStyle w:val="NormalPACKT"/>
        <w:rPr>
          <w:rStyle w:val="CodeHighlightedPACKT"/>
        </w:rPr>
      </w:pPr>
      <w:r w:rsidRPr="003715F4">
        <w:rPr>
          <w:rStyle w:val="CodeHighlightedPACKT"/>
        </w:rPr>
        <w:t xml:space="preserve">            // </w:t>
      </w:r>
      <w:proofErr w:type="spellStart"/>
      <w:r w:rsidRPr="003715F4">
        <w:rPr>
          <w:rStyle w:val="CodeHighlightedPACKT"/>
        </w:rPr>
        <w:t>i.e</w:t>
      </w:r>
      <w:proofErr w:type="spellEnd"/>
      <w:r w:rsidRPr="003715F4">
        <w:rPr>
          <w:rStyle w:val="CodeHighlightedPACKT"/>
        </w:rPr>
        <w:t xml:space="preserve"> Extract symbols from data and train the classifier</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DataTable</w:t>
      </w:r>
      <w:proofErr w:type="spellEnd"/>
      <w:r w:rsidRPr="003715F4">
        <w:rPr>
          <w:rStyle w:val="CodeHighlightedPACKT"/>
        </w:rPr>
        <w:t xml:space="preserve"> symbols = </w:t>
      </w:r>
      <w:proofErr w:type="spellStart"/>
      <w:r w:rsidRPr="003715F4">
        <w:rPr>
          <w:rStyle w:val="CodeHighlightedPACKT"/>
        </w:rPr>
        <w:t>codebook.Apply</w:t>
      </w:r>
      <w:proofErr w:type="spellEnd"/>
      <w:r w:rsidRPr="003715F4">
        <w:rPr>
          <w:rStyle w:val="CodeHighlightedPACKT"/>
        </w:rPr>
        <w:t>(data);</w:t>
      </w:r>
    </w:p>
    <w:p w:rsidRPr="003715F4" w:rsidR="003715F4" w:rsidP="003715F4" w:rsidRDefault="003715F4">
      <w:pPr>
        <w:pStyle w:val="NormalPACKT"/>
        <w:rPr>
          <w:rStyle w:val="CodeHighlightedPACKT"/>
        </w:rPr>
      </w:pPr>
      <w:r w:rsidRPr="003715F4">
        <w:rPr>
          <w:rStyle w:val="CodeHighlightedPACKT"/>
        </w:rPr>
        <w:t xml:space="preserve">            inputs = </w:t>
      </w:r>
      <w:proofErr w:type="spellStart"/>
      <w:r w:rsidRPr="003715F4">
        <w:rPr>
          <w:rStyle w:val="CodeHighlightedPACKT"/>
        </w:rPr>
        <w:t>symbols.ToArray</w:t>
      </w:r>
      <w:proofErr w:type="spellEnd"/>
      <w:r w:rsidRPr="003715F4">
        <w:rPr>
          <w:rStyle w:val="CodeHighlightedPACKT"/>
        </w:rPr>
        <w:t>("Outlook", "Temperature", "Humidity", "Wind");</w:t>
      </w:r>
    </w:p>
    <w:p w:rsidRPr="003715F4" w:rsidR="003715F4" w:rsidP="003715F4" w:rsidRDefault="003715F4">
      <w:pPr>
        <w:pStyle w:val="NormalPACKT"/>
        <w:rPr>
          <w:rStyle w:val="CodeHighlightedPACKT"/>
        </w:rPr>
      </w:pPr>
      <w:r w:rsidRPr="003715F4">
        <w:rPr>
          <w:rStyle w:val="CodeHighlightedPACKT"/>
        </w:rPr>
        <w:t xml:space="preserve">            outputs = </w:t>
      </w:r>
      <w:proofErr w:type="spellStart"/>
      <w:r w:rsidRPr="003715F4">
        <w:rPr>
          <w:rStyle w:val="CodeHighlightedPACKT"/>
        </w:rPr>
        <w:t>symbols.ToArray</w:t>
      </w:r>
      <w:proofErr w:type="spellEnd"/>
      <w:r w:rsidRPr="003715F4">
        <w:rPr>
          <w:rStyle w:val="CodeHighlightedPACKT"/>
        </w:rPr>
        <w:t>&lt;</w:t>
      </w:r>
      <w:proofErr w:type="spellStart"/>
      <w:r w:rsidRPr="003715F4">
        <w:rPr>
          <w:rStyle w:val="CodeHighlightedPACKT"/>
        </w:rPr>
        <w:t>int</w:t>
      </w:r>
      <w:proofErr w:type="spellEnd"/>
      <w:r w:rsidRPr="003715F4">
        <w:rPr>
          <w:rStyle w:val="CodeHighlightedPACKT"/>
        </w:rPr>
        <w:t>&gt;("</w:t>
      </w:r>
      <w:proofErr w:type="spellStart"/>
      <w:r w:rsidRPr="003715F4">
        <w:rPr>
          <w:rStyle w:val="CodeHighlightedPACKT"/>
        </w:rPr>
        <w:t>PlayTennis</w:t>
      </w:r>
      <w:proofErr w:type="spellEnd"/>
      <w:r w:rsidRPr="003715F4">
        <w:rPr>
          <w:rStyle w:val="CodeHighlightedPACKT"/>
        </w:rPr>
        <w:t>");</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learn a decision tree</w:t>
      </w:r>
    </w:p>
    <w:p w:rsidRPr="003715F4" w:rsidR="003715F4" w:rsidP="003715F4" w:rsidRDefault="003715F4">
      <w:pPr>
        <w:pStyle w:val="NormalPACKT"/>
        <w:rPr>
          <w:rStyle w:val="CodeHighlightedPACKT"/>
        </w:rPr>
      </w:pPr>
      <w:r w:rsidRPr="003715F4">
        <w:rPr>
          <w:rStyle w:val="CodeHighlightedPACKT"/>
        </w:rPr>
        <w:t xml:space="preserve">            double error = </w:t>
      </w:r>
      <w:proofErr w:type="spellStart"/>
      <w:r w:rsidRPr="003715F4">
        <w:rPr>
          <w:rStyle w:val="CodeHighlightedPACKT"/>
        </w:rPr>
        <w:t>c45.Run</w:t>
      </w:r>
      <w:proofErr w:type="spellEnd"/>
      <w:r w:rsidRPr="003715F4">
        <w:rPr>
          <w:rStyle w:val="CodeHighlightedPACKT"/>
        </w:rPr>
        <w:t>(inputs, outputs);</w:t>
      </w:r>
    </w:p>
    <w:p w:rsidRPr="003715F4" w:rsidR="003715F4" w:rsidP="003715F4" w:rsidRDefault="003715F4">
      <w:pPr>
        <w:pStyle w:val="NormalPACKT"/>
        <w:rPr>
          <w:rStyle w:val="CodeHighlightedPACKT"/>
        </w:rPr>
      </w:pPr>
    </w:p>
    <w:p w:rsidRPr="003715F4" w:rsidR="003715F4" w:rsidP="003715F4" w:rsidRDefault="003715F4">
      <w:pPr>
        <w:pStyle w:val="NormalPACKT"/>
        <w:rPr>
          <w:rStyle w:val="CodeHighlightedPACKT"/>
        </w:rPr>
      </w:pPr>
      <w:r w:rsidRPr="003715F4">
        <w:rPr>
          <w:rStyle w:val="CodeHighlightedPACKT"/>
        </w:rPr>
        <w:t xml:space="preserve">            // To compute decisions </w:t>
      </w:r>
    </w:p>
    <w:p w:rsidRPr="003715F4" w:rsidR="003715F4" w:rsidP="003715F4" w:rsidRDefault="003715F4">
      <w:pPr>
        <w:pStyle w:val="NormalPACKT"/>
        <w:rPr>
          <w:rStyle w:val="CodeHighlightedPACKT"/>
        </w:rPr>
      </w:pPr>
      <w:r w:rsidRPr="003715F4">
        <w:rPr>
          <w:rStyle w:val="CodeHighlightedPACKT"/>
        </w:rPr>
        <w:t xml:space="preserve">            for (</w:t>
      </w:r>
      <w:proofErr w:type="spellStart"/>
      <w:r w:rsidRPr="003715F4">
        <w:rPr>
          <w:rStyle w:val="CodeHighlightedPACKT"/>
        </w:rPr>
        <w:t>int</w:t>
      </w:r>
      <w:proofErr w:type="spellEnd"/>
      <w:r w:rsidRPr="003715F4">
        <w:rPr>
          <w:rStyle w:val="CodeHighlightedPACKT"/>
        </w:rPr>
        <w:t xml:space="preserve"> </w:t>
      </w:r>
      <w:proofErr w:type="spellStart"/>
      <w:r w:rsidRPr="003715F4">
        <w:rPr>
          <w:rStyle w:val="CodeHighlightedPACKT"/>
        </w:rPr>
        <w:t>i</w:t>
      </w:r>
      <w:proofErr w:type="spellEnd"/>
      <w:r w:rsidRPr="003715F4">
        <w:rPr>
          <w:rStyle w:val="CodeHighlightedPACKT"/>
        </w:rPr>
        <w:t xml:space="preserve"> = 0; </w:t>
      </w:r>
      <w:proofErr w:type="spellStart"/>
      <w:r w:rsidRPr="003715F4">
        <w:rPr>
          <w:rStyle w:val="CodeHighlightedPACKT"/>
        </w:rPr>
        <w:t>i</w:t>
      </w:r>
      <w:proofErr w:type="spellEnd"/>
      <w:r w:rsidRPr="003715F4">
        <w:rPr>
          <w:rStyle w:val="CodeHighlightedPACKT"/>
        </w:rPr>
        <w:t xml:space="preserve"> &lt; </w:t>
      </w:r>
      <w:proofErr w:type="spellStart"/>
      <w:r w:rsidRPr="003715F4">
        <w:rPr>
          <w:rStyle w:val="CodeHighlightedPACKT"/>
        </w:rPr>
        <w:t>inputs.Length</w:t>
      </w:r>
      <w:proofErr w:type="spellEnd"/>
      <w:r w:rsidRPr="003715F4">
        <w:rPr>
          <w:rStyle w:val="CodeHighlightedPACKT"/>
        </w:rPr>
        <w:t xml:space="preserve">; </w:t>
      </w:r>
      <w:proofErr w:type="spellStart"/>
      <w:r w:rsidRPr="003715F4">
        <w:rPr>
          <w:rStyle w:val="CodeHighlightedPACKT"/>
        </w:rPr>
        <w:t>i</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int</w:t>
      </w:r>
      <w:proofErr w:type="spellEnd"/>
      <w:r w:rsidRPr="003715F4">
        <w:rPr>
          <w:rStyle w:val="CodeHighlightedPACKT"/>
        </w:rPr>
        <w:t xml:space="preserve"> y = </w:t>
      </w:r>
      <w:proofErr w:type="spellStart"/>
      <w:r w:rsidRPr="003715F4">
        <w:rPr>
          <w:rStyle w:val="CodeHighlightedPACKT"/>
        </w:rPr>
        <w:t>tree.Compute</w:t>
      </w:r>
      <w:proofErr w:type="spellEnd"/>
      <w:r w:rsidRPr="003715F4">
        <w:rPr>
          <w:rStyle w:val="CodeHighlightedPACKT"/>
        </w:rPr>
        <w:t>(inputs[</w:t>
      </w:r>
      <w:proofErr w:type="spellStart"/>
      <w:r w:rsidRPr="003715F4">
        <w:rPr>
          <w:rStyle w:val="CodeHighlightedPACKT"/>
        </w:rPr>
        <w:t>i</w:t>
      </w:r>
      <w:proofErr w:type="spellEnd"/>
      <w:r w:rsidRPr="003715F4">
        <w:rPr>
          <w:rStyle w:val="CodeHighlightedPACKT"/>
        </w:rPr>
        <w:t>]);</w:t>
      </w:r>
    </w:p>
    <w:p w:rsidRPr="003715F4" w:rsidR="003715F4" w:rsidP="003715F4" w:rsidRDefault="003715F4">
      <w:pPr>
        <w:pStyle w:val="NormalPACKT"/>
        <w:rPr>
          <w:rStyle w:val="CodeHighlightedPACKT"/>
        </w:rPr>
      </w:pPr>
      <w:r w:rsidRPr="003715F4">
        <w:rPr>
          <w:rStyle w:val="CodeHighlightedPACKT"/>
        </w:rPr>
        <w:t xml:space="preserve">                </w:t>
      </w:r>
      <w:proofErr w:type="spellStart"/>
      <w:r w:rsidRPr="003715F4">
        <w:rPr>
          <w:rStyle w:val="CodeHighlightedPACKT"/>
        </w:rPr>
        <w:t>Console.WriteLine</w:t>
      </w:r>
      <w:proofErr w:type="spellEnd"/>
      <w:r w:rsidRPr="003715F4">
        <w:rPr>
          <w:rStyle w:val="CodeHighlightedPACKT"/>
        </w:rPr>
        <w:t>(y);</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w:t>
      </w:r>
    </w:p>
    <w:p w:rsidRPr="003715F4" w:rsidR="003715F4" w:rsidP="003715F4" w:rsidRDefault="003715F4">
      <w:pPr>
        <w:pStyle w:val="NormalPACKT"/>
        <w:rPr>
          <w:rStyle w:val="CodeHighlightedPACKT"/>
        </w:rPr>
      </w:pPr>
      <w:r w:rsidRPr="003715F4">
        <w:rPr>
          <w:rStyle w:val="CodeHighlightedPACKT"/>
        </w:rPr>
        <w:t xml:space="preserve">    }</w:t>
      </w:r>
    </w:p>
    <w:p w:rsidRPr="00E162EF" w:rsidR="005D6090" w:rsidP="00E162EF" w:rsidRDefault="003715F4">
      <w:pPr>
        <w:pStyle w:val="NormalPACKT"/>
        <w:rPr>
          <w:rStyle w:val="CodeInTextPACKT"/>
          <w:b/>
          <w:color w:val="auto"/>
        </w:rPr>
      </w:pPr>
      <w:r w:rsidRPr="003715F4">
        <w:rPr>
          <w:rStyle w:val="CodeHighlightedPACKT"/>
        </w:rPr>
        <w:t>}</w:t>
      </w:r>
    </w:p>
    <w:p w:rsidR="001506EB" w:rsidP="006628D8" w:rsidRDefault="00BA4AD7">
      <w:pPr>
        <w:pStyle w:val="NormalPACKT"/>
        <w:rPr>
          <w:rStyle w:val="CodeInTextPACKT"/>
        </w:rPr>
      </w:pPr>
      <w:r>
        <w:rPr>
          <w:noProof/>
          <w:lang w:val="en-IN" w:eastAsia="en-IN"/>
        </w:rPr>
        <mc:AlternateContent>
          <mc:Choice Requires="wpg">
            <w:drawing>
              <wp:anchor distT="0" distB="0" distL="114300" distR="114300" simplePos="0" relativeHeight="251663360" behindDoc="0" locked="0" layoutInCell="1" allowOverlap="1" wp14:editId="0DD1165E" wp14:anchorId="26866B5A">
                <wp:simplePos x="0" y="0"/>
                <wp:positionH relativeFrom="column">
                  <wp:posOffset>425450</wp:posOffset>
                </wp:positionH>
                <wp:positionV relativeFrom="paragraph">
                  <wp:posOffset>466090</wp:posOffset>
                </wp:positionV>
                <wp:extent cx="5190490" cy="3376930"/>
                <wp:effectExtent l="0" t="0" r="0" b="13970"/>
                <wp:wrapNone/>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90490" cy="3376930"/>
                          <a:chOff x="0" y="0"/>
                          <a:chExt cx="5190899" cy="3377073"/>
                        </a:xfrm>
                      </wpg:grpSpPr>
                      <wps:wsp>
                        <wps:cNvPr id="91" name="Oval 60"/>
                        <wps:cNvSpPr/>
                        <wps:spPr>
                          <a:xfrm>
                            <a:off x="346587" y="1165122"/>
                            <a:ext cx="847993" cy="611437"/>
                          </a:xfrm>
                          <a:prstGeom prst="ellipse">
                            <a:avLst/>
                          </a:prstGeom>
                          <a:solidFill>
                            <a:sysClr val="window" lastClr="FFFFFF"/>
                          </a:solidFill>
                          <a:ln w="25400" cap="flat" cmpd="sng" algn="ctr">
                            <a:solidFill>
                              <a:srgbClr val="F79646"/>
                            </a:solidFill>
                            <a:prstDash val="solid"/>
                          </a:ln>
                          <a:effectLst/>
                        </wps:spPr>
                        <wps:txbx>
                          <w:txbxContent>
                            <w:p w:rsidRPr="0035231E" w:rsidR="00BA4AD7" w:rsidP="00BA4AD7" w:rsidRDefault="00BA4AD7">
                              <w:pPr>
                                <w:jc w:val="center"/>
                                <w:rPr>
                                  <w:szCs w:val="20"/>
                                </w:rPr>
                              </w:pPr>
                              <w:r>
                                <w:rPr>
                                  <w:szCs w:val="20"/>
                                </w:rPr>
                                <w:t>Humidity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Oval 61"/>
                        <wps:cNvSpPr/>
                        <wps:spPr>
                          <a:xfrm>
                            <a:off x="1902542" y="0"/>
                            <a:ext cx="656461" cy="597244"/>
                          </a:xfrm>
                          <a:prstGeom prst="ellipse">
                            <a:avLst/>
                          </a:prstGeom>
                          <a:solidFill>
                            <a:sysClr val="window" lastClr="FFFFFF"/>
                          </a:solidFill>
                          <a:ln w="25400" cap="flat" cmpd="sng" algn="ctr">
                            <a:solidFill>
                              <a:srgbClr val="F79646"/>
                            </a:solidFill>
                            <a:prstDash val="solid"/>
                          </a:ln>
                          <a:effectLst/>
                        </wps:spPr>
                        <wps:txbx>
                          <w:txbxContent>
                            <w:p w:rsidRPr="0035231E" w:rsidR="00BA4AD7" w:rsidP="00BA4AD7" w:rsidRDefault="00BA4AD7">
                              <w:pPr>
                                <w:jc w:val="center"/>
                                <w:rPr>
                                  <w:szCs w:val="20"/>
                                </w:rPr>
                              </w:pPr>
                              <w:r>
                                <w:rPr>
                                  <w:szCs w:val="20"/>
                                </w:rPr>
                                <w:t>Outlook</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Oval 62"/>
                        <wps:cNvSpPr/>
                        <wps:spPr>
                          <a:xfrm>
                            <a:off x="3731342" y="1025013"/>
                            <a:ext cx="744279" cy="611437"/>
                          </a:xfrm>
                          <a:prstGeom prst="ellipse">
                            <a:avLst/>
                          </a:prstGeom>
                          <a:solidFill>
                            <a:sysClr val="window" lastClr="FFFFFF"/>
                          </a:solidFill>
                          <a:ln w="25400" cap="flat" cmpd="sng" algn="ctr">
                            <a:solidFill>
                              <a:srgbClr val="F79646"/>
                            </a:solidFill>
                            <a:prstDash val="solid"/>
                          </a:ln>
                          <a:effectLst/>
                        </wps:spPr>
                        <wps:txbx>
                          <w:txbxContent>
                            <w:p w:rsidRPr="0035231E" w:rsidR="00BA4AD7" w:rsidP="00BA4AD7" w:rsidRDefault="00BA4AD7">
                              <w:pPr>
                                <w:jc w:val="center"/>
                                <w:rPr>
                                  <w:szCs w:val="20"/>
                                </w:rPr>
                              </w:pPr>
                              <w:r>
                                <w:rPr>
                                  <w:szCs w:val="20"/>
                                </w:rPr>
                                <w:t>Humidity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Rectangle 63"/>
                        <wps:cNvSpPr/>
                        <wps:spPr>
                          <a:xfrm>
                            <a:off x="0" y="2153264"/>
                            <a:ext cx="471897" cy="390790"/>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64"/>
                        <wps:cNvSpPr/>
                        <wps:spPr>
                          <a:xfrm>
                            <a:off x="1253613" y="2145890"/>
                            <a:ext cx="508395" cy="390482"/>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66"/>
                        <wps:cNvSpPr/>
                        <wps:spPr>
                          <a:xfrm>
                            <a:off x="4675238" y="2020529"/>
                            <a:ext cx="471897" cy="390790"/>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67"/>
                        <wps:cNvSpPr/>
                        <wps:spPr>
                          <a:xfrm>
                            <a:off x="2042651" y="1025013"/>
                            <a:ext cx="471754" cy="390482"/>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68"/>
                        <wps:cNvCnPr/>
                        <wps:spPr>
                          <a:xfrm flipH="1">
                            <a:off x="1069258" y="435077"/>
                            <a:ext cx="835722" cy="81953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99" name="Text Box 69"/>
                        <wps:cNvSpPr txBox="1"/>
                        <wps:spPr>
                          <a:xfrm rot="19102023">
                            <a:off x="1246238" y="464574"/>
                            <a:ext cx="514350" cy="265430"/>
                          </a:xfrm>
                          <a:prstGeom prst="rect">
                            <a:avLst/>
                          </a:prstGeom>
                          <a:solidFill>
                            <a:sysClr val="window" lastClr="FFFFFF"/>
                          </a:solidFill>
                          <a:ln w="6350">
                            <a:noFill/>
                          </a:ln>
                          <a:effectLst/>
                        </wps:spPr>
                        <wps:txbx>
                          <w:txbxContent>
                            <w:p w:rsidR="00BA4AD7" w:rsidP="00BA4AD7" w:rsidRDefault="00BA4AD7">
                              <w:r>
                                <w:t>Sunny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Text Box 70"/>
                        <wps:cNvSpPr txBox="1"/>
                        <wps:spPr>
                          <a:xfrm>
                            <a:off x="2234380" y="663677"/>
                            <a:ext cx="640715" cy="265430"/>
                          </a:xfrm>
                          <a:prstGeom prst="rect">
                            <a:avLst/>
                          </a:prstGeom>
                          <a:solidFill>
                            <a:sysClr val="window" lastClr="FFFFFF"/>
                          </a:solidFill>
                          <a:ln w="6350">
                            <a:noFill/>
                          </a:ln>
                          <a:effectLst/>
                        </wps:spPr>
                        <wps:txbx>
                          <w:txbxContent>
                            <w:p w:rsidR="00BA4AD7" w:rsidP="00BA4AD7" w:rsidRDefault="00BA4AD7">
                              <w:r>
                                <w:t>Overcast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Straight Arrow Connector 71"/>
                        <wps:cNvCnPr/>
                        <wps:spPr>
                          <a:xfrm>
                            <a:off x="2566219" y="294968"/>
                            <a:ext cx="1475164" cy="77051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02" name="Text Box 72"/>
                        <wps:cNvSpPr txBox="1"/>
                        <wps:spPr>
                          <a:xfrm rot="1362106">
                            <a:off x="3163529" y="383458"/>
                            <a:ext cx="492760" cy="264795"/>
                          </a:xfrm>
                          <a:prstGeom prst="rect">
                            <a:avLst/>
                          </a:prstGeom>
                          <a:solidFill>
                            <a:sysClr val="window" lastClr="FFFFFF"/>
                          </a:solidFill>
                          <a:ln w="6350">
                            <a:noFill/>
                          </a:ln>
                          <a:effectLst/>
                        </wps:spPr>
                        <wps:txbx>
                          <w:txbxContent>
                            <w:p w:rsidR="00BA4AD7" w:rsidP="00BA4AD7" w:rsidRDefault="00BA4AD7">
                              <w:r>
                                <w:t>Rainy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Straight Arrow Connector 73"/>
                        <wps:cNvCnPr/>
                        <wps:spPr>
                          <a:xfrm flipH="1">
                            <a:off x="235974" y="1688690"/>
                            <a:ext cx="323180" cy="45714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04" name="Text Box 74"/>
                        <wps:cNvSpPr txBox="1"/>
                        <wps:spPr>
                          <a:xfrm rot="240072">
                            <a:off x="1327355" y="1710813"/>
                            <a:ext cx="427308" cy="190901"/>
                          </a:xfrm>
                          <a:prstGeom prst="rect">
                            <a:avLst/>
                          </a:prstGeom>
                          <a:solidFill>
                            <a:sysClr val="window" lastClr="FFFFFF"/>
                          </a:solidFill>
                          <a:ln w="6350">
                            <a:noFill/>
                          </a:ln>
                          <a:effectLst/>
                        </wps:spPr>
                        <wps:txbx>
                          <w:txbxContent>
                            <w:p w:rsidR="00BA4AD7" w:rsidP="00BA4AD7" w:rsidRDefault="00BA4AD7">
                              <w:r>
                                <w:t>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5" name="Straight Arrow Connector 75"/>
                        <wps:cNvCnPr/>
                        <wps:spPr>
                          <a:xfrm>
                            <a:off x="1069258" y="1644445"/>
                            <a:ext cx="427308" cy="4939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06" name="Text Box 76"/>
                        <wps:cNvSpPr txBox="1"/>
                        <wps:spPr>
                          <a:xfrm>
                            <a:off x="44245" y="1777181"/>
                            <a:ext cx="294924" cy="183602"/>
                          </a:xfrm>
                          <a:prstGeom prst="rect">
                            <a:avLst/>
                          </a:prstGeom>
                          <a:solidFill>
                            <a:sysClr val="window" lastClr="FFFFFF"/>
                          </a:solidFill>
                          <a:ln w="6350">
                            <a:noFill/>
                          </a:ln>
                          <a:effectLst/>
                        </wps:spPr>
                        <wps:txbx>
                          <w:txbxContent>
                            <w:p w:rsidR="00BA4AD7" w:rsidP="00BA4AD7" w:rsidRDefault="00BA4AD7">
                              <w:r>
                                <w:t>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7" name="Straight Arrow Connector 77"/>
                        <wps:cNvCnPr/>
                        <wps:spPr>
                          <a:xfrm>
                            <a:off x="4468761" y="1504335"/>
                            <a:ext cx="427308" cy="49397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08" name="Text Box 78"/>
                        <wps:cNvSpPr txBox="1"/>
                        <wps:spPr>
                          <a:xfrm>
                            <a:off x="4712109" y="1555955"/>
                            <a:ext cx="478790" cy="182880"/>
                          </a:xfrm>
                          <a:prstGeom prst="rect">
                            <a:avLst/>
                          </a:prstGeom>
                          <a:solidFill>
                            <a:sysClr val="window" lastClr="FFFFFF"/>
                          </a:solidFill>
                          <a:ln w="6350">
                            <a:noFill/>
                          </a:ln>
                          <a:effectLst/>
                        </wps:spPr>
                        <wps:txbx>
                          <w:txbxContent>
                            <w:p w:rsidR="00BA4AD7" w:rsidP="00BA4AD7" w:rsidRDefault="00BA4AD7">
                              <w:r>
                                <w:t>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9" name="Straight Arrow Connector 79"/>
                        <wps:cNvCnPr/>
                        <wps:spPr>
                          <a:xfrm flipH="1">
                            <a:off x="3738716" y="1511710"/>
                            <a:ext cx="191708" cy="501389"/>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0" name="Text Box 80"/>
                        <wps:cNvSpPr txBox="1"/>
                        <wps:spPr>
                          <a:xfrm>
                            <a:off x="3871451" y="1732935"/>
                            <a:ext cx="346549" cy="183495"/>
                          </a:xfrm>
                          <a:prstGeom prst="rect">
                            <a:avLst/>
                          </a:prstGeom>
                          <a:solidFill>
                            <a:sysClr val="window" lastClr="FFFFFF"/>
                          </a:solidFill>
                          <a:ln w="6350">
                            <a:noFill/>
                          </a:ln>
                          <a:effectLst/>
                        </wps:spPr>
                        <wps:txbx>
                          <w:txbxContent>
                            <w:p w:rsidR="00BA4AD7" w:rsidP="00BA4AD7" w:rsidRDefault="00BA4AD7">
                              <w:r>
                                <w:t>High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1" name="Straight Arrow Connector 81"/>
                        <wps:cNvCnPr/>
                        <wps:spPr>
                          <a:xfrm flipH="1">
                            <a:off x="2241755" y="589935"/>
                            <a:ext cx="1" cy="435078"/>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2" name="Oval 82"/>
                        <wps:cNvSpPr/>
                        <wps:spPr>
                          <a:xfrm>
                            <a:off x="3333135" y="2020529"/>
                            <a:ext cx="655955" cy="596900"/>
                          </a:xfrm>
                          <a:prstGeom prst="ellipse">
                            <a:avLst/>
                          </a:prstGeom>
                          <a:solidFill>
                            <a:sysClr val="window" lastClr="FFFFFF"/>
                          </a:solidFill>
                          <a:ln w="25400" cap="flat" cmpd="sng" algn="ctr">
                            <a:solidFill>
                              <a:srgbClr val="F79646"/>
                            </a:solidFill>
                            <a:prstDash val="solid"/>
                          </a:ln>
                          <a:effectLst/>
                        </wps:spPr>
                        <wps:txbx>
                          <w:txbxContent>
                            <w:p w:rsidRPr="0035231E" w:rsidR="00BA4AD7" w:rsidP="00BA4AD7" w:rsidRDefault="00BA4AD7">
                              <w:pPr>
                                <w:jc w:val="center"/>
                                <w:rPr>
                                  <w:szCs w:val="20"/>
                                </w:rPr>
                              </w:pPr>
                              <w:r>
                                <w:rPr>
                                  <w:szCs w:val="20"/>
                                </w:rPr>
                                <w:t>Wind</w:t>
                              </w:r>
                              <w:r>
                                <w:rPr>
                                  <w:szCs w:val="20"/>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3" name="Rectangle 83"/>
                        <wps:cNvSpPr/>
                        <wps:spPr>
                          <a:xfrm>
                            <a:off x="2979174" y="2986548"/>
                            <a:ext cx="471170" cy="389890"/>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84"/>
                        <wps:cNvSpPr/>
                        <wps:spPr>
                          <a:xfrm>
                            <a:off x="4136922" y="2986548"/>
                            <a:ext cx="471805" cy="390525"/>
                          </a:xfrm>
                          <a:prstGeom prst="rect">
                            <a:avLst/>
                          </a:prstGeom>
                          <a:solidFill>
                            <a:sysClr val="window" lastClr="FFFFFF"/>
                          </a:solidFill>
                          <a:ln w="25400" cap="flat" cmpd="sng" algn="ctr">
                            <a:solidFill>
                              <a:srgbClr val="F79646"/>
                            </a:solidFill>
                            <a:prstDash val="solid"/>
                          </a:ln>
                          <a:effectLst/>
                        </wps:spPr>
                        <wps:txbx>
                          <w:txbxContent>
                            <w:p w:rsidR="00BA4AD7" w:rsidP="00BA4AD7" w:rsidRDefault="00BA4AD7">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85"/>
                        <wps:cNvCnPr/>
                        <wps:spPr>
                          <a:xfrm>
                            <a:off x="3930445" y="2470355"/>
                            <a:ext cx="426720" cy="49339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6" name="Text Box 86"/>
                        <wps:cNvSpPr txBox="1"/>
                        <wps:spPr>
                          <a:xfrm>
                            <a:off x="4173793" y="2521974"/>
                            <a:ext cx="434340" cy="182880"/>
                          </a:xfrm>
                          <a:prstGeom prst="rect">
                            <a:avLst/>
                          </a:prstGeom>
                          <a:solidFill>
                            <a:sysClr val="window" lastClr="FFFFFF"/>
                          </a:solidFill>
                          <a:ln w="6350">
                            <a:noFill/>
                          </a:ln>
                          <a:effectLst/>
                        </wps:spPr>
                        <wps:txbx>
                          <w:txbxContent>
                            <w:p w:rsidR="00BA4AD7" w:rsidP="00BA4AD7" w:rsidRDefault="00BA4AD7">
                              <w:r>
                                <w:t>Strong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7" name="Straight Arrow Connector 87"/>
                        <wps:cNvCnPr/>
                        <wps:spPr>
                          <a:xfrm flipH="1">
                            <a:off x="3193026" y="2477729"/>
                            <a:ext cx="191135" cy="501015"/>
                          </a:xfrm>
                          <a:prstGeom prst="straightConnector1">
                            <a:avLst/>
                          </a:prstGeom>
                          <a:noFill/>
                          <a:ln w="9525" cap="flat" cmpd="sng" algn="ctr">
                            <a:solidFill>
                              <a:srgbClr val="4F81BD">
                                <a:shade val="95000"/>
                                <a:satMod val="105000"/>
                              </a:srgbClr>
                            </a:solidFill>
                            <a:prstDash val="solid"/>
                            <a:tailEnd type="arrow"/>
                          </a:ln>
                          <a:effectLst/>
                        </wps:spPr>
                        <wps:bodyPr/>
                      </wps:wsp>
                      <wps:wsp>
                        <wps:cNvPr id="118" name="Text Box 88"/>
                        <wps:cNvSpPr txBox="1"/>
                        <wps:spPr>
                          <a:xfrm>
                            <a:off x="3333135" y="2698955"/>
                            <a:ext cx="346075" cy="182880"/>
                          </a:xfrm>
                          <a:prstGeom prst="rect">
                            <a:avLst/>
                          </a:prstGeom>
                          <a:solidFill>
                            <a:sysClr val="window" lastClr="FFFFFF"/>
                          </a:solidFill>
                          <a:ln w="6350">
                            <a:noFill/>
                          </a:ln>
                          <a:effectLst/>
                        </wps:spPr>
                        <wps:txbx>
                          <w:txbxContent>
                            <w:p w:rsidR="00BA4AD7" w:rsidP="00BA4AD7" w:rsidRDefault="00BA4AD7">
                              <w:r>
                                <w:t>Weak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89" style="position:absolute;margin-left:33.5pt;margin-top:36.7pt;width:408.7pt;height:265.9pt;z-index:251663360" coordsize="51908,33770"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">
                <v:oval id="Oval 60" style="position:absolute;left:3465;top:11651;width:8480;height:6114;visibility:visible;mso-wrap-style:square;v-text-anchor:middle" o:spid="_x0000_s1080"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3FxsYA&#10;AADbAAAADwAAAGRycy9kb3ducmV2LnhtbESPQWvCQBSE74L/YXmCF6kbPahN3YQiCIViQRuwx9fs&#10;a5I2+zZktybx13eFgsdhZr5htmlvanGh1lWWFSzmEQji3OqKCwXZ+/5hA8J5ZI21ZVIwkIM0GY+2&#10;GGvb8ZEuJ1+IAGEXo4LS+yaW0uUlGXRz2xAH78u2Bn2QbSF1i12Am1ouo2glDVYcFkpsaFdS/nP6&#10;NQrch/7usmF4fdtHh+v5sPuUbrZWajrpn59AeOr9PfzfftEKHhdw+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i3FxsYAAADbAAAADwAAAAAAAAAAAAAAAACYAgAAZHJz&#10;L2Rvd25yZXYueG1sUEsFBgAAAAAEAAQA9QAAAIsDAAAAAA==&#10;">
                  <v:textbox inset="0,0,0,0">
                    <w:txbxContent>
                      <w:p w:rsidRPr="0035231E" w:rsidR="00BA4AD7" w:rsidP="00BA4AD7" w:rsidRDefault="00BA4AD7">
                        <w:pPr>
                          <w:jc w:val="center"/>
                          <w:rPr>
                            <w:szCs w:val="20"/>
                          </w:rPr>
                        </w:pPr>
                        <w:r>
                          <w:rPr>
                            <w:szCs w:val="20"/>
                          </w:rPr>
                          <w:t>Humidity</w:t>
                        </w:r>
                      </w:p>
                    </w:txbxContent>
                  </v:textbox>
                </v:oval>
                <v:oval id="Oval 61" style="position:absolute;left:19025;width:6565;height:5972;visibility:visible;mso-wrap-style:square;v-text-anchor:middle" o:spid="_x0000_s1081"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9bscYA&#10;AADbAAAADwAAAGRycy9kb3ducmV2LnhtbESPQWvCQBSE7wX/w/IEL6KbeqiauglFEISiUBX0+My+&#10;Jmmzb0N2a5L+ercg9DjMzDfMKu1MJW7UuNKygudpBII4s7rkXMHpuJksQDiPrLGyTAp6cpAmg6cV&#10;xtq2/EG3g89FgLCLUUHhfR1L6bKCDLqprYmD92kbgz7IJpe6wTbATSVnUfQiDZYcFgqsaV1Q9n34&#10;MQrcRX+1p75/32+i3e95t75KN54rNRp2b68gPHX+P/xob7WC5Qz+voQfIJ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9bscYAAADbAAAADwAAAAAAAAAAAAAAAACYAgAAZHJz&#10;L2Rvd25yZXYueG1sUEsFBgAAAAAEAAQA9QAAAIsDAAAAAA==&#10;">
                  <v:textbox inset="0,0,0,0">
                    <w:txbxContent>
                      <w:p w:rsidRPr="0035231E" w:rsidR="00BA4AD7" w:rsidP="00BA4AD7" w:rsidRDefault="00BA4AD7">
                        <w:pPr>
                          <w:jc w:val="center"/>
                          <w:rPr>
                            <w:szCs w:val="20"/>
                          </w:rPr>
                        </w:pPr>
                        <w:r>
                          <w:rPr>
                            <w:szCs w:val="20"/>
                          </w:rPr>
                          <w:t>Outlook</w:t>
                        </w:r>
                      </w:p>
                    </w:txbxContent>
                  </v:textbox>
                </v:oval>
                <v:oval id="Oval 62" style="position:absolute;left:37313;top:10250;width:7443;height:6114;visibility:visible;mso-wrap-style:square;v-text-anchor:middle" o:spid="_x0000_s1082"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KsYA&#10;AADbAAAADwAAAGRycy9kb3ducmV2LnhtbESP3WrCQBSE7wXfYTmF3kjdWEHbNBsRQRDEgj/QXp5m&#10;T5PU7NmQXU3Sp+8WBC+HmfmGSRadqcSVGldaVjAZRyCIM6tLzhWcjuunFxDOI2usLJOCnhws0uEg&#10;wVjblvd0PfhcBAi7GBUU3texlC4ryKAb25o4eN+2MeiDbHKpG2wD3FTyOYpm0mDJYaHAmlYFZefD&#10;xShwn/qnPfX99n0d7X4/dqsv6UZzpR4fuuUbCE+dv4dv7Y1W8DqF/y/hB8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P+KsYAAADbAAAADwAAAAAAAAAAAAAAAACYAgAAZHJz&#10;L2Rvd25yZXYueG1sUEsFBgAAAAAEAAQA9QAAAIsDAAAAAA==&#10;">
                  <v:textbox inset="0,0,0,0">
                    <w:txbxContent>
                      <w:p w:rsidRPr="0035231E" w:rsidR="00BA4AD7" w:rsidP="00BA4AD7" w:rsidRDefault="00BA4AD7">
                        <w:pPr>
                          <w:jc w:val="center"/>
                          <w:rPr>
                            <w:szCs w:val="20"/>
                          </w:rPr>
                        </w:pPr>
                        <w:r>
                          <w:rPr>
                            <w:szCs w:val="20"/>
                          </w:rPr>
                          <w:t>Humidity</w:t>
                        </w:r>
                      </w:p>
                    </w:txbxContent>
                  </v:textbox>
                </v:oval>
                <v:rect id="Rectangle 63" style="position:absolute;top:21532;width:4718;height:3908;visibility:visible;mso-wrap-style:square;v-text-anchor:middle" o:spid="_x0000_s1083"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WTsMA&#10;AADbAAAADwAAAGRycy9kb3ducmV2LnhtbESPQWvCQBSE70L/w/IEb7qxSGlSV5EWwYsFUw/t7ZF9&#10;boK7b0N2E+O/7xaEHoeZ+YZZb0dnxUBdaDwrWC4yEMSV1w0bBeev/fwVRIjIGq1nUnCnANvN02SN&#10;hfY3PtFQRiMShEOBCuoY20LKUNXkMCx8S5y8i+8cxiQ7I3WHtwR3Vj5n2Yt02HBaqLGl95qqa9k7&#10;BR9Hkw/f9hwtX8Zemp++LPNPpWbTcfcGItIY/8OP9kEryFf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SWTsMAAADbAAAADwAAAAAAAAAAAAAAAACYAgAAZHJzL2Rv&#10;d25yZXYueG1sUEsFBgAAAAAEAAQA9QAAAIgDAAAAAA==&#10;">
                  <v:textbox>
                    <w:txbxContent>
                      <w:p w:rsidR="00BA4AD7" w:rsidP="00BA4AD7" w:rsidRDefault="00BA4AD7">
                        <w:pPr>
                          <w:jc w:val="center"/>
                        </w:pPr>
                        <w:r>
                          <w:t>No</w:t>
                        </w:r>
                      </w:p>
                    </w:txbxContent>
                  </v:textbox>
                </v:rect>
                <v:rect id="Rectangle 64" style="position:absolute;left:12536;top:21458;width:5084;height:3905;visibility:visible;mso-wrap-style:square;v-text-anchor:middle" o:spid="_x0000_s1084"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z1cMA&#10;AADbAAAADwAAAGRycy9kb3ducmV2LnhtbESPQWvCQBSE70L/w/IEb7qxYGlSV5EWwYsFUw/t7ZF9&#10;boK7b0N2E+O/7xaEHoeZ+YZZb0dnxUBdaDwrWC4yEMSV1w0bBeev/fwVRIjIGq1nUnCnANvN02SN&#10;hfY3PtFQRiMShEOBCuoY20LKUNXkMCx8S5y8i+8cxiQ7I3WHtwR3Vj5n2Yt02HBaqLGl95qqa9k7&#10;BR9Hkw/f9hwtX8Zemp++LPNPpWbTcfcGItIY/8OP9kEryFf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gz1cMAAADbAAAADwAAAAAAAAAAAAAAAACYAgAAZHJzL2Rv&#10;d25yZXYueG1sUEsFBgAAAAAEAAQA9QAAAIgDAAAAAA==&#10;">
                  <v:textbox>
                    <w:txbxContent>
                      <w:p w:rsidR="00BA4AD7" w:rsidP="00BA4AD7" w:rsidRDefault="00BA4AD7">
                        <w:pPr>
                          <w:jc w:val="center"/>
                        </w:pPr>
                        <w:r>
                          <w:t>Yes</w:t>
                        </w:r>
                      </w:p>
                    </w:txbxContent>
                  </v:textbox>
                </v:rect>
                <v:rect id="Rectangle 66" style="position:absolute;left:46752;top:20205;width:4719;height:3908;visibility:visible;mso-wrap-style:square;v-text-anchor:middle" o:spid="_x0000_s1085"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tosMA&#10;AADbAAAADwAAAGRycy9kb3ducmV2LnhtbESPQWvCQBSE74L/YXkFb7ppD2JSVxGl0EsLRg/t7ZF9&#10;bkJ334bsJsZ/3xUEj8PMfMOst6OzYqAuNJ4VvC4yEMSV1w0bBefTx3wFIkRkjdYzKbhRgO1mOllj&#10;of2VjzSU0YgE4VCggjrGtpAyVDU5DAvfEifv4juHMcnOSN3hNcGdlW9ZtpQOG04LNba0r6n6K3un&#10;4PBl8uHHnqPly9hL89uXZf6t1Oxl3L2DiDTGZ/jR/tQK8iXcv6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qtosMAAADbAAAADwAAAAAAAAAAAAAAAACYAgAAZHJzL2Rv&#10;d25yZXYueG1sUEsFBgAAAAAEAAQA9QAAAIgDAAAAAA==&#10;">
                  <v:textbox>
                    <w:txbxContent>
                      <w:p w:rsidR="00BA4AD7" w:rsidP="00BA4AD7" w:rsidRDefault="00BA4AD7">
                        <w:pPr>
                          <w:jc w:val="center"/>
                        </w:pPr>
                        <w:r>
                          <w:t>Yes</w:t>
                        </w:r>
                      </w:p>
                    </w:txbxContent>
                  </v:textbox>
                </v:rect>
                <v:rect id="Rectangle 67" style="position:absolute;left:20426;top:10250;width:4718;height:3904;visibility:visible;mso-wrap-style:square;v-text-anchor:middle" o:spid="_x0000_s1086"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IOcMA&#10;AADbAAAADwAAAGRycy9kb3ducmV2LnhtbESPQWvCQBSE70L/w/IEb7qxB9ukriItghcLph7a2yP7&#10;3AR334bsJsZ/3y0IPQ4z8w2z3o7OioG60HhWsFxkIIgrrxs2Cs5f+/kriBCRNVrPpOBOAbabp8ka&#10;C+1vfKKhjEYkCIcCFdQxtoWUoarJYVj4ljh5F985jEl2RuoObwnurHzOspV02HBaqLGl95qqa9k7&#10;BR9Hkw/f9hwtX8Zemp++LPNPpWbTcfcGItIY/8OP9kEryF/g70v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YIOcMAAADbAAAADwAAAAAAAAAAAAAAAACYAgAAZHJzL2Rv&#10;d25yZXYueG1sUEsFBgAAAAAEAAQA9QAAAIgDAAAAAA==&#10;">
                  <v:textbox>
                    <w:txbxContent>
                      <w:p w:rsidR="00BA4AD7" w:rsidP="00BA4AD7" w:rsidRDefault="00BA4AD7">
                        <w:pPr>
                          <w:jc w:val="center"/>
                        </w:pPr>
                        <w:r>
                          <w:t>Yes</w:t>
                        </w:r>
                      </w:p>
                    </w:txbxContent>
                  </v:textbox>
                </v:rect>
                <v:shape id="Straight Arrow Connector 68" style="position:absolute;left:10692;top:4350;width:8357;height:8196;flip:x;visibility:visible;mso-wrap-style:square" o:spid="_x0000_s1087"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ur78AAADbAAAADwAAAGRycy9kb3ducmV2LnhtbERPzYrCMBC+C/sOYYS9aVoPi1ZjEWFR&#10;QYVWH2BoZtuyzaQksXbffnMQPH58/5t8NJ0YyPnWsoJ0noAgrqxuuVZwv33PliB8QNbYWSYFf+Qh&#10;335MNphp++SChjLUIoawz1BBE0KfSemrhgz6ue2JI/djncEQoauldviM4aaTiyT5kgZbjg0N9rRv&#10;qPotH0ZBdfZXd7kcTvu0WBQHvpXdY2iV+pyOuzWIQGN4i1/uo1awimPjl/gD5PY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yhur78AAADbAAAADwAAAAAAAAAAAAAAAACh&#10;AgAAZHJzL2Rvd25yZXYueG1sUEsFBgAAAAAEAAQA+QAAAI0DAAAAAA==&#10;">
                  <v:stroke endarrow="open"/>
                </v:shape>
                <v:shape id="Text Box 69" style="position:absolute;left:12462;top:4645;width:5143;height:2655;rotation:-2728457fd;visibility:visible;mso-wrap-style:none;v-text-anchor:top" o:spid="_x0000_s1088"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mB8QA&#10;AADbAAAADwAAAGRycy9kb3ducmV2LnhtbESPQWsCMRSE7wX/Q3gFL6VmrbDq1ihiEcSe1Jb2+Ng8&#10;N0uTl2UT1/Xfm0Khx2FmvmEWq95Z0VEbas8KxqMMBHHpdc2Vgo/T9nkGIkRkjdYzKbhRgNVy8LDA&#10;QvsrH6g7xkokCIcCFZgYm0LKUBpyGEa+IU7e2bcOY5JtJXWL1wR3Vr5kWS4d1pwWDDa0MVT+HC9O&#10;wefWzM75Zfo22b8/5Z2xX/23ZaWGj/36FUSkPv6H/9o7rWA+h98v6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T5gfEAAAA2wAAAA8AAAAAAAAAAAAAAAAAmAIAAGRycy9k&#10;b3ducmV2LnhtbFBLBQYAAAAABAAEAPUAAACJAwAAAAA=&#10;">
                  <v:textbox>
                    <w:txbxContent>
                      <w:p w:rsidR="00BA4AD7" w:rsidP="00BA4AD7" w:rsidRDefault="00BA4AD7">
                        <w:r>
                          <w:t>Sunny</w:t>
                        </w:r>
                      </w:p>
                    </w:txbxContent>
                  </v:textbox>
                </v:shape>
                <v:shape id="Text Box 70" style="position:absolute;left:22343;top:6636;width:6407;height:2655;visibility:visible;mso-wrap-style:none;v-text-anchor:top" o:spid="_x0000_s1089"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e6MMA&#10;AADcAAAADwAAAGRycy9kb3ducmV2LnhtbESPQYvCQAyF7wv+hyGCt3VakUWqo6i4oKfdrV68hU5s&#10;i51M6cxq/ffmIHhLeC/vfVmseteoG3Wh9mwgHSegiAtvay4NnI7fnzNQISJbbDyTgQcFWC0HHwvM&#10;rL/zH93yWCoJ4ZChgSrGNtM6FBU5DGPfEot28Z3DKGtXatvhXcJdoydJ8qUd1iwNFba0rai45v/O&#10;wBR/f8p0308etNObWYjntHAHY0bDfj0HFamPb/Prem8FPxF8eUYm0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re6MMAAADcAAAADwAAAAAAAAAAAAAAAACYAgAAZHJzL2Rv&#10;d25yZXYueG1sUEsFBgAAAAAEAAQA9QAAAIgDAAAAAA==&#10;">
                  <v:textbox>
                    <w:txbxContent>
                      <w:p w:rsidR="00BA4AD7" w:rsidP="00BA4AD7" w:rsidRDefault="00BA4AD7">
                        <w:r>
                          <w:t>Overcast</w:t>
                        </w:r>
                      </w:p>
                    </w:txbxContent>
                  </v:textbox>
                </v:shape>
                <v:shape id="Straight Arrow Connector 71" style="position:absolute;left:25662;top:2949;width:14751;height:7705;visibility:visible;mso-wrap-style:square" o:spid="_x0000_s1090"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xv2sMAAADcAAAADwAAAGRycy9kb3ducmV2LnhtbERPTYvCMBC9L/gfwgh709RFRKpRVBR6&#10;WUF3BY9jM7alzaQ2Wa3+eiMIe5vH+5zpvDWVuFLjCssKBv0IBHFqdcGZgt+fTW8MwnlkjZVlUnAn&#10;B/NZ52OKsbY33tF17zMRQtjFqCD3vo6ldGlOBl3f1sSBO9vGoA+wyaRu8BbCTSW/omgkDRYcGnKs&#10;aZVTWu7/jIJV8p0ky8243J4Ox3JtHsPLYTdU6rPbLiYgPLX+X/x2JzrMjwbweiZcIG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8b9rDAAAA3AAAAA8AAAAAAAAAAAAA&#10;AAAAoQIAAGRycy9kb3ducmV2LnhtbFBLBQYAAAAABAAEAPkAAACRAwAAAAA=&#10;">
                  <v:stroke endarrow="open"/>
                </v:shape>
                <v:shape id="Text Box 72" style="position:absolute;left:31635;top:3834;width:4927;height:2648;rotation:1487783fd;visibility:visible;mso-wrap-style:none;v-text-anchor:top" o:spid="_x0000_s1091"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7/w8EA&#10;AADcAAAADwAAAGRycy9kb3ducmV2LnhtbERPzWrCQBC+F3yHZQRvdWMOpqSuQQK29SS1eYBhd0yC&#10;2dmQ3Sbx7V2h0Nt8fL+zK2bbiZEG3zpWsFknIIi1My3XCqqf4+sbCB+QDXaOScGdPBT7xcsOc+Mm&#10;/qbxEmoRQ9jnqKAJoc+l9Lohi37teuLIXd1gMUQ41NIMOMVw28k0SbbSYsuxocGeyob07fJrFWQf&#10;Z3mqUjSnrL5V2V2f9WcplVot58M7iEBz+Bf/ub9MnJ+k8HwmXiD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O/8PBAAAA3AAAAA8AAAAAAAAAAAAAAAAAmAIAAGRycy9kb3du&#10;cmV2LnhtbFBLBQYAAAAABAAEAPUAAACGAwAAAAA=&#10;">
                  <v:textbox>
                    <w:txbxContent>
                      <w:p w:rsidR="00BA4AD7" w:rsidP="00BA4AD7" w:rsidRDefault="00BA4AD7">
                        <w:r>
                          <w:t>Rainy</w:t>
                        </w:r>
                      </w:p>
                    </w:txbxContent>
                  </v:textbox>
                </v:shape>
                <v:shape id="Straight Arrow Connector 73" style="position:absolute;left:2359;top:16886;width:3232;height:4572;flip:x;visibility:visible;mso-wrap-style:square" o:spid="_x0000_s1092"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EwRsAAAADcAAAADwAAAGRycy9kb3ducmV2LnhtbERP24rCMBB9F/Yfwiz4pqkuiHSNIsLi&#10;LqjQ1g8Ymtm22ExKEmv9eyMIvs3hXGe1GUwrenK+saxgNk1AEJdWN1wpOBc/kyUIH5A1tpZJwZ08&#10;bNYfoxWm2t44oz4PlYgh7FNUUIfQpVL6siaDfmo74sj9W2cwROgqqR3eYrhp5TxJFtJgw7Ghxo52&#10;NZWX/GoUlAd/csfj/m83y+bZnou8vfaNUuPPYfsNItAQ3uKX+1fH+ckXPJ+JF8j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RMEbAAAAA3AAAAA8AAAAAAAAAAAAAAAAA&#10;oQIAAGRycy9kb3ducmV2LnhtbFBLBQYAAAAABAAEAPkAAACOAwAAAAA=&#10;">
                  <v:stroke endarrow="open"/>
                </v:shape>
                <v:shape id="Text Box 74" style="position:absolute;left:13273;top:17108;width:4273;height:1909;rotation:262223fd;visibility:visible;mso-wrap-style:square;v-text-anchor:top" o:spid="_x0000_s1093"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2mcQA&#10;AADcAAAADwAAAGRycy9kb3ducmV2LnhtbERPS2vCQBC+F/wPyxS8FN1EpEiaVYK24sHS+iDnITtN&#10;QrOzIbua+O9dodDbfHzPSVeDacSVOldbVhBPIxDEhdU1lwrOp4/JAoTzyBoby6TgRg5Wy9FTiom2&#10;PR/oevSlCCHsElRQed8mUrqiIoNualviwP3YzqAPsCul7rAP4aaRsyh6lQZrDg0VtrSuqPg9XowC&#10;M8/7Nn7Jtp/N/ivfLLZZvHn/Vmr8PGRvIDwN/l/8597pMD+aw+OZcIF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vtpnEAAAA3AAAAA8AAAAAAAAAAAAAAAAAmAIAAGRycy9k&#10;b3ducmV2LnhtbFBLBQYAAAAABAAEAPUAAACJAwAAAAA=&#10;">
                  <v:textbox inset="0,0,0,0">
                    <w:txbxContent>
                      <w:p w:rsidR="00BA4AD7" w:rsidP="00BA4AD7" w:rsidRDefault="00BA4AD7">
                        <w:r>
                          <w:t>Normal</w:t>
                        </w:r>
                      </w:p>
                    </w:txbxContent>
                  </v:textbox>
                </v:shape>
                <v:shape id="Straight Arrow Connector 75" style="position:absolute;left:10692;top:16444;width:4273;height:4940;visibility:visible;mso-wrap-style:square" o:spid="_x0000_s1094"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dp2cUAAADcAAAADwAAAGRycy9kb3ducmV2LnhtbERPS2vCQBC+F/wPywi91U3FFkndhCoV&#10;cqngI9DjmB2TkOxsmt1q2l/fFQRv8/E9Z5EOphVn6l1tWcHzJAJBXFhdc6ngsF8/zUE4j6yxtUwK&#10;fslBmoweFhhre+EtnXe+FCGEXYwKKu+7WEpXVGTQTWxHHLiT7Q36APtS6h4vIdy0chpFr9JgzaGh&#10;wo5WFRXN7scoWGWfWbZcz5vNMf9qPszf7DvfzpR6HA/vbyA8Df4uvrkzHeZHL3B9Jlw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dp2cUAAADcAAAADwAAAAAAAAAA&#10;AAAAAAChAgAAZHJzL2Rvd25yZXYueG1sUEsFBgAAAAAEAAQA+QAAAJMDAAAAAA==&#10;">
                  <v:stroke endarrow="open"/>
                </v:shape>
                <v:shape id="Text Box 76" style="position:absolute;left:442;top:17771;width:2949;height:1836;visibility:visible;mso-wrap-style:square;v-text-anchor:top" o:spid="_x0000_s1095"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ZYMMA&#10;AADcAAAADwAAAGRycy9kb3ducmV2LnhtbERPS2vCQBC+F/wPyxS81d1YKhJdQ5UWhdKD0R56G7KT&#10;B2ZnQ3Yb47/vFgre5uN7zjobbSsG6n3jWEMyUyCIC2carjScT+9PSxA+IBtsHZOGG3nINpOHNabG&#10;XflIQx4qEUPYp6ihDqFLpfRFTRb9zHXEkStdbzFE2FfS9HiN4baVc6UW0mLDsaHGjnY1FZf8x2r4&#10;Ui8fb+Vz9dntz6Ypj9vwnSRG6+nj+LoCEWgMd/G/+2DifLWAv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ZYMMAAADcAAAADwAAAAAAAAAAAAAAAACYAgAAZHJzL2Rv&#10;d25yZXYueG1sUEsFBgAAAAAEAAQA9QAAAIgDAAAAAA==&#10;">
                  <v:textbox inset="0,0,0,0">
                    <w:txbxContent>
                      <w:p w:rsidR="00BA4AD7" w:rsidP="00BA4AD7" w:rsidRDefault="00BA4AD7">
                        <w:r>
                          <w:t>High</w:t>
                        </w:r>
                      </w:p>
                    </w:txbxContent>
                  </v:textbox>
                </v:shape>
                <v:shape id="Straight Arrow Connector 77" style="position:absolute;left:44687;top:15043;width:4273;height:4940;visibility:visible;mso-wrap-style:square" o:spid="_x0000_s1096"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lSNcUAAADcAAAADwAAAGRycy9kb3ducmV2LnhtbERPS2vCQBC+F/wPywi91U1FWkndhCoV&#10;cqngI9DjmB2TkOxsmt1q2l/fFQRv8/E9Z5EOphVn6l1tWcHzJAJBXFhdc6ngsF8/zUE4j6yxtUwK&#10;fslBmoweFhhre+EtnXe+FCGEXYwKKu+7WEpXVGTQTWxHHLiT7Q36APtS6h4vIdy0chpFL9JgzaGh&#10;wo5WFRXN7scoWGWfWbZcz5vNMf9qPszf7DvfzpR6HA/vbyA8Df4uvrkzHeZHr3B9Jlwgk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lSNcUAAADcAAAADwAAAAAAAAAA&#10;AAAAAAChAgAAZHJzL2Rvd25yZXYueG1sUEsFBgAAAAAEAAQA+QAAAJMDAAAAAA==&#10;">
                  <v:stroke endarrow="open"/>
                </v:shape>
                <v:shape id="Text Box 78" style="position:absolute;left:47121;top:15559;width:4787;height:1829;visibility:visible;mso-wrap-style:square;v-text-anchor:top" o:spid="_x0000_s1097"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oicYA&#10;AADcAAAADwAAAGRycy9kb3ducmV2LnhtbESPS2sDMQyE74X8B6NAbo29CS1hGyc0IaGF0kNeh97E&#10;Wvuga3lZO8n231eHQm8SM5r5tFwPvlU36mMT2EI2NaCIi+AariycT/vHBaiYkB22gcnCD0VYr0YP&#10;S8xduPOBbsdUKQnhmKOFOqUu1zoWNXmM09ARi1aG3mOSta+06/Eu4b7VM2OetceGpaHGjrY1Fd/H&#10;q7dwMU8fu3JefXZvZ9eUh036yjJn7WQ8vL6ASjSkf/Pf9bsTfCO0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6soicYAAADcAAAADwAAAAAAAAAAAAAAAACYAgAAZHJz&#10;L2Rvd25yZXYueG1sUEsFBgAAAAAEAAQA9QAAAIsDAAAAAA==&#10;">
                  <v:textbox inset="0,0,0,0">
                    <w:txbxContent>
                      <w:p w:rsidR="00BA4AD7" w:rsidP="00BA4AD7" w:rsidRDefault="00BA4AD7">
                        <w:r>
                          <w:t>Normal</w:t>
                        </w:r>
                      </w:p>
                    </w:txbxContent>
                  </v:textbox>
                </v:shape>
                <v:shape id="Straight Arrow Connector 79" style="position:absolute;left:37387;top:15117;width:1917;height:5013;flip:x;visibility:visible;mso-wrap-style:square" o:spid="_x0000_s1098"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kHrMEAAADcAAAADwAAAGRycy9kb3ducmV2LnhtbERPzYrCMBC+C/sOYRa8aaqHRbtGEWFx&#10;F1Ro6wMMzWxbbCYlibW+vREEb/Px/c5qM5hW9OR8Y1nBbJqAIC6tbrhScC5+JgsQPiBrbC2Tgjt5&#10;2Kw/RitMtb1xRn0eKhFD2KeooA6hS6X0ZU0G/dR2xJH7t85giNBVUju8xXDTynmSfEmDDceGGjva&#10;1VRe8qtRUB78yR2P+7/dLJtney7y9to3So0/h+03iEBDeItf7l8d5ydL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QeswQAAANwAAAAPAAAAAAAAAAAAAAAA&#10;AKECAABkcnMvZG93bnJldi54bWxQSwUGAAAAAAQABAD5AAAAjwMAAAAA&#10;">
                  <v:stroke endarrow="open"/>
                </v:shape>
                <v:shape id="Text Box 80" style="position:absolute;left:38714;top:17329;width:3466;height:1835;visibility:visible;mso-wrap-style:square;v-text-anchor:top" o:spid="_x0000_s1099"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yUsUA&#10;AADcAAAADwAAAGRycy9kb3ducmV2LnhtbESPT2sCQQzF74V+hyEFb3V2FYusjmKLRUF60NqDt7CT&#10;/YM7mWVnquu3NwfBW8J7ee+X+bJ3jbpQF2rPBtJhAoo497bm0sDx9/t9CipEZIuNZzJwowDLxevL&#10;HDPrr7ynyyGWSkI4ZGigirHNtA55RQ7D0LfEohW+cxhl7UptO7xKuGv0KEk+tMOapaHClr4qys+H&#10;f2fgL5ns1sW4/Gk3R1sX+894SlNrzOCtX81ARerj0/y43lrBT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BLJSxQAAANwAAAAPAAAAAAAAAAAAAAAAAJgCAABkcnMv&#10;ZG93bnJldi54bWxQSwUGAAAAAAQABAD1AAAAigMAAAAA&#10;">
                  <v:textbox inset="0,0,0,0">
                    <w:txbxContent>
                      <w:p w:rsidR="00BA4AD7" w:rsidP="00BA4AD7" w:rsidRDefault="00BA4AD7">
                        <w:r>
                          <w:t>High</w:t>
                        </w:r>
                      </w:p>
                    </w:txbxContent>
                  </v:textbox>
                </v:shape>
                <v:shape id="Straight Arrow Connector 81" style="position:absolute;left:22417;top:5899;width:0;height:4351;flip:x;visibility:visible;mso-wrap-style:square" o:spid="_x0000_s1100"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dd8AAAADcAAAADwAAAGRycy9kb3ducmV2LnhtbERPzYrCMBC+C/sOYRb2pmk9LNI1igji&#10;LqjQdh9gaMa22ExKEmt9eyMI3ubj+53lejSdGMj51rKCdJaAIK6sbrlW8F/upgsQPiBr7CyTgjt5&#10;WK8+JkvMtL1xTkMRahFD2GeooAmhz6T0VUMG/cz2xJE7W2cwROhqqR3eYrjp5DxJvqXBlmNDgz1t&#10;G6ouxdUoqA7+5I7H/d82zef5nsuiuw6tUl+f4+YHRKAxvMUv96+O89MUns/EC+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WnXfAAAAA3AAAAA8AAAAAAAAAAAAAAAAA&#10;oQIAAGRycy9kb3ducmV2LnhtbFBLBQYAAAAABAAEAPkAAACOAwAAAAA=&#10;">
                  <v:stroke endarrow="open"/>
                </v:shape>
                <v:oval id="Oval 82" style="position:absolute;left:33331;top:20205;width:6559;height:5969;visibility:visible;mso-wrap-style:square;v-text-anchor:middle" o:spid="_x0000_s1101"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tGsQA&#10;AADcAAAADwAAAGRycy9kb3ducmV2LnhtbERPS2vCQBC+C/6HZYReim7MoZboKiIIQkmhqdAex+yY&#10;pM3Ohuw2j/76rlDwNh/fcza7wdSio9ZVlhUsFxEI4tzqigsF5/fj/BmE88gaa8ukYCQHu+10ssFE&#10;257fqMt8IUIIuwQVlN43iZQuL8mgW9iGOHBX2xr0AbaF1C32IdzUMo6iJ2mw4tBQYkOHkvLv7Mco&#10;cJ/6qz+P48vrMUp/P9LDRbrHlVIPs2G/BuFp8Hfxv/ukw/xlDLdnwgV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SLRrEAAAA3AAAAA8AAAAAAAAAAAAAAAAAmAIAAGRycy9k&#10;b3ducmV2LnhtbFBLBQYAAAAABAAEAPUAAACJAwAAAAA=&#10;">
                  <v:textbox inset="0,0,0,0">
                    <w:txbxContent>
                      <w:p w:rsidRPr="0035231E" w:rsidR="00BA4AD7" w:rsidP="00BA4AD7" w:rsidRDefault="00BA4AD7">
                        <w:pPr>
                          <w:jc w:val="center"/>
                          <w:rPr>
                            <w:szCs w:val="20"/>
                          </w:rPr>
                        </w:pPr>
                        <w:r>
                          <w:rPr>
                            <w:szCs w:val="20"/>
                          </w:rPr>
                          <w:t>Wind</w:t>
                        </w:r>
                        <w:r>
                          <w:rPr>
                            <w:szCs w:val="20"/>
                          </w:rPr>
                          <w:tab/>
                        </w:r>
                      </w:p>
                    </w:txbxContent>
                  </v:textbox>
                </v:oval>
                <v:rect id="Rectangle 83" style="position:absolute;left:29791;top:29865;width:4712;height:3899;visibility:visible;mso-wrap-style:square;v-text-anchor:middle" o:spid="_x0000_s1102"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2buMIA&#10;AADcAAAADwAAAGRycy9kb3ducmV2LnhtbERPTWsCMRC9F/wPYQRvNauC1NUoohR6aaGrB70NmzG7&#10;mEyWTXbd/vtGKPQ2j/c5m93grOipDbVnBbNpBoK49Lpmo+B8en99AxEiskbrmRT8UIDddvSywVz7&#10;B39TX0QjUgiHHBVUMTa5lKGsyGGY+oY4cTffOowJtkbqFh8p3Fk5z7KldFhzaqiwoUNF5b3onILj&#10;p1n1F3uOlm9DJ821K4rVl1KT8bBfg4g0xH/xn/tDp/mzBTyfS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HZu4wgAAANwAAAAPAAAAAAAAAAAAAAAAAJgCAABkcnMvZG93&#10;bnJldi54bWxQSwUGAAAAAAQABAD1AAAAhwMAAAAA&#10;">
                  <v:textbox>
                    <w:txbxContent>
                      <w:p w:rsidR="00BA4AD7" w:rsidP="00BA4AD7" w:rsidRDefault="00BA4AD7">
                        <w:pPr>
                          <w:jc w:val="center"/>
                        </w:pPr>
                        <w:r>
                          <w:t>Yes</w:t>
                        </w:r>
                      </w:p>
                    </w:txbxContent>
                  </v:textbox>
                </v:rect>
                <v:rect id="Rectangle 84" style="position:absolute;left:41369;top:29865;width:4718;height:3905;visibility:visible;mso-wrap-style:square;v-text-anchor:middle" o:spid="_x0000_s1103" fillcolor="window" strokecolor="#f79646" strokeweight="2pt"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QDzMIA&#10;AADcAAAADwAAAGRycy9kb3ducmV2LnhtbERPTWsCMRC9F/wPYQRvNauI1NUoohR6aaGrB70NmzG7&#10;mEyWTXbd/vtGKPQ2j/c5m93grOipDbVnBbNpBoK49Lpmo+B8en99AxEiskbrmRT8UIDddvSywVz7&#10;B39TX0QjUgiHHBVUMTa5lKGsyGGY+oY4cTffOowJtkbqFh8p3Fk5z7KldFhzaqiwoUNF5b3onILj&#10;p1n1F3uOlm9DJ821K4rVl1KT8bBfg4g0xH/xn/tDp/mzBTyfS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APMwgAAANwAAAAPAAAAAAAAAAAAAAAAAJgCAABkcnMvZG93&#10;bnJldi54bWxQSwUGAAAAAAQABAD1AAAAhwMAAAAA&#10;">
                  <v:textbox>
                    <w:txbxContent>
                      <w:p w:rsidR="00BA4AD7" w:rsidP="00BA4AD7" w:rsidRDefault="00BA4AD7">
                        <w:pPr>
                          <w:jc w:val="center"/>
                        </w:pPr>
                        <w:r>
                          <w:t>No</w:t>
                        </w:r>
                      </w:p>
                    </w:txbxContent>
                  </v:textbox>
                </v:rect>
                <v:shape id="Straight Arrow Connector 85" style="position:absolute;left:39304;top:24703;width:4267;height:4934;visibility:visible;mso-wrap-style:square" o:spid="_x0000_s1104"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7/BMUAAADcAAAADwAAAGRycy9kb3ducmV2LnhtbERPTWvCQBC9F/wPywi91Y1iRVI3QaVC&#10;LhW0DfQ4zY5JSHY2zW417a93BaG3ebzPWaWDacWZeldbVjCdRCCIC6trLhV8vO+eliCcR9bYWiYF&#10;v+QgTUYPK4y1vfCBzkdfihDCLkYFlfddLKUrKjLoJrYjDtzJ9gZ9gH0pdY+XEG5aOYuihTRYc2io&#10;sKNtRUVz/DEKttlblm12y2b/lX82r+Zv/p0f5ko9jof1CwhPg/8X392ZDvOnz3B7Jlwg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7/BMUAAADcAAAADwAAAAAAAAAA&#10;AAAAAAChAgAAZHJzL2Rvd25yZXYueG1sUEsFBgAAAAAEAAQA+QAAAJMDAAAAAA==&#10;">
                  <v:stroke endarrow="open"/>
                </v:shape>
                <v:shape id="Text Box 86" style="position:absolute;left:41737;top:25219;width:4344;height:1829;visibility:visible;mso-wrap-style:square;v-text-anchor:top" o:spid="_x0000_s1105"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GPvcIA&#10;AADcAAAADwAAAGRycy9kb3ducmV2LnhtbERPS4vCMBC+L/gfwgh7W9MqilSjqCi7IHuw6sHb0Ewf&#10;2ExKE7X7742w4G0+vufMl52pxZ1aV1lWEA8iEMSZ1RUXCk7H3dcUhPPIGmvLpOCPHCwXvY85Jto+&#10;+ED31BcihLBLUEHpfZNI6bKSDLqBbYgDl9vWoA+wLaRu8RHCTS2HUTSRBisODSU2tCkpu6Y3o+Ac&#10;jffbfFT8Nt8nXeWHtb/EsVbqs9+tZiA8df4t/nf/6DA/nsDrmXC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Y+9wgAAANwAAAAPAAAAAAAAAAAAAAAAAJgCAABkcnMvZG93&#10;bnJldi54bWxQSwUGAAAAAAQABAD1AAAAhwMAAAAA&#10;">
                  <v:textbox inset="0,0,0,0">
                    <w:txbxContent>
                      <w:p w:rsidR="00BA4AD7" w:rsidP="00BA4AD7" w:rsidRDefault="00BA4AD7">
                        <w:r>
                          <w:t>Strong</w:t>
                        </w:r>
                      </w:p>
                    </w:txbxContent>
                  </v:textbox>
                </v:shape>
                <v:shape id="Straight Arrow Connector 87" style="position:absolute;left:31930;top:24777;width:1911;height:5010;flip:x;visibility:visible;mso-wrap-style:square" o:spid="_x0000_s1106" strokecolor="#4a7eb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OgmMEAAADcAAAADwAAAGRycy9kb3ducmV2LnhtbERPzYrCMBC+L/gOYQRva1oP7lKNIoKo&#10;sC60+gBDM7bFZlKSWOvbbxYEb/Px/c5yPZhW9OR8Y1lBOk1AEJdWN1wpuJx3n98gfEDW2FomBU/y&#10;sF6NPpaYafvgnPoiVCKGsM9QQR1Cl0npy5oM+qntiCN3tc5giNBVUjt8xHDTylmSzKXBhmNDjR1t&#10;aypvxd0oKH/8rzud9sdtms/yPZ+L9t43Sk3Gw2YBItAQ3uKX+6Dj/PQL/p+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s6CYwQAAANwAAAAPAAAAAAAAAAAAAAAA&#10;AKECAABkcnMvZG93bnJldi54bWxQSwUGAAAAAAQABAD5AAAAjwMAAAAA&#10;">
                  <v:stroke endarrow="open"/>
                </v:shape>
                <v:shape id="Text Box 88" style="position:absolute;left:33331;top:26989;width:3461;height:1829;visibility:visible;mso-wrap-style:square;v-text-anchor:top" o:spid="_x0000_s1107" fillcolor="window" stroked="f" strokeweight=".5pt"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VMUA&#10;AADcAAAADwAAAGRycy9kb3ducmV2LnhtbESPT2sCQQzF74V+hyEFb3V2FYusjmKLRUF60NqDt7CT&#10;/YM7mWVnquu3NwfBW8J7ee+X+bJ3jbpQF2rPBtJhAoo497bm0sDx9/t9CipEZIuNZzJwowDLxevL&#10;HDPrr7ynyyGWSkI4ZGigirHNtA55RQ7D0LfEohW+cxhl7UptO7xKuGv0KEk+tMOapaHClr4qys+H&#10;f2fgL5ns1sW4/Gk3R1sX+894SlNrzOCtX81ARerj0/y43lrBT4VW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r5UxQAAANwAAAAPAAAAAAAAAAAAAAAAAJgCAABkcnMv&#10;ZG93bnJldi54bWxQSwUGAAAAAAQABAD1AAAAigMAAAAA&#10;">
                  <v:textbox inset="0,0,0,0">
                    <w:txbxContent>
                      <w:p w:rsidR="00BA4AD7" w:rsidP="00BA4AD7" w:rsidRDefault="00BA4AD7">
                        <w:r>
                          <w:t>Weak</w:t>
                        </w:r>
                      </w:p>
                    </w:txbxContent>
                  </v:textbox>
                </v:shape>
              </v:group>
            </w:pict>
          </mc:Fallback>
        </mc:AlternateContent>
      </w:r>
      <w:r w:rsidRPr="00E162EF" w:rsidR="00E162EF">
        <w:rPr>
          <w:rStyle w:val="CodeInTextPACKT"/>
          <w:rFonts w:ascii="Times New Roman" w:hAnsi="Times New Roman"/>
          <w:color w:val="auto"/>
          <w:sz w:val="22"/>
        </w:rPr>
        <w:t xml:space="preserve">Below is the decision tree of the above code. </w:t>
      </w:r>
      <w:r w:rsidRPr="00E162EF" w:rsidR="00E162EF">
        <w:rPr>
          <w:rStyle w:val="CodeInTextPACKT"/>
        </w:rPr>
        <w:t>Fig 1.5</w:t>
      </w: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6628D8" w:rsidRDefault="00BA4AD7">
      <w:pPr>
        <w:pStyle w:val="NormalPACKT"/>
        <w:rPr>
          <w:rStyle w:val="CodeInTextPACKT"/>
        </w:rPr>
      </w:pPr>
    </w:p>
    <w:p w:rsidR="00BA4AD7" w:rsidP="000F1D8F" w:rsidRDefault="000F1D8F">
      <w:pPr>
        <w:pStyle w:val="LayoutInformationPACKT"/>
      </w:pPr>
      <w:proofErr w:type="spellStart"/>
      <w:r w:rsidRPr="003E24D9">
        <w:t>Insertimage_9348OS_01_0</w:t>
      </w:r>
      <w:r>
        <w:t>5</w:t>
      </w:r>
      <w:r w:rsidRPr="003E24D9">
        <w:t>.png</w:t>
      </w:r>
      <w:proofErr w:type="spellEnd"/>
    </w:p>
    <w:p w:rsidR="00EA23DC" w:rsidP="006628D8" w:rsidRDefault="00EA23DC">
      <w:pPr>
        <w:pStyle w:val="NormalPACKT"/>
      </w:pPr>
      <w:r w:rsidRPr="00EA23DC">
        <w:t xml:space="preserve">The source code of the </w:t>
      </w:r>
      <w:proofErr w:type="spellStart"/>
      <w:r w:rsidRPr="00EA23DC">
        <w:t>Accord.NET</w:t>
      </w:r>
      <w:proofErr w:type="spellEnd"/>
      <w:r w:rsidRPr="00EA23DC">
        <w:t xml:space="preserve"> has also includes class diagrams that describes relationship among the classes. In order to see the class diagram</w:t>
      </w:r>
    </w:p>
    <w:p w:rsidR="00EA23DC" w:rsidP="00EA23DC" w:rsidRDefault="00EA23DC">
      <w:pPr>
        <w:pStyle w:val="NumberedBulletPACKT"/>
        <w:numPr>
          <w:ilvl w:val="0"/>
          <w:numId w:val="19"/>
        </w:numPr>
      </w:pPr>
      <w:r>
        <w:t xml:space="preserve">Open the solution file </w:t>
      </w:r>
      <w:proofErr w:type="spellStart"/>
      <w:r>
        <w:t>Accord.NET.sln</w:t>
      </w:r>
      <w:proofErr w:type="spellEnd"/>
      <w:r>
        <w:t xml:space="preserve"> from </w:t>
      </w:r>
      <w:r w:rsidRPr="00A558AE">
        <w:rPr>
          <w:rStyle w:val="CodeInTextPACKT"/>
        </w:rPr>
        <w:t>C:\Program Files\</w:t>
      </w:r>
      <w:proofErr w:type="spellStart"/>
      <w:r w:rsidRPr="00A558AE">
        <w:rPr>
          <w:rStyle w:val="CodeInTextPACKT"/>
        </w:rPr>
        <w:t>Accord.NET</w:t>
      </w:r>
      <w:proofErr w:type="spellEnd"/>
      <w:r w:rsidRPr="00A558AE">
        <w:rPr>
          <w:rStyle w:val="CodeInTextPACKT"/>
        </w:rPr>
        <w:t>\Framework\Sources</w:t>
      </w:r>
    </w:p>
    <w:p w:rsidR="00EA23DC" w:rsidP="00EA23DC" w:rsidRDefault="00EA23DC">
      <w:pPr>
        <w:pStyle w:val="NumberedBulletPACKT"/>
        <w:numPr>
          <w:ilvl w:val="0"/>
          <w:numId w:val="19"/>
        </w:numPr>
      </w:pPr>
      <w:r>
        <w:t xml:space="preserve">From Solution explorer, open any machine learning project. For example, </w:t>
      </w:r>
      <w:r w:rsidRPr="00115C47">
        <w:rPr>
          <w:rStyle w:val="ScreenTextPACKT"/>
        </w:rPr>
        <w:t xml:space="preserve">open </w:t>
      </w:r>
      <w:r w:rsidRPr="00115C47" w:rsidR="00115C47">
        <w:rPr>
          <w:rStyle w:val="ScreenTextPACKT"/>
        </w:rPr>
        <w:t xml:space="preserve">| </w:t>
      </w:r>
      <w:proofErr w:type="spellStart"/>
      <w:r w:rsidRPr="00115C47">
        <w:rPr>
          <w:rStyle w:val="ScreenTextPACKT"/>
        </w:rPr>
        <w:t>Accord.MachineLearning</w:t>
      </w:r>
      <w:proofErr w:type="spellEnd"/>
      <w:r>
        <w:t xml:space="preserve"> (Refer Fig 1.6)</w:t>
      </w:r>
    </w:p>
    <w:p w:rsidR="003A2905" w:rsidP="00A234C9" w:rsidRDefault="00EA23DC">
      <w:pPr>
        <w:pStyle w:val="NumberedBulletEndPACKT"/>
        <w:numPr>
          <w:ilvl w:val="0"/>
          <w:numId w:val="19"/>
        </w:numPr>
      </w:pPr>
      <w:r>
        <w:t xml:space="preserve">Double click </w:t>
      </w:r>
      <w:proofErr w:type="spellStart"/>
      <w:r w:rsidRPr="00A234C9">
        <w:rPr>
          <w:rStyle w:val="CodeInTextPACKT"/>
        </w:rPr>
        <w:t>Accord.MachineLearning.DecisionTrees.cd</w:t>
      </w:r>
      <w:proofErr w:type="spellEnd"/>
      <w:r>
        <w:t xml:space="preserve"> file, this will open a class diagram of the Decision tree.</w:t>
      </w:r>
    </w:p>
    <w:p w:rsidRPr="003A2905" w:rsidR="003A2905" w:rsidP="003A2905" w:rsidRDefault="003A2905">
      <w:pPr>
        <w:pStyle w:val="NormalPACKT"/>
        <w:rPr>
          <w:rStyle w:val="CodeInTextPACKT"/>
        </w:rPr>
      </w:pPr>
      <w:r w:rsidRPr="003A2905">
        <w:rPr>
          <w:rStyle w:val="CodeInTextPACKT"/>
        </w:rPr>
        <w:t>Fig 1.6</w:t>
      </w:r>
    </w:p>
    <w:p w:rsidRPr="003A2905" w:rsidR="003A2905" w:rsidP="003A2905" w:rsidRDefault="003A2905">
      <w:pPr>
        <w:pStyle w:val="NormalPACKT"/>
      </w:pPr>
      <w:r>
        <w:rPr>
          <w:noProof/>
          <w:szCs w:val="22"/>
          <w:lang w:val="en-IN" w:eastAsia="en-IN"/>
        </w:rPr>
        <w:drawing>
          <wp:inline distT="0" distB="0" distL="0" distR="0" wp14:anchorId="783588F0" wp14:editId="38D36396">
            <wp:extent cx="3384550" cy="3665220"/>
            <wp:effectExtent l="0" t="0" r="0" b="0"/>
            <wp:docPr id="5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4550" cy="3665220"/>
                    </a:xfrm>
                    <a:prstGeom prst="rect">
                      <a:avLst/>
                    </a:prstGeom>
                    <a:noFill/>
                    <a:ln>
                      <a:noFill/>
                    </a:ln>
                  </pic:spPr>
                </pic:pic>
              </a:graphicData>
            </a:graphic>
          </wp:inline>
        </w:drawing>
      </w:r>
    </w:p>
    <w:p w:rsidR="00EA23DC" w:rsidP="003A2905" w:rsidRDefault="003A2905">
      <w:pPr>
        <w:pStyle w:val="LayoutInformationPACKT"/>
      </w:pPr>
      <w:proofErr w:type="spellStart"/>
      <w:r w:rsidRPr="003E24D9">
        <w:t>Insertimage_9348OS_01_0</w:t>
      </w:r>
      <w:r>
        <w:t>6</w:t>
      </w:r>
      <w:r w:rsidRPr="003E24D9">
        <w:t>.png</w:t>
      </w:r>
      <w:proofErr w:type="spellEnd"/>
    </w:p>
    <w:p w:rsidR="00CF3F6A" w:rsidP="00CF3F6A" w:rsidRDefault="00462163">
      <w:pPr>
        <w:pStyle w:val="Heading2"/>
      </w:pPr>
      <w:r>
        <w:t>1.4.</w:t>
      </w:r>
      <w:r w:rsidR="00B427DA">
        <w:t>8</w:t>
      </w:r>
      <w:r>
        <w:tab/>
      </w:r>
      <w:r w:rsidRPr="00CF3F6A" w:rsidR="00CF3F6A">
        <w:t>Data classification with Naive Bayes classifier</w:t>
      </w:r>
    </w:p>
    <w:p w:rsidRPr="00CF3F6A" w:rsidR="00CF3F6A" w:rsidP="00CF3F6A" w:rsidRDefault="00CF3F6A">
      <w:pPr>
        <w:pStyle w:val="NormalPACKT"/>
        <w:rPr>
          <w:rStyle w:val="CodeInTextPACKT"/>
          <w:rFonts w:ascii="Times New Roman" w:hAnsi="Times New Roman"/>
          <w:color w:val="auto"/>
          <w:sz w:val="22"/>
        </w:rPr>
      </w:pPr>
      <w:r w:rsidRPr="00CF3F6A">
        <w:rPr>
          <w:rStyle w:val="CodeInTextPACKT"/>
          <w:rFonts w:ascii="Times New Roman" w:hAnsi="Times New Roman"/>
          <w:color w:val="auto"/>
          <w:sz w:val="22"/>
        </w:rPr>
        <w:t xml:space="preserve">The Naive Bayes classifier is a simple and general-purpose algorithm for most applications. it is based on the Bayesian Theorem. The Naive Bayes Classifier strongly depends on the assumption of the independence. A more descriptive term for the underlying probability model would be "independent feature model". It assumes that the presence or absence of a particular feature is unrelated to the presence or absence of any other feature. </w:t>
      </w:r>
    </w:p>
    <w:p w:rsidRPr="00CF3F6A" w:rsidR="00CF3F6A" w:rsidP="00CF3F6A" w:rsidRDefault="00CF3F6A">
      <w:pPr>
        <w:pStyle w:val="NormalPACKT"/>
        <w:rPr>
          <w:rStyle w:val="CodeInTextPACKT"/>
          <w:rFonts w:ascii="Times New Roman" w:hAnsi="Times New Roman"/>
          <w:color w:val="auto"/>
          <w:sz w:val="22"/>
        </w:rPr>
      </w:pPr>
      <w:r w:rsidRPr="00CF3F6A">
        <w:rPr>
          <w:rStyle w:val="CodeInTextPACKT"/>
          <w:rFonts w:ascii="Times New Roman" w:hAnsi="Times New Roman"/>
          <w:color w:val="auto"/>
          <w:sz w:val="22"/>
        </w:rPr>
        <w:t>For example, to classify a fruit, an apple is classified by (red color, round shape) and a banana is classified by (yellow color, long shape). A Naive Bayes Classifier considers each of these attributes (color and shape) independently to the probability that the fruit is of a particular class regardless of the presence or absence of the other attributes.</w:t>
      </w:r>
    </w:p>
    <w:p w:rsidRPr="00CF3F6A" w:rsidR="00CF3F6A" w:rsidP="00CF3F6A" w:rsidRDefault="00CF3F6A">
      <w:pPr>
        <w:pStyle w:val="NormalPACKT"/>
        <w:rPr>
          <w:rStyle w:val="CodeInTextPACKT"/>
          <w:rFonts w:ascii="Times New Roman" w:hAnsi="Times New Roman"/>
          <w:color w:val="auto"/>
          <w:sz w:val="22"/>
        </w:rPr>
      </w:pPr>
      <w:r w:rsidRPr="00CF3F6A">
        <w:rPr>
          <w:rStyle w:val="CodeInTextPACKT"/>
          <w:rFonts w:ascii="Times New Roman" w:hAnsi="Times New Roman"/>
          <w:color w:val="auto"/>
          <w:sz w:val="22"/>
        </w:rPr>
        <w:t>Despite of their naive design is over-simplified assumptions, naive Bayes classifiers have worked quite well in many complex real-world situations.</w:t>
      </w:r>
    </w:p>
    <w:p w:rsidR="00BA4AD7" w:rsidP="006628D8" w:rsidRDefault="00CF3F6A">
      <w:pPr>
        <w:pStyle w:val="NormalPACKT"/>
        <w:rPr>
          <w:rStyle w:val="CodeInTextPACKT"/>
          <w:rFonts w:ascii="Times New Roman" w:hAnsi="Times New Roman"/>
          <w:color w:val="auto"/>
          <w:sz w:val="22"/>
        </w:rPr>
      </w:pPr>
      <w:r w:rsidRPr="00CF3F6A">
        <w:rPr>
          <w:rStyle w:val="CodeInTextPACKT"/>
          <w:rFonts w:ascii="Times New Roman" w:hAnsi="Times New Roman"/>
          <w:color w:val="auto"/>
          <w:sz w:val="22"/>
        </w:rPr>
        <w:lastRenderedPageBreak/>
        <w:t>In this example, we will be using the famous Play Tennis example by Tom Mitchell (1998). In Mitchell's example, one would like to infer if a person would play tennis or not based solely on four input variables. Those variables are all categorical, meaning that there is no order between the possible values for the variable.</w:t>
      </w:r>
    </w:p>
    <w:p w:rsidRPr="00DB0D35" w:rsidR="00DB0D35" w:rsidP="00DB0D35" w:rsidRDefault="00DB0D35">
      <w:pPr>
        <w:pStyle w:val="NormalPACKT"/>
        <w:rPr>
          <w:rStyle w:val="CodeHighlightedPACKT"/>
        </w:rPr>
      </w:pPr>
      <w:proofErr w:type="spellStart"/>
      <w:r w:rsidRPr="00DB0D35">
        <w:rPr>
          <w:rStyle w:val="CodeHighlightedPACKT"/>
        </w:rPr>
        <w:t>DataTable</w:t>
      </w:r>
      <w:proofErr w:type="spellEnd"/>
      <w:r w:rsidRPr="00DB0D35">
        <w:rPr>
          <w:rStyle w:val="CodeHighlightedPACKT"/>
        </w:rPr>
        <w:t xml:space="preserve"> data = new </w:t>
      </w:r>
      <w:proofErr w:type="spellStart"/>
      <w:r w:rsidRPr="00DB0D35">
        <w:rPr>
          <w:rStyle w:val="CodeHighlightedPACKT"/>
        </w:rPr>
        <w:t>DataTable</w:t>
      </w:r>
      <w:proofErr w:type="spellEnd"/>
      <w:r w:rsidRPr="00DB0D35">
        <w:rPr>
          <w:rStyle w:val="CodeHighlightedPACKT"/>
        </w:rPr>
        <w:t>("Mitchell's Tennis Example");</w:t>
      </w:r>
    </w:p>
    <w:p w:rsidRPr="00DB0D35" w:rsidR="00DB0D35" w:rsidP="00DB0D35" w:rsidRDefault="00DB0D35">
      <w:pPr>
        <w:pStyle w:val="NormalPACKT"/>
        <w:rPr>
          <w:rStyle w:val="CodeHighlightedPACKT"/>
        </w:rPr>
      </w:pPr>
      <w:proofErr w:type="spellStart"/>
      <w:r w:rsidRPr="00DB0D35">
        <w:rPr>
          <w:rStyle w:val="CodeHighlightedPACKT"/>
        </w:rPr>
        <w:t>data.Columns.Add</w:t>
      </w:r>
      <w:proofErr w:type="spellEnd"/>
      <w:r w:rsidRPr="00DB0D35">
        <w:rPr>
          <w:rStyle w:val="CodeHighlightedPACKT"/>
        </w:rPr>
        <w:t>("Day", "Outlook", "Temperature", "Humidity", "Wind", "</w:t>
      </w:r>
      <w:proofErr w:type="spellStart"/>
      <w:r w:rsidRPr="00DB0D35">
        <w:rPr>
          <w:rStyle w:val="CodeHighlightedPACKT"/>
        </w:rPr>
        <w:t>PlayTennis</w:t>
      </w:r>
      <w:proofErr w:type="spellEnd"/>
      <w:r w:rsidRPr="00DB0D35">
        <w:rPr>
          <w:rStyle w:val="CodeHighlightedPACKT"/>
        </w:rPr>
        <w:t>");</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w:t>
      </w:r>
      <w:proofErr w:type="spellEnd"/>
      <w:r w:rsidRPr="00DB0D35">
        <w:rPr>
          <w:rStyle w:val="CodeHighlightedPACKT"/>
        </w:rPr>
        <w:t>", "Sunny", "Hot", "High", "Weak", "No");</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D2</w:t>
      </w:r>
      <w:proofErr w:type="spellEnd"/>
      <w:r w:rsidRPr="00DB0D35">
        <w:rPr>
          <w:rStyle w:val="CodeHighlightedPACKT"/>
        </w:rPr>
        <w:t>", "Sunny", "Hot", "High", "Strong", "No");</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D3</w:t>
      </w:r>
      <w:proofErr w:type="spellEnd"/>
      <w:r w:rsidRPr="00DB0D35">
        <w:rPr>
          <w:rStyle w:val="CodeHighlightedPACKT"/>
        </w:rPr>
        <w:t>", "Overcast", "Hot", "High", "Weak",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D4</w:t>
      </w:r>
      <w:proofErr w:type="spellEnd"/>
      <w:r w:rsidRPr="00DB0D35">
        <w:rPr>
          <w:rStyle w:val="CodeHighlightedPACKT"/>
        </w:rPr>
        <w:t>", "Rain", "Mild", "High", "Weak",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D5</w:t>
      </w:r>
      <w:proofErr w:type="spellEnd"/>
      <w:r w:rsidRPr="00DB0D35">
        <w:rPr>
          <w:rStyle w:val="CodeHighlightedPACKT"/>
        </w:rPr>
        <w:t>", "Rain", "Cool", "Normal", "Weak",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D6</w:t>
      </w:r>
      <w:proofErr w:type="spellEnd"/>
      <w:r w:rsidRPr="00DB0D35">
        <w:rPr>
          <w:rStyle w:val="CodeHighlightedPACKT"/>
        </w:rPr>
        <w:t>", "Rain", "Cool", "Normal", "Strong", "No");</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D7</w:t>
      </w:r>
      <w:proofErr w:type="spellEnd"/>
      <w:r w:rsidRPr="00DB0D35">
        <w:rPr>
          <w:rStyle w:val="CodeHighlightedPACKT"/>
        </w:rPr>
        <w:t>", "Overcast", "Cool", "Normal", "Strong",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D8</w:t>
      </w:r>
      <w:proofErr w:type="spellEnd"/>
      <w:r w:rsidRPr="00DB0D35">
        <w:rPr>
          <w:rStyle w:val="CodeHighlightedPACKT"/>
        </w:rPr>
        <w:t>", "Sunny", "Mild", "High", "Weak", "No");</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D9</w:t>
      </w:r>
      <w:proofErr w:type="spellEnd"/>
      <w:r w:rsidRPr="00DB0D35">
        <w:rPr>
          <w:rStyle w:val="CodeHighlightedPACKT"/>
        </w:rPr>
        <w:t>", "Sunny", "Cool", "Normal", "Weak",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D10</w:t>
      </w:r>
      <w:proofErr w:type="spellEnd"/>
      <w:r w:rsidRPr="00DB0D35">
        <w:rPr>
          <w:rStyle w:val="CodeHighlightedPACKT"/>
        </w:rPr>
        <w:t>", "Rain", "Mild", "Normal", "Weak",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D11</w:t>
      </w:r>
      <w:proofErr w:type="spellEnd"/>
      <w:r w:rsidRPr="00DB0D35">
        <w:rPr>
          <w:rStyle w:val="CodeHighlightedPACKT"/>
        </w:rPr>
        <w:t>", "Sunny", "Mild", "Normal", "Strong",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D12</w:t>
      </w:r>
      <w:proofErr w:type="spellEnd"/>
      <w:r w:rsidRPr="00DB0D35">
        <w:rPr>
          <w:rStyle w:val="CodeHighlightedPACKT"/>
        </w:rPr>
        <w:t>", "Overcast", "Mild", "High", "Strong", "Yes");</w:t>
      </w:r>
    </w:p>
    <w:p w:rsidRPr="00DB0D35"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D13</w:t>
      </w:r>
      <w:proofErr w:type="spellEnd"/>
      <w:r w:rsidRPr="00DB0D35">
        <w:rPr>
          <w:rStyle w:val="CodeHighlightedPACKT"/>
        </w:rPr>
        <w:t>", "Overcast", "Hot", "Normal", "Weak", "Yes");</w:t>
      </w:r>
    </w:p>
    <w:p w:rsidR="00DB0D35" w:rsidP="00DB0D35" w:rsidRDefault="00DB0D35">
      <w:pPr>
        <w:pStyle w:val="NormalPACKT"/>
        <w:rPr>
          <w:rStyle w:val="CodeHighlightedPACKT"/>
        </w:rPr>
      </w:pPr>
      <w:proofErr w:type="spellStart"/>
      <w:r w:rsidRPr="00DB0D35">
        <w:rPr>
          <w:rStyle w:val="CodeHighlightedPACKT"/>
        </w:rPr>
        <w:t>data.Rows.Add</w:t>
      </w:r>
      <w:proofErr w:type="spellEnd"/>
      <w:r w:rsidRPr="00DB0D35">
        <w:rPr>
          <w:rStyle w:val="CodeHighlightedPACKT"/>
        </w:rPr>
        <w:t>("</w:t>
      </w:r>
      <w:proofErr w:type="spellStart"/>
      <w:r w:rsidRPr="00DB0D35">
        <w:rPr>
          <w:rStyle w:val="CodeHighlightedPACKT"/>
        </w:rPr>
        <w:t>D14</w:t>
      </w:r>
      <w:proofErr w:type="spellEnd"/>
      <w:r w:rsidRPr="00DB0D35">
        <w:rPr>
          <w:rStyle w:val="CodeHighlightedPACKT"/>
        </w:rPr>
        <w:t>", "Rain", "Mild", "High", "Strong", "No");</w:t>
      </w:r>
    </w:p>
    <w:p w:rsidR="00DB0D35" w:rsidP="00DB0D35" w:rsidRDefault="00DB0D35">
      <w:pPr>
        <w:pStyle w:val="NormalPACKT"/>
        <w:rPr>
          <w:rStyle w:val="CodeHighlightedPACKT"/>
        </w:rPr>
      </w:pPr>
    </w:p>
    <w:p w:rsidRPr="00DB0D35" w:rsidR="00DB0D35" w:rsidP="00DB0D35" w:rsidRDefault="00DB0D35">
      <w:pPr>
        <w:pStyle w:val="NormalPACKT"/>
        <w:rPr>
          <w:rStyle w:val="CodeHighlightedPACKT"/>
          <w:rFonts w:ascii="Times New Roman" w:hAnsi="Times New Roman"/>
          <w:b w:val="0"/>
          <w:sz w:val="22"/>
        </w:rPr>
      </w:pPr>
      <w:r w:rsidRPr="00DB0D35">
        <w:rPr>
          <w:rStyle w:val="CodeHighlightedPACKT"/>
          <w:rFonts w:ascii="Times New Roman" w:hAnsi="Times New Roman"/>
          <w:b w:val="0"/>
          <w:sz w:val="22"/>
        </w:rPr>
        <w:t>In order to estimate a discrete Naive Bayes, we will first convert this problem to a more simpler representation. Since all variables are categories, it does not matter if they are represented as strings, or numbers, since both are just symbols for the event they represent. Since numbers are more easily representable than text strings, we will convert the problem to use a discrete alphabet through the use of a codebook.</w:t>
      </w:r>
    </w:p>
    <w:p w:rsidR="00115C47" w:rsidP="006628D8" w:rsidRDefault="00DB0D35">
      <w:pPr>
        <w:pStyle w:val="NormalPACKT"/>
        <w:rPr>
          <w:rStyle w:val="CodeHighlightedPACKT"/>
          <w:rFonts w:ascii="Times New Roman" w:hAnsi="Times New Roman"/>
          <w:b w:val="0"/>
          <w:sz w:val="22"/>
        </w:rPr>
      </w:pPr>
      <w:r w:rsidRPr="00DB0D35">
        <w:rPr>
          <w:rStyle w:val="CodeHighlightedPACKT"/>
          <w:rFonts w:ascii="Times New Roman" w:hAnsi="Times New Roman"/>
          <w:b w:val="0"/>
          <w:sz w:val="22"/>
        </w:rPr>
        <w:t xml:space="preserve">A codebook effectively transforms any distinct possible value for a variable into an integer symbol. </w:t>
      </w:r>
    </w:p>
    <w:p w:rsidR="00DB0D35" w:rsidP="006628D8" w:rsidRDefault="00DB0D35">
      <w:pPr>
        <w:pStyle w:val="NormalPACKT"/>
        <w:rPr>
          <w:rStyle w:val="CodeHighlightedPACKT"/>
          <w:rFonts w:ascii="Times New Roman" w:hAnsi="Times New Roman"/>
          <w:b w:val="0"/>
          <w:sz w:val="22"/>
        </w:rPr>
      </w:pPr>
      <w:r w:rsidRPr="00DB0D35">
        <w:rPr>
          <w:rStyle w:val="CodeHighlightedPACKT"/>
          <w:rFonts w:ascii="Times New Roman" w:hAnsi="Times New Roman"/>
          <w:b w:val="0"/>
          <w:sz w:val="22"/>
        </w:rPr>
        <w:t>For example, “Sunny” could as well be represented by the integer label 0, “Overcast” by “1”, Rain by “2”, and the same goes by for the other variables. So:</w:t>
      </w:r>
    </w:p>
    <w:p w:rsidRPr="00DB0D35" w:rsidR="00115C47" w:rsidP="006628D8" w:rsidRDefault="00115C47">
      <w:pPr>
        <w:pStyle w:val="NormalPACKT"/>
        <w:rPr>
          <w:rStyle w:val="CodeInTextPACKT"/>
          <w:rFonts w:ascii="Times New Roman" w:hAnsi="Times New Roman"/>
          <w:color w:val="auto"/>
          <w:sz w:val="22"/>
        </w:rPr>
      </w:pPr>
    </w:p>
    <w:p w:rsidRPr="00DB0D35" w:rsidR="00DB0D35" w:rsidP="00DB0D35" w:rsidRDefault="00DB0D35">
      <w:pPr>
        <w:pStyle w:val="NormalPACKT"/>
        <w:rPr>
          <w:rStyle w:val="CodeHighlightedPACKT"/>
        </w:rPr>
      </w:pPr>
      <w:r w:rsidRPr="00DB0D35">
        <w:rPr>
          <w:rStyle w:val="CodeHighlightedPACKT"/>
        </w:rPr>
        <w:t xml:space="preserve">// Create a new codification codebook to  </w:t>
      </w:r>
    </w:p>
    <w:p w:rsidRPr="00DB0D35" w:rsidR="00DB0D35" w:rsidP="00DB0D35" w:rsidRDefault="00DB0D35">
      <w:pPr>
        <w:pStyle w:val="NormalPACKT"/>
        <w:rPr>
          <w:rStyle w:val="CodeHighlightedPACKT"/>
        </w:rPr>
      </w:pPr>
      <w:r w:rsidRPr="00DB0D35">
        <w:rPr>
          <w:rStyle w:val="CodeHighlightedPACKT"/>
        </w:rPr>
        <w:t>// convert strings into integer symbols</w:t>
      </w:r>
    </w:p>
    <w:p w:rsidRPr="00DB0D35" w:rsidR="00DB0D35" w:rsidP="00DB0D35" w:rsidRDefault="00DB0D35">
      <w:pPr>
        <w:pStyle w:val="NormalPACKT"/>
        <w:rPr>
          <w:rStyle w:val="CodeHighlightedPACKT"/>
        </w:rPr>
      </w:pPr>
      <w:r w:rsidRPr="00DB0D35">
        <w:rPr>
          <w:rStyle w:val="CodeHighlightedPACKT"/>
        </w:rPr>
        <w:t>Codification codebook = new Codification(data);</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Translate our training data into integer symbols using our codebook:</w:t>
      </w:r>
    </w:p>
    <w:p w:rsidRPr="00DB0D35" w:rsidR="00DB0D35" w:rsidP="00DB0D35" w:rsidRDefault="00DB0D35">
      <w:pPr>
        <w:pStyle w:val="NormalPACKT"/>
        <w:rPr>
          <w:rStyle w:val="CodeHighlightedPACKT"/>
        </w:rPr>
      </w:pPr>
      <w:proofErr w:type="spellStart"/>
      <w:r w:rsidRPr="00DB0D35">
        <w:rPr>
          <w:rStyle w:val="CodeHighlightedPACKT"/>
        </w:rPr>
        <w:t>DataTable</w:t>
      </w:r>
      <w:proofErr w:type="spellEnd"/>
      <w:r w:rsidRPr="00DB0D35">
        <w:rPr>
          <w:rStyle w:val="CodeHighlightedPACKT"/>
        </w:rPr>
        <w:t xml:space="preserve"> symbols = </w:t>
      </w:r>
      <w:proofErr w:type="spellStart"/>
      <w:r w:rsidRPr="00DB0D35">
        <w:rPr>
          <w:rStyle w:val="CodeHighlightedPACKT"/>
        </w:rPr>
        <w:t>codebook.Apply</w:t>
      </w:r>
      <w:proofErr w:type="spellEnd"/>
      <w:r w:rsidRPr="00DB0D35">
        <w:rPr>
          <w:rStyle w:val="CodeHighlightedPACKT"/>
        </w:rPr>
        <w:t>(data);</w:t>
      </w:r>
    </w:p>
    <w:p w:rsidRPr="00DB0D35" w:rsidR="00DB0D35" w:rsidP="00DB0D35" w:rsidRDefault="00DB0D35">
      <w:pPr>
        <w:pStyle w:val="NormalPACKT"/>
        <w:rPr>
          <w:rStyle w:val="CodeHighlightedPACKT"/>
        </w:rPr>
      </w:pPr>
      <w:proofErr w:type="spellStart"/>
      <w:r w:rsidRPr="00DB0D35">
        <w:rPr>
          <w:rStyle w:val="CodeHighlightedPACKT"/>
        </w:rPr>
        <w:t>int</w:t>
      </w:r>
      <w:proofErr w:type="spellEnd"/>
      <w:r w:rsidRPr="00DB0D35">
        <w:rPr>
          <w:rStyle w:val="CodeHighlightedPACKT"/>
        </w:rPr>
        <w:t xml:space="preserve">[][] inputs = </w:t>
      </w:r>
      <w:proofErr w:type="spellStart"/>
      <w:r w:rsidRPr="00DB0D35">
        <w:rPr>
          <w:rStyle w:val="CodeHighlightedPACKT"/>
        </w:rPr>
        <w:t>symbols.ToIntArray</w:t>
      </w:r>
      <w:proofErr w:type="spellEnd"/>
      <w:r w:rsidRPr="00DB0D35">
        <w:rPr>
          <w:rStyle w:val="CodeHighlightedPACKT"/>
        </w:rPr>
        <w:t>("Outlook", "Temperature", "Humidity", "Wind");</w:t>
      </w:r>
    </w:p>
    <w:p w:rsidR="00DB0D35" w:rsidP="00DB0D35" w:rsidRDefault="00DB0D35">
      <w:pPr>
        <w:pStyle w:val="NormalPACKT"/>
        <w:rPr>
          <w:rStyle w:val="CodeHighlightedPACKT"/>
        </w:rPr>
      </w:pPr>
      <w:proofErr w:type="spellStart"/>
      <w:r w:rsidRPr="00DB0D35">
        <w:rPr>
          <w:rStyle w:val="CodeHighlightedPACKT"/>
        </w:rPr>
        <w:t>int</w:t>
      </w:r>
      <w:proofErr w:type="spellEnd"/>
      <w:r w:rsidRPr="00DB0D35">
        <w:rPr>
          <w:rStyle w:val="CodeHighlightedPACKT"/>
        </w:rPr>
        <w:t xml:space="preserve">[] outputs = </w:t>
      </w:r>
      <w:proofErr w:type="spellStart"/>
      <w:r w:rsidRPr="00DB0D35">
        <w:rPr>
          <w:rStyle w:val="CodeHighlightedPACKT"/>
        </w:rPr>
        <w:t>symbols.ToIntArray</w:t>
      </w:r>
      <w:proofErr w:type="spellEnd"/>
      <w:r w:rsidRPr="00DB0D35">
        <w:rPr>
          <w:rStyle w:val="CodeHighlightedPACKT"/>
        </w:rPr>
        <w:t>("</w:t>
      </w:r>
      <w:proofErr w:type="spellStart"/>
      <w:r w:rsidRPr="00DB0D35">
        <w:rPr>
          <w:rStyle w:val="CodeHighlightedPACKT"/>
        </w:rPr>
        <w:t>PlayTennis</w:t>
      </w:r>
      <w:proofErr w:type="spellEnd"/>
      <w:r w:rsidRPr="00DB0D35">
        <w:rPr>
          <w:rStyle w:val="CodeHighlightedPACKT"/>
        </w:rPr>
        <w:t>").</w:t>
      </w:r>
      <w:proofErr w:type="spellStart"/>
      <w:r w:rsidRPr="00DB0D35">
        <w:rPr>
          <w:rStyle w:val="CodeHighlightedPACKT"/>
        </w:rPr>
        <w:t>GetColumn</w:t>
      </w:r>
      <w:proofErr w:type="spellEnd"/>
      <w:r w:rsidRPr="00DB0D35">
        <w:rPr>
          <w:rStyle w:val="CodeHighlightedPACKT"/>
        </w:rPr>
        <w:t>(0);</w:t>
      </w:r>
    </w:p>
    <w:p w:rsidR="00DB0D35" w:rsidP="00DB0D35" w:rsidRDefault="00DB0D35">
      <w:pPr>
        <w:pStyle w:val="NormalPACKT"/>
        <w:rPr>
          <w:rStyle w:val="CodeHighlightedPACKT"/>
        </w:rPr>
      </w:pPr>
    </w:p>
    <w:p w:rsidR="00DB0D35" w:rsidP="00DB0D35" w:rsidRDefault="00DB0D35">
      <w:pPr>
        <w:pStyle w:val="NormalPACKT"/>
        <w:rPr>
          <w:rStyle w:val="CodeHighlightedPACKT"/>
          <w:rFonts w:ascii="Times New Roman" w:hAnsi="Times New Roman"/>
          <w:b w:val="0"/>
          <w:sz w:val="22"/>
        </w:rPr>
      </w:pPr>
      <w:r w:rsidRPr="00DB0D35">
        <w:rPr>
          <w:rStyle w:val="CodeHighlightedPACKT"/>
          <w:rFonts w:ascii="Times New Roman" w:hAnsi="Times New Roman"/>
          <w:b w:val="0"/>
          <w:sz w:val="22"/>
        </w:rPr>
        <w:t>Now that we already have our learning input/</w:t>
      </w:r>
      <w:proofErr w:type="spellStart"/>
      <w:r w:rsidRPr="00DB0D35">
        <w:rPr>
          <w:rStyle w:val="CodeHighlightedPACKT"/>
          <w:rFonts w:ascii="Times New Roman" w:hAnsi="Times New Roman"/>
          <w:b w:val="0"/>
          <w:sz w:val="22"/>
        </w:rPr>
        <w:t>ouput</w:t>
      </w:r>
      <w:proofErr w:type="spellEnd"/>
      <w:r w:rsidRPr="00DB0D35">
        <w:rPr>
          <w:rStyle w:val="CodeHighlightedPACKT"/>
          <w:rFonts w:ascii="Times New Roman" w:hAnsi="Times New Roman"/>
          <w:b w:val="0"/>
          <w:sz w:val="22"/>
        </w:rPr>
        <w:t xml:space="preserve"> pairs, we should specify our Bayes model. We will be trying to build a model to predict the last column, entitled “</w:t>
      </w:r>
      <w:proofErr w:type="spellStart"/>
      <w:r w:rsidRPr="00DB0D35">
        <w:rPr>
          <w:rStyle w:val="CodeHighlightedPACKT"/>
          <w:rFonts w:ascii="Times New Roman" w:hAnsi="Times New Roman"/>
          <w:b w:val="0"/>
          <w:sz w:val="22"/>
        </w:rPr>
        <w:t>PlayTennis</w:t>
      </w:r>
      <w:proofErr w:type="spellEnd"/>
      <w:r w:rsidRPr="00DB0D35">
        <w:rPr>
          <w:rStyle w:val="CodeHighlightedPACKT"/>
          <w:rFonts w:ascii="Times New Roman" w:hAnsi="Times New Roman"/>
          <w:b w:val="0"/>
          <w:sz w:val="22"/>
        </w:rPr>
        <w:t>”. For this, we will be using the “Outlook”, “Temperature”, “Humidity” and “Wind” as predictors (variables which will we will use for our decision). Since those are categorical, we must specify, at the moment of creation of our Bayes model, the number of each possible symbols for those variables.</w:t>
      </w:r>
    </w:p>
    <w:p w:rsidR="00115C47" w:rsidP="00DB0D35" w:rsidRDefault="00115C47">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xml:space="preserve">// Gather information about decision variables </w:t>
      </w:r>
    </w:p>
    <w:p w:rsidRPr="00DB0D35" w:rsidR="00DB0D35" w:rsidP="00DB0D35" w:rsidRDefault="00DB0D35">
      <w:pPr>
        <w:pStyle w:val="NormalPACKT"/>
        <w:rPr>
          <w:rStyle w:val="CodeHighlightedPACKT"/>
        </w:rPr>
      </w:pPr>
      <w:proofErr w:type="spellStart"/>
      <w:r w:rsidRPr="00DB0D35">
        <w:rPr>
          <w:rStyle w:val="CodeHighlightedPACKT"/>
        </w:rPr>
        <w:lastRenderedPageBreak/>
        <w:t>int</w:t>
      </w:r>
      <w:proofErr w:type="spellEnd"/>
      <w:r w:rsidRPr="00DB0D35">
        <w:rPr>
          <w:rStyle w:val="CodeHighlightedPACKT"/>
        </w:rPr>
        <w:t xml:space="preserve">[] </w:t>
      </w:r>
      <w:proofErr w:type="spellStart"/>
      <w:r w:rsidRPr="00DB0D35">
        <w:rPr>
          <w:rStyle w:val="CodeHighlightedPACKT"/>
        </w:rPr>
        <w:t>symbolCounts</w:t>
      </w:r>
      <w:proofErr w:type="spellEnd"/>
      <w:r w:rsidRPr="00DB0D35">
        <w:rPr>
          <w:rStyle w:val="CodeHighlightedPACKT"/>
        </w:rPr>
        <w:t xml:space="preserve"> =</w:t>
      </w:r>
    </w:p>
    <w:p w:rsidRPr="00DB0D35" w:rsidR="00DB0D35" w:rsidP="00DB0D35" w:rsidRDefault="00DB0D35">
      <w:pPr>
        <w:pStyle w:val="NormalPACKT"/>
        <w:rPr>
          <w:rStyle w:val="CodeHighlightedPACKT"/>
        </w:rPr>
      </w:pPr>
      <w:r w:rsidRPr="00DB0D35">
        <w:rPr>
          <w:rStyle w:val="CodeHighlightedPACKT"/>
        </w:rPr>
        <w:t>{</w:t>
      </w:r>
    </w:p>
    <w:p w:rsidRPr="00DB0D35" w:rsidR="00DB0D35" w:rsidP="00DB0D35" w:rsidRDefault="00DB0D35">
      <w:pPr>
        <w:pStyle w:val="NormalPACKT"/>
        <w:rPr>
          <w:rStyle w:val="CodeHighlightedPACKT"/>
        </w:rPr>
      </w:pPr>
      <w:r w:rsidRPr="00DB0D35">
        <w:rPr>
          <w:rStyle w:val="CodeHighlightedPACKT"/>
        </w:rPr>
        <w:t>codebook["Outlook"].Symbols,     // 3 possible values (Sunny, overcast, rain)</w:t>
      </w:r>
    </w:p>
    <w:p w:rsidRPr="00DB0D35" w:rsidR="00DB0D35" w:rsidP="00DB0D35" w:rsidRDefault="00DB0D35">
      <w:pPr>
        <w:pStyle w:val="NormalPACKT"/>
        <w:rPr>
          <w:rStyle w:val="CodeHighlightedPACKT"/>
        </w:rPr>
      </w:pPr>
      <w:r w:rsidRPr="00DB0D35">
        <w:rPr>
          <w:rStyle w:val="CodeHighlightedPACKT"/>
        </w:rPr>
        <w:t xml:space="preserve">  </w:t>
      </w:r>
      <w:r w:rsidRPr="00DB0D35">
        <w:rPr>
          <w:rStyle w:val="CodeHighlightedPACKT"/>
        </w:rPr>
        <w:tab/>
        <w:t>codebook["Temperature"].Symbols, // 3 possible values (Hot, mild, cool)</w:t>
      </w:r>
    </w:p>
    <w:p w:rsidRPr="00DB0D35" w:rsidR="00DB0D35" w:rsidP="00DB0D35" w:rsidRDefault="00DB0D35">
      <w:pPr>
        <w:pStyle w:val="NormalPACKT"/>
        <w:rPr>
          <w:rStyle w:val="CodeHighlightedPACKT"/>
        </w:rPr>
      </w:pPr>
      <w:r w:rsidRPr="00DB0D35">
        <w:rPr>
          <w:rStyle w:val="CodeHighlightedPACKT"/>
        </w:rPr>
        <w:t xml:space="preserve">  </w:t>
      </w:r>
      <w:r w:rsidRPr="00DB0D35">
        <w:rPr>
          <w:rStyle w:val="CodeHighlightedPACKT"/>
        </w:rPr>
        <w:tab/>
        <w:t>codebook["Humidity"].Symbols,    // 2 possible values (High, normal)</w:t>
      </w:r>
    </w:p>
    <w:p w:rsidRPr="00DB0D35" w:rsidR="00DB0D35" w:rsidP="00DB0D35" w:rsidRDefault="00DB0D35">
      <w:pPr>
        <w:pStyle w:val="NormalPACKT"/>
        <w:rPr>
          <w:rStyle w:val="CodeHighlightedPACKT"/>
        </w:rPr>
      </w:pPr>
      <w:r w:rsidRPr="00DB0D35">
        <w:rPr>
          <w:rStyle w:val="CodeHighlightedPACKT"/>
        </w:rPr>
        <w:t xml:space="preserve">  </w:t>
      </w:r>
      <w:r w:rsidRPr="00DB0D35">
        <w:rPr>
          <w:rStyle w:val="CodeHighlightedPACKT"/>
        </w:rPr>
        <w:tab/>
        <w:t>codebook["Wind"].Symbols         // 2 possible values (Weak, strong)</w:t>
      </w:r>
    </w:p>
    <w:p w:rsidRPr="00DB0D35" w:rsidR="00DB0D35" w:rsidP="00DB0D35" w:rsidRDefault="00DB0D35">
      <w:pPr>
        <w:pStyle w:val="NormalPACKT"/>
        <w:rPr>
          <w:rStyle w:val="CodeHighlightedPACKT"/>
        </w:rPr>
      </w:pPr>
      <w:r w:rsidRPr="00DB0D35">
        <w:rPr>
          <w:rStyle w:val="CodeHighlightedPACKT"/>
        </w:rPr>
        <w:t>};</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proofErr w:type="spellStart"/>
      <w:r w:rsidRPr="00DB0D35">
        <w:rPr>
          <w:rStyle w:val="CodeHighlightedPACKT"/>
        </w:rPr>
        <w:t>int</w:t>
      </w:r>
      <w:proofErr w:type="spellEnd"/>
      <w:r w:rsidRPr="00DB0D35">
        <w:rPr>
          <w:rStyle w:val="CodeHighlightedPACKT"/>
        </w:rPr>
        <w:t xml:space="preserve"> </w:t>
      </w:r>
      <w:proofErr w:type="spellStart"/>
      <w:r w:rsidRPr="00DB0D35">
        <w:rPr>
          <w:rStyle w:val="CodeHighlightedPACKT"/>
        </w:rPr>
        <w:t>classCount</w:t>
      </w:r>
      <w:proofErr w:type="spellEnd"/>
      <w:r w:rsidRPr="00DB0D35">
        <w:rPr>
          <w:rStyle w:val="CodeHighlightedPACKT"/>
        </w:rPr>
        <w:t xml:space="preserve"> = codebook["</w:t>
      </w:r>
      <w:proofErr w:type="spellStart"/>
      <w:r w:rsidRPr="00DB0D35">
        <w:rPr>
          <w:rStyle w:val="CodeHighlightedPACKT"/>
        </w:rPr>
        <w:t>PlayTennis</w:t>
      </w:r>
      <w:proofErr w:type="spellEnd"/>
      <w:r w:rsidRPr="00DB0D35">
        <w:rPr>
          <w:rStyle w:val="CodeHighlightedPACKT"/>
        </w:rPr>
        <w:t xml:space="preserve">"].Symbols; // 2 possible values (yes, no) </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Create a new Naive Bayes classifiers for the two classes</w:t>
      </w:r>
    </w:p>
    <w:p w:rsidRPr="00DB0D35" w:rsidR="00DB0D35" w:rsidP="00DB0D35" w:rsidRDefault="00DB0D35">
      <w:pPr>
        <w:pStyle w:val="NormalPACKT"/>
        <w:rPr>
          <w:rStyle w:val="CodeHighlightedPACKT"/>
        </w:rPr>
      </w:pPr>
      <w:proofErr w:type="spellStart"/>
      <w:r w:rsidRPr="00DB0D35">
        <w:rPr>
          <w:rStyle w:val="CodeHighlightedPACKT"/>
        </w:rPr>
        <w:t>NaiveBayes</w:t>
      </w:r>
      <w:proofErr w:type="spellEnd"/>
      <w:r w:rsidRPr="00DB0D35">
        <w:rPr>
          <w:rStyle w:val="CodeHighlightedPACKT"/>
        </w:rPr>
        <w:t xml:space="preserve"> target = new </w:t>
      </w:r>
      <w:proofErr w:type="spellStart"/>
      <w:r w:rsidRPr="00DB0D35">
        <w:rPr>
          <w:rStyle w:val="CodeHighlightedPACKT"/>
        </w:rPr>
        <w:t>NaiveBayes</w:t>
      </w:r>
      <w:proofErr w:type="spellEnd"/>
      <w:r w:rsidRPr="00DB0D35">
        <w:rPr>
          <w:rStyle w:val="CodeHighlightedPACKT"/>
        </w:rPr>
        <w:t>(</w:t>
      </w:r>
      <w:proofErr w:type="spellStart"/>
      <w:r w:rsidRPr="00DB0D35">
        <w:rPr>
          <w:rStyle w:val="CodeHighlightedPACKT"/>
        </w:rPr>
        <w:t>classCount</w:t>
      </w:r>
      <w:proofErr w:type="spellEnd"/>
      <w:r w:rsidRPr="00DB0D35">
        <w:rPr>
          <w:rStyle w:val="CodeHighlightedPACKT"/>
        </w:rPr>
        <w:t xml:space="preserve">, </w:t>
      </w:r>
      <w:proofErr w:type="spellStart"/>
      <w:r w:rsidRPr="00DB0D35">
        <w:rPr>
          <w:rStyle w:val="CodeHighlightedPACKT"/>
        </w:rPr>
        <w:t>symbolCounts</w:t>
      </w:r>
      <w:proofErr w:type="spellEnd"/>
      <w:r w:rsidRPr="00DB0D35">
        <w:rPr>
          <w:rStyle w:val="CodeHighlightedPACKT"/>
        </w:rPr>
        <w:t>);</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Compute the Naive Bayes model</w:t>
      </w:r>
    </w:p>
    <w:p w:rsidRPr="00DB0D35" w:rsidR="00DB0D35" w:rsidP="00DB0D35" w:rsidRDefault="00DB0D35">
      <w:pPr>
        <w:pStyle w:val="NormalPACKT"/>
        <w:rPr>
          <w:rStyle w:val="CodeHighlightedPACKT"/>
        </w:rPr>
      </w:pPr>
      <w:proofErr w:type="spellStart"/>
      <w:r w:rsidRPr="00DB0D35">
        <w:rPr>
          <w:rStyle w:val="CodeHighlightedPACKT"/>
        </w:rPr>
        <w:t>target.Estimate</w:t>
      </w:r>
      <w:proofErr w:type="spellEnd"/>
      <w:r w:rsidRPr="00DB0D35">
        <w:rPr>
          <w:rStyle w:val="CodeHighlightedPACKT"/>
        </w:rPr>
        <w:t>(inputs, outputs);</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Now that we have created and estimated our classifier, we can query the classifier for new input samples through the Compute() method</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xml:space="preserve">// We will be computing the label for a sunny, cool, humid and windy day: </w:t>
      </w:r>
    </w:p>
    <w:p w:rsidRPr="00DB0D35" w:rsidR="00DB0D35" w:rsidP="00DB0D35" w:rsidRDefault="00DB0D35">
      <w:pPr>
        <w:pStyle w:val="NormalPACKT"/>
        <w:rPr>
          <w:rStyle w:val="CodeHighlightedPACKT"/>
        </w:rPr>
      </w:pPr>
      <w:proofErr w:type="spellStart"/>
      <w:r w:rsidRPr="00DB0D35">
        <w:rPr>
          <w:rStyle w:val="CodeHighlightedPACKT"/>
        </w:rPr>
        <w:t>int</w:t>
      </w:r>
      <w:proofErr w:type="spellEnd"/>
      <w:r w:rsidRPr="00DB0D35">
        <w:rPr>
          <w:rStyle w:val="CodeHighlightedPACKT"/>
        </w:rPr>
        <w:t xml:space="preserve">[] instance = </w:t>
      </w:r>
      <w:proofErr w:type="spellStart"/>
      <w:r w:rsidRPr="00DB0D35">
        <w:rPr>
          <w:rStyle w:val="CodeHighlightedPACKT"/>
        </w:rPr>
        <w:t>codebook.Translate</w:t>
      </w:r>
      <w:proofErr w:type="spellEnd"/>
      <w:r w:rsidRPr="00DB0D35">
        <w:rPr>
          <w:rStyle w:val="CodeHighlightedPACKT"/>
        </w:rPr>
        <w:t>("Sunny", "Cool", "High", "Strong");</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xml:space="preserve">// Now, we can feed this instance to our model </w:t>
      </w:r>
    </w:p>
    <w:p w:rsidRPr="00DB0D35" w:rsidR="00DB0D35" w:rsidP="00DB0D35" w:rsidRDefault="00DB0D35">
      <w:pPr>
        <w:pStyle w:val="NormalPACKT"/>
        <w:rPr>
          <w:rStyle w:val="CodeHighlightedPACKT"/>
        </w:rPr>
      </w:pPr>
      <w:proofErr w:type="spellStart"/>
      <w:r w:rsidRPr="00DB0D35">
        <w:rPr>
          <w:rStyle w:val="CodeHighlightedPACKT"/>
        </w:rPr>
        <w:t>int</w:t>
      </w:r>
      <w:proofErr w:type="spellEnd"/>
      <w:r w:rsidRPr="00DB0D35">
        <w:rPr>
          <w:rStyle w:val="CodeHighlightedPACKT"/>
        </w:rPr>
        <w:t xml:space="preserve"> output = </w:t>
      </w:r>
      <w:proofErr w:type="spellStart"/>
      <w:r w:rsidRPr="00DB0D35">
        <w:rPr>
          <w:rStyle w:val="CodeHighlightedPACKT"/>
        </w:rPr>
        <w:t>model.Compute</w:t>
      </w:r>
      <w:proofErr w:type="spellEnd"/>
      <w:r w:rsidRPr="00DB0D35">
        <w:rPr>
          <w:rStyle w:val="CodeHighlightedPACKT"/>
        </w:rPr>
        <w:t xml:space="preserve">(instance, out </w:t>
      </w:r>
      <w:proofErr w:type="spellStart"/>
      <w:r w:rsidRPr="00DB0D35">
        <w:rPr>
          <w:rStyle w:val="CodeHighlightedPACKT"/>
        </w:rPr>
        <w:t>logLikelihood</w:t>
      </w:r>
      <w:proofErr w:type="spellEnd"/>
      <w:r w:rsidRPr="00DB0D35">
        <w:rPr>
          <w:rStyle w:val="CodeHighlightedPACKT"/>
        </w:rPr>
        <w:t>);</w:t>
      </w:r>
    </w:p>
    <w:p w:rsidRPr="00DB0D35" w:rsidR="00DB0D35" w:rsidP="00DB0D35" w:rsidRDefault="00DB0D35">
      <w:pPr>
        <w:pStyle w:val="NormalPACKT"/>
        <w:rPr>
          <w:rStyle w:val="CodeHighlightedPACKT"/>
        </w:rPr>
      </w:pPr>
    </w:p>
    <w:p w:rsidRPr="00DB0D35" w:rsidR="00DB0D35" w:rsidP="00DB0D35" w:rsidRDefault="00DB0D35">
      <w:pPr>
        <w:pStyle w:val="NormalPACKT"/>
        <w:rPr>
          <w:rStyle w:val="CodeHighlightedPACKT"/>
        </w:rPr>
      </w:pPr>
      <w:r w:rsidRPr="00DB0D35">
        <w:rPr>
          <w:rStyle w:val="CodeHighlightedPACKT"/>
        </w:rPr>
        <w:t xml:space="preserve">// Finally, the result can be translated back to one of the </w:t>
      </w:r>
      <w:proofErr w:type="spellStart"/>
      <w:r w:rsidRPr="00DB0D35">
        <w:rPr>
          <w:rStyle w:val="CodeHighlightedPACKT"/>
        </w:rPr>
        <w:t>codewords</w:t>
      </w:r>
      <w:proofErr w:type="spellEnd"/>
      <w:r w:rsidRPr="00DB0D35">
        <w:rPr>
          <w:rStyle w:val="CodeHighlightedPACKT"/>
        </w:rPr>
        <w:t xml:space="preserve"> using </w:t>
      </w:r>
    </w:p>
    <w:p w:rsidRPr="00DB0D35" w:rsidR="00DB0D35" w:rsidP="00DB0D35" w:rsidRDefault="00DB0D35">
      <w:pPr>
        <w:pStyle w:val="NormalPACKT"/>
        <w:rPr>
          <w:rStyle w:val="CodeHighlightedPACKT"/>
        </w:rPr>
      </w:pPr>
      <w:r w:rsidRPr="00DB0D35">
        <w:rPr>
          <w:rStyle w:val="CodeHighlightedPACKT"/>
        </w:rPr>
        <w:t xml:space="preserve">string result = </w:t>
      </w:r>
      <w:proofErr w:type="spellStart"/>
      <w:r w:rsidRPr="00DB0D35">
        <w:rPr>
          <w:rStyle w:val="CodeHighlightedPACKT"/>
        </w:rPr>
        <w:t>codebook.Translate</w:t>
      </w:r>
      <w:proofErr w:type="spellEnd"/>
      <w:r w:rsidRPr="00DB0D35">
        <w:rPr>
          <w:rStyle w:val="CodeHighlightedPACKT"/>
        </w:rPr>
        <w:t>("</w:t>
      </w:r>
      <w:proofErr w:type="spellStart"/>
      <w:r w:rsidRPr="00DB0D35">
        <w:rPr>
          <w:rStyle w:val="CodeHighlightedPACKT"/>
        </w:rPr>
        <w:t>PlayTennis</w:t>
      </w:r>
      <w:proofErr w:type="spellEnd"/>
      <w:r w:rsidRPr="00DB0D35">
        <w:rPr>
          <w:rStyle w:val="CodeHighlightedPACKT"/>
        </w:rPr>
        <w:t>", output); // result is "No"</w:t>
      </w:r>
    </w:p>
    <w:p w:rsidR="00C22E99" w:rsidP="00BD3B60" w:rsidRDefault="00C22E99">
      <w:pPr>
        <w:pStyle w:val="NormalPACKT"/>
      </w:pPr>
    </w:p>
    <w:p w:rsidRPr="00A56513" w:rsidR="00826B0E" w:rsidP="00826B0E" w:rsidRDefault="00826B0E">
      <w:pPr>
        <w:pStyle w:val="NormalPACKT"/>
        <w:rPr>
          <w:b/>
          <w:lang w:val="en-GB"/>
        </w:rPr>
      </w:pPr>
      <w:r>
        <w:rPr>
          <w:lang w:val="en-GB"/>
        </w:rPr>
        <w:t xml:space="preserve">The second category of algorithm </w:t>
      </w:r>
      <w:r w:rsidR="00111BC7">
        <w:rPr>
          <w:lang w:val="en-GB"/>
        </w:rPr>
        <w:t xml:space="preserve">are clustering algorithms, </w:t>
      </w:r>
      <w:r w:rsidR="00B427DA">
        <w:rPr>
          <w:lang w:val="en-GB"/>
        </w:rPr>
        <w:t xml:space="preserve">the sample </w:t>
      </w:r>
      <w:r w:rsidR="00957C0B">
        <w:rPr>
          <w:lang w:val="en-GB"/>
        </w:rPr>
        <w:t xml:space="preserve">solution </w:t>
      </w:r>
      <w:r w:rsidR="00B427DA">
        <w:rPr>
          <w:lang w:val="en-GB"/>
        </w:rPr>
        <w:t xml:space="preserve">contains following projects, </w:t>
      </w:r>
    </w:p>
    <w:p w:rsidRPr="00A56513" w:rsidR="00826B0E" w:rsidP="00826B0E" w:rsidRDefault="00826B0E">
      <w:pPr>
        <w:pStyle w:val="BulletPACKT"/>
        <w:rPr>
          <w:lang w:val="en-GB"/>
        </w:rPr>
      </w:pPr>
      <w:proofErr w:type="spellStart"/>
      <w:r w:rsidRPr="00A56513">
        <w:rPr>
          <w:lang w:val="en-GB"/>
        </w:rPr>
        <w:t>Color</w:t>
      </w:r>
      <w:proofErr w:type="spellEnd"/>
      <w:r w:rsidRPr="00A56513">
        <w:rPr>
          <w:lang w:val="en-GB"/>
        </w:rPr>
        <w:t xml:space="preserve"> clustering with K-Means and </w:t>
      </w:r>
      <w:proofErr w:type="spellStart"/>
      <w:r w:rsidRPr="00A56513">
        <w:rPr>
          <w:lang w:val="en-GB"/>
        </w:rPr>
        <w:t>Meanshift</w:t>
      </w:r>
      <w:proofErr w:type="spellEnd"/>
      <w:r w:rsidRPr="00A56513">
        <w:rPr>
          <w:lang w:val="en-GB"/>
        </w:rPr>
        <w:t>.</w:t>
      </w:r>
    </w:p>
    <w:p w:rsidRPr="00111BC7" w:rsidR="00826B0E" w:rsidP="00BD3B60" w:rsidRDefault="00826B0E">
      <w:pPr>
        <w:pStyle w:val="BulletEndPACKT"/>
        <w:rPr>
          <w:lang w:val="en-GB"/>
        </w:rPr>
      </w:pPr>
      <w:r w:rsidRPr="00A56513">
        <w:rPr>
          <w:lang w:val="en-GB"/>
        </w:rPr>
        <w:t>Point cloud clustering with Gaussian Mixture Models.</w:t>
      </w:r>
    </w:p>
    <w:p w:rsidR="00BD3B60" w:rsidP="00BD3B60" w:rsidRDefault="00BD3B60">
      <w:pPr>
        <w:pStyle w:val="NormalPACKT"/>
      </w:pPr>
      <w:r w:rsidRPr="00A072C9">
        <w:t>Readers are encouraged to run the</w:t>
      </w:r>
      <w:r w:rsidR="00B427DA">
        <w:t xml:space="preserve"> these </w:t>
      </w:r>
      <w:r w:rsidRPr="00A072C9">
        <w:t xml:space="preserve">clustering </w:t>
      </w:r>
      <w:r w:rsidR="00C22E99">
        <w:t>algorithms</w:t>
      </w:r>
      <w:r w:rsidR="00111BC7">
        <w:t xml:space="preserve">, </w:t>
      </w:r>
      <w:r w:rsidR="00C22E99">
        <w:rPr>
          <w:lang w:val="en-GB"/>
        </w:rPr>
        <w:t xml:space="preserve">The </w:t>
      </w:r>
      <w:r w:rsidRPr="00A072C9">
        <w:t xml:space="preserve">source code contains the enough comments to understand the code. K-Means clustering will be covered in detail at </w:t>
      </w:r>
      <w:r w:rsidR="00BA2D9A">
        <w:rPr>
          <w:rStyle w:val="ChapterrefPACKT"/>
        </w:rPr>
        <w:t xml:space="preserve">chapter 2 - </w:t>
      </w:r>
      <w:r w:rsidRPr="00BA2D9A" w:rsidR="00BA2D9A">
        <w:t>News clustering</w:t>
      </w:r>
      <w:r>
        <w:t>.</w:t>
      </w:r>
      <w:bookmarkStart w:name="_GoBack" w:id="0"/>
      <w:bookmarkEnd w:id="0"/>
    </w:p>
    <w:p w:rsidR="00DB0D35" w:rsidP="00BD3B60" w:rsidRDefault="00BD3B60">
      <w:pPr>
        <w:pStyle w:val="Heading1"/>
      </w:pPr>
      <w:r w:rsidRPr="00BD3B60">
        <w:t>Summary</w:t>
      </w:r>
    </w:p>
    <w:p w:rsidR="00913119" w:rsidP="00913119" w:rsidRDefault="00BD3B60">
      <w:pPr>
        <w:pStyle w:val="NormalPACKT"/>
        <w:rPr>
          <w:lang w:val="en-GB"/>
        </w:rPr>
      </w:pPr>
      <w:r w:rsidRPr="00BD3B60">
        <w:rPr>
          <w:lang w:val="en-GB"/>
        </w:rPr>
        <w:t>In this chapter, we have just scratched the surface of the subject, we have seen how to run sample applicat</w:t>
      </w:r>
      <w:r w:rsidR="0065161D">
        <w:rPr>
          <w:lang w:val="en-GB"/>
        </w:rPr>
        <w:t xml:space="preserve">ions, and basic concepts of few </w:t>
      </w:r>
      <w:r w:rsidRPr="00BD3B60">
        <w:rPr>
          <w:lang w:val="en-GB"/>
        </w:rPr>
        <w:t xml:space="preserve">algorithms. </w:t>
      </w:r>
      <w:r w:rsidR="001249E6">
        <w:rPr>
          <w:lang w:val="en-GB"/>
        </w:rPr>
        <w:t>F</w:t>
      </w:r>
      <w:r w:rsidRPr="001249E6" w:rsidR="001249E6">
        <w:rPr>
          <w:lang w:val="en-GB"/>
        </w:rPr>
        <w:t xml:space="preserve">ew </w:t>
      </w:r>
      <w:r w:rsidR="00913119">
        <w:rPr>
          <w:lang w:val="en-GB"/>
        </w:rPr>
        <w:t xml:space="preserve">more </w:t>
      </w:r>
      <w:r w:rsidRPr="001249E6" w:rsidR="001249E6">
        <w:rPr>
          <w:lang w:val="en-GB"/>
        </w:rPr>
        <w:t>use-cases for</w:t>
      </w:r>
      <w:r w:rsidR="001249E6">
        <w:rPr>
          <w:lang w:val="en-GB"/>
        </w:rPr>
        <w:t xml:space="preserve"> building a classifier includes - </w:t>
      </w:r>
      <w:r w:rsidRPr="001249E6" w:rsidR="001249E6">
        <w:rPr>
          <w:lang w:val="en-GB"/>
        </w:rPr>
        <w:t>Email Spam detection</w:t>
      </w:r>
      <w:r w:rsidR="001249E6">
        <w:rPr>
          <w:lang w:val="en-GB"/>
        </w:rPr>
        <w:t xml:space="preserve">, </w:t>
      </w:r>
      <w:r w:rsidRPr="001249E6" w:rsidR="001249E6">
        <w:rPr>
          <w:lang w:val="en-GB"/>
        </w:rPr>
        <w:t>Automatic assignment of article to a category</w:t>
      </w:r>
      <w:r w:rsidR="001249E6">
        <w:rPr>
          <w:lang w:val="en-GB"/>
        </w:rPr>
        <w:t xml:space="preserve">, </w:t>
      </w:r>
      <w:r w:rsidRPr="001249E6" w:rsidR="001249E6">
        <w:rPr>
          <w:lang w:val="en-GB"/>
        </w:rPr>
        <w:t>Automatic detection of natural language (e.g. English)</w:t>
      </w:r>
      <w:r w:rsidR="001249E6">
        <w:rPr>
          <w:lang w:val="en-GB"/>
        </w:rPr>
        <w:t xml:space="preserve">, </w:t>
      </w:r>
      <w:r w:rsidRPr="001249E6" w:rsidR="001249E6">
        <w:rPr>
          <w:lang w:val="en-GB"/>
        </w:rPr>
        <w:t>Sentiment analysis</w:t>
      </w:r>
      <w:r w:rsidR="001249E6">
        <w:rPr>
          <w:lang w:val="en-GB"/>
        </w:rPr>
        <w:t>. etc.</w:t>
      </w:r>
    </w:p>
    <w:p w:rsidR="0065161D" w:rsidP="00913119" w:rsidRDefault="00913119">
      <w:pPr>
        <w:pStyle w:val="NormalPACKT"/>
        <w:rPr>
          <w:lang w:val="en-GB"/>
        </w:rPr>
      </w:pPr>
      <w:r w:rsidRPr="00913119">
        <w:rPr>
          <w:lang w:val="en-GB"/>
        </w:rPr>
        <w:t>At this point, you should be able to use ML libraries to do machine learning tasks. If you able to get data of your own or some else, you should split it into training, development and test portions. Using the training and development data, you’ll be able to develop the system then run the resulting</w:t>
      </w:r>
      <w:r>
        <w:rPr>
          <w:lang w:val="en-GB"/>
        </w:rPr>
        <w:t xml:space="preserve"> </w:t>
      </w:r>
      <w:r w:rsidRPr="00913119">
        <w:rPr>
          <w:lang w:val="en-GB"/>
        </w:rPr>
        <w:t xml:space="preserve">model on the test data to get </w:t>
      </w:r>
      <w:r>
        <w:rPr>
          <w:lang w:val="en-GB"/>
        </w:rPr>
        <w:t>required quality.</w:t>
      </w:r>
    </w:p>
    <w:p w:rsidRPr="00BD3B60" w:rsidR="00BD3B60" w:rsidP="00BD3B60" w:rsidRDefault="00BD3B60">
      <w:pPr>
        <w:pStyle w:val="NormalPACKT"/>
        <w:rPr>
          <w:lang w:val="en-GB"/>
        </w:rPr>
      </w:pPr>
      <w:r w:rsidRPr="00BD3B60">
        <w:rPr>
          <w:lang w:val="en-GB"/>
        </w:rPr>
        <w:lastRenderedPageBreak/>
        <w:t xml:space="preserve">From next chapter onwards, we would develop complete machine learning systems which are real word examples. For example, </w:t>
      </w:r>
      <w:r>
        <w:rPr>
          <w:lang w:val="en-GB"/>
        </w:rPr>
        <w:t xml:space="preserve">in </w:t>
      </w:r>
      <w:r w:rsidRPr="00BD3B60">
        <w:rPr>
          <w:rStyle w:val="ChapterrefPACKT"/>
        </w:rPr>
        <w:t>chapter 2</w:t>
      </w:r>
      <w:r>
        <w:rPr>
          <w:lang w:val="en-GB"/>
        </w:rPr>
        <w:t xml:space="preserve"> we would built a "</w:t>
      </w:r>
      <w:r w:rsidRPr="00BD3B60">
        <w:rPr>
          <w:lang w:val="en-GB"/>
        </w:rPr>
        <w:t>new</w:t>
      </w:r>
      <w:r>
        <w:rPr>
          <w:lang w:val="en-GB"/>
        </w:rPr>
        <w:t>s clustering" sy</w:t>
      </w:r>
      <w:r w:rsidR="00C22E99">
        <w:rPr>
          <w:lang w:val="en-GB"/>
        </w:rPr>
        <w:t>stem which groups news articles under various categories.</w:t>
      </w:r>
    </w:p>
    <w:sectPr w:rsidRPr="00BD3B60" w:rsidR="00BD3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D3620246"/>
    <w:lvl w:ilvl="0">
      <w:start w:val="1"/>
      <w:numFmt w:val="bullet"/>
      <w:lvlText w:val=""/>
      <w:lvlJc w:val="left"/>
      <w:pPr>
        <w:tabs>
          <w:tab w:val="num" w:pos="1440"/>
        </w:tabs>
        <w:ind w:left="1440" w:hanging="360"/>
      </w:pPr>
      <w:rPr>
        <w:rFonts w:ascii="Symbol" w:hAnsi="Symbol" w:hint="default"/>
      </w:rPr>
    </w:lvl>
  </w:abstractNum>
  <w:abstractNum w:abstractNumId="1">
    <w:nsid w:val="FFFFFF82"/>
    <w:multiLevelType w:val="singleLevel"/>
    <w:tmpl w:val="9158765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95B4AFCA"/>
    <w:lvl w:ilvl="0">
      <w:start w:val="1"/>
      <w:numFmt w:val="bullet"/>
      <w:lvlText w:val=""/>
      <w:lvlJc w:val="left"/>
      <w:pPr>
        <w:tabs>
          <w:tab w:val="num" w:pos="720"/>
        </w:tabs>
        <w:ind w:left="720" w:hanging="360"/>
      </w:pPr>
      <w:rPr>
        <w:rFonts w:ascii="Symbol" w:hAnsi="Symbol" w:hint="default"/>
      </w:rPr>
    </w:lvl>
  </w:abstractNum>
  <w:abstractNum w:abstractNumId="3">
    <w:nsid w:val="FFFFFF89"/>
    <w:multiLevelType w:val="singleLevel"/>
    <w:tmpl w:val="241E05DC"/>
    <w:lvl w:ilvl="0">
      <w:start w:val="1"/>
      <w:numFmt w:val="bullet"/>
      <w:lvlText w:val=""/>
      <w:lvlJc w:val="left"/>
      <w:pPr>
        <w:tabs>
          <w:tab w:val="num" w:pos="360"/>
        </w:tabs>
        <w:ind w:left="360" w:hanging="360"/>
      </w:pPr>
      <w:rPr>
        <w:rFonts w:ascii="Symbol" w:hAnsi="Symbol" w:hint="default"/>
      </w:rPr>
    </w:lvl>
  </w:abstractNum>
  <w:abstractNum w:abstractNumId="4">
    <w:nsid w:val="125B4FA5"/>
    <w:multiLevelType w:val="hybridMultilevel"/>
    <w:tmpl w:val="0D5A90B0"/>
    <w:lvl w:ilvl="0" w:tplc="ACE67A5E">
      <w:start w:val="1"/>
      <w:numFmt w:val="decimal"/>
      <w:pStyle w:val="InformationBoxPACK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2F441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B3035F3"/>
    <w:multiLevelType w:val="hybridMultilevel"/>
    <w:tmpl w:val="E5FA4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B7A44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21521055"/>
    <w:multiLevelType w:val="hybridMultilevel"/>
    <w:tmpl w:val="508EA7C2"/>
    <w:lvl w:ilvl="0" w:tplc="0BFAD82A">
      <w:start w:val="1"/>
      <w:numFmt w:val="bullet"/>
      <w:pStyle w:val="NumberwithinNumberedBulletEndPACK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34B25473"/>
    <w:multiLevelType w:val="hybridMultilevel"/>
    <w:tmpl w:val="20D2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D2B5691"/>
    <w:multiLevelType w:val="hybridMultilevel"/>
    <w:tmpl w:val="5F1ABBA6"/>
    <w:lvl w:ilvl="0" w:tplc="FA02D2B2">
      <w:start w:val="1"/>
      <w:numFmt w:val="bullet"/>
      <w:pStyle w:val="Bulletwithoutbullet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DF75E37"/>
    <w:multiLevelType w:val="hybridMultilevel"/>
    <w:tmpl w:val="64522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41639CD"/>
    <w:multiLevelType w:val="hybridMultilevel"/>
    <w:tmpl w:val="78665E2C"/>
    <w:lvl w:ilvl="0" w:tplc="0E146A02">
      <w:start w:val="1"/>
      <w:numFmt w:val="bullet"/>
      <w:pStyle w:val="Bulletwithinbullet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8C4E73"/>
    <w:multiLevelType w:val="hybridMultilevel"/>
    <w:tmpl w:val="BE925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3F33F78"/>
    <w:multiLevelType w:val="hybridMultilevel"/>
    <w:tmpl w:val="1C322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6C56895"/>
    <w:multiLevelType w:val="hybridMultilevel"/>
    <w:tmpl w:val="1D640B56"/>
    <w:lvl w:ilvl="0" w:tplc="0E146A02">
      <w:start w:val="1"/>
      <w:numFmt w:val="bullet"/>
      <w:pStyle w:val="CodePACK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15501A"/>
    <w:multiLevelType w:val="hybridMultilevel"/>
    <w:tmpl w:val="6082D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EDD37ED"/>
    <w:multiLevelType w:val="hybridMultilevel"/>
    <w:tmpl w:val="756C48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F675EAA"/>
    <w:multiLevelType w:val="hybridMultilevel"/>
    <w:tmpl w:val="09EAB7DA"/>
    <w:lvl w:ilvl="0" w:tplc="BCA45862">
      <w:start w:val="1"/>
      <w:numFmt w:val="lowerRoman"/>
      <w:pStyle w:val="BulletwithoutbulletendPACKT"/>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0"/>
  </w:num>
  <w:num w:numId="7">
    <w:abstractNumId w:val="15"/>
  </w:num>
  <w:num w:numId="8">
    <w:abstractNumId w:val="18"/>
  </w:num>
  <w:num w:numId="9">
    <w:abstractNumId w:val="12"/>
  </w:num>
  <w:num w:numId="10">
    <w:abstractNumId w:val="8"/>
  </w:num>
  <w:num w:numId="11">
    <w:abstractNumId w:val="4"/>
  </w:num>
  <w:num w:numId="12">
    <w:abstractNumId w:val="10"/>
  </w:num>
  <w:num w:numId="13">
    <w:abstractNumId w:val="17"/>
  </w:num>
  <w:num w:numId="14">
    <w:abstractNumId w:val="6"/>
  </w:num>
  <w:num w:numId="15">
    <w:abstractNumId w:val="9"/>
  </w:num>
  <w:num w:numId="16">
    <w:abstractNumId w:val="14"/>
  </w:num>
  <w:num w:numId="17">
    <w:abstractNumId w:val="13"/>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attachedTemplate r:id="rId1"/>
  <w:linkStyl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C9B"/>
    <w:rsid w:val="00047F56"/>
    <w:rsid w:val="000536BA"/>
    <w:rsid w:val="00082463"/>
    <w:rsid w:val="000C3212"/>
    <w:rsid w:val="000F1D8F"/>
    <w:rsid w:val="00111BC7"/>
    <w:rsid w:val="00115C47"/>
    <w:rsid w:val="00117C74"/>
    <w:rsid w:val="001249E6"/>
    <w:rsid w:val="00126633"/>
    <w:rsid w:val="00141F59"/>
    <w:rsid w:val="001506EB"/>
    <w:rsid w:val="00152930"/>
    <w:rsid w:val="00152D93"/>
    <w:rsid w:val="001956B8"/>
    <w:rsid w:val="0019687E"/>
    <w:rsid w:val="001B4B44"/>
    <w:rsid w:val="001B6101"/>
    <w:rsid w:val="001D05BB"/>
    <w:rsid w:val="001E71FF"/>
    <w:rsid w:val="002268CC"/>
    <w:rsid w:val="00250BE0"/>
    <w:rsid w:val="00297B61"/>
    <w:rsid w:val="002F7D4E"/>
    <w:rsid w:val="003715F4"/>
    <w:rsid w:val="00374FF2"/>
    <w:rsid w:val="0038679A"/>
    <w:rsid w:val="003A2905"/>
    <w:rsid w:val="003D5B2C"/>
    <w:rsid w:val="003D6A7C"/>
    <w:rsid w:val="003E24D9"/>
    <w:rsid w:val="003E3A79"/>
    <w:rsid w:val="003F0CB1"/>
    <w:rsid w:val="004327CC"/>
    <w:rsid w:val="00442951"/>
    <w:rsid w:val="00456B21"/>
    <w:rsid w:val="00461514"/>
    <w:rsid w:val="00462163"/>
    <w:rsid w:val="0048375F"/>
    <w:rsid w:val="004A79F9"/>
    <w:rsid w:val="004B5DAC"/>
    <w:rsid w:val="004E56BD"/>
    <w:rsid w:val="00543C7C"/>
    <w:rsid w:val="005B4CDD"/>
    <w:rsid w:val="005B66CB"/>
    <w:rsid w:val="005D6090"/>
    <w:rsid w:val="005F3D81"/>
    <w:rsid w:val="00625188"/>
    <w:rsid w:val="00635295"/>
    <w:rsid w:val="00646859"/>
    <w:rsid w:val="0065161D"/>
    <w:rsid w:val="006628D8"/>
    <w:rsid w:val="00691B54"/>
    <w:rsid w:val="006F7189"/>
    <w:rsid w:val="00731CDF"/>
    <w:rsid w:val="00765E49"/>
    <w:rsid w:val="00786EFA"/>
    <w:rsid w:val="007A5C58"/>
    <w:rsid w:val="00826B0E"/>
    <w:rsid w:val="00841720"/>
    <w:rsid w:val="00862260"/>
    <w:rsid w:val="0088534D"/>
    <w:rsid w:val="0088705C"/>
    <w:rsid w:val="00887F4A"/>
    <w:rsid w:val="00913119"/>
    <w:rsid w:val="00942059"/>
    <w:rsid w:val="00957C0B"/>
    <w:rsid w:val="00964EB9"/>
    <w:rsid w:val="00991860"/>
    <w:rsid w:val="009A0122"/>
    <w:rsid w:val="009F3BFF"/>
    <w:rsid w:val="00A072C9"/>
    <w:rsid w:val="00A234C9"/>
    <w:rsid w:val="00A40673"/>
    <w:rsid w:val="00A51E25"/>
    <w:rsid w:val="00A558AE"/>
    <w:rsid w:val="00A56513"/>
    <w:rsid w:val="00AA4C49"/>
    <w:rsid w:val="00AA74C5"/>
    <w:rsid w:val="00AB46FD"/>
    <w:rsid w:val="00B34401"/>
    <w:rsid w:val="00B427DA"/>
    <w:rsid w:val="00B529FB"/>
    <w:rsid w:val="00BA2D9A"/>
    <w:rsid w:val="00BA4AD7"/>
    <w:rsid w:val="00BD3B60"/>
    <w:rsid w:val="00BE299B"/>
    <w:rsid w:val="00C22E99"/>
    <w:rsid w:val="00C57ECB"/>
    <w:rsid w:val="00C729D5"/>
    <w:rsid w:val="00CA37F8"/>
    <w:rsid w:val="00CF3F6A"/>
    <w:rsid w:val="00D002CC"/>
    <w:rsid w:val="00D14F80"/>
    <w:rsid w:val="00DB0D35"/>
    <w:rsid w:val="00DC292A"/>
    <w:rsid w:val="00DD130B"/>
    <w:rsid w:val="00E162EF"/>
    <w:rsid w:val="00EA1BBE"/>
    <w:rsid w:val="00EA23DC"/>
    <w:rsid w:val="00ED3D0D"/>
    <w:rsid w:val="00EE3E3A"/>
    <w:rsid w:val="00F05E35"/>
    <w:rsid w:val="00F47848"/>
    <w:rsid w:val="00F51C9B"/>
    <w:rsid w:val="00F724E0"/>
    <w:rsid w:val="00F73834"/>
    <w:rsid w:val="00F93142"/>
    <w:rsid w:val="00FC2730"/>
    <w:rsid w:val="00FD6211"/>
    <w:rsid w:val="00FE7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C7C"/>
    <w:pPr>
      <w:suppressAutoHyphens/>
      <w:spacing w:after="120" w:line="240" w:lineRule="auto"/>
    </w:pPr>
    <w:rPr>
      <w:rFonts w:ascii="Times New Roman" w:eastAsia="Times New Roman" w:hAnsi="Times New Roman" w:cs="Times New Roman"/>
      <w:sz w:val="20"/>
      <w:szCs w:val="24"/>
      <w:lang w:val="en-GB"/>
    </w:rPr>
  </w:style>
  <w:style w:type="paragraph" w:styleId="Heading1">
    <w:name w:val="heading 1"/>
    <w:aliases w:val="Heading 1 [PACKT]"/>
    <w:next w:val="NormalPACKT"/>
    <w:link w:val="Heading1Char"/>
    <w:qFormat/>
    <w:rsid w:val="004327C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4327C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4327C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4327CC"/>
    <w:pPr>
      <w:spacing w:before="160" w:after="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4327CC"/>
    <w:pPr>
      <w:spacing w:before="80" w:after="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4327CC"/>
    <w:pPr>
      <w:spacing w:before="400"/>
      <w:outlineLvl w:val="5"/>
    </w:pPr>
    <w:rPr>
      <w:b w:val="0"/>
      <w:bCs w:val="0"/>
      <w:sz w:val="20"/>
      <w:szCs w:val="22"/>
    </w:rPr>
  </w:style>
  <w:style w:type="character" w:default="1" w:styleId="DefaultParagraphFont">
    <w:name w:val="Default Paragraph Font"/>
    <w:semiHidden/>
    <w:rsid w:val="004327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327CC"/>
  </w:style>
  <w:style w:type="character" w:customStyle="1" w:styleId="Heading1Char">
    <w:name w:val="Heading 1 Char"/>
    <w:aliases w:val="Heading 1 [PACKT] Char"/>
    <w:basedOn w:val="DefaultParagraphFont"/>
    <w:link w:val="Heading1"/>
    <w:rsid w:val="004327C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basedOn w:val="DefaultParagraphFont"/>
    <w:link w:val="Heading2"/>
    <w:rsid w:val="004327CC"/>
    <w:rPr>
      <w:rFonts w:ascii="Arial" w:eastAsia="Times New Roman" w:hAnsi="Arial" w:cs="Arial"/>
      <w:b/>
      <w:bCs/>
      <w:iCs/>
      <w:color w:val="000000"/>
      <w:sz w:val="28"/>
      <w:szCs w:val="28"/>
      <w:lang w:val="en-GB"/>
    </w:rPr>
  </w:style>
  <w:style w:type="character" w:customStyle="1" w:styleId="Heading3Char">
    <w:name w:val="Heading 3 Char"/>
    <w:basedOn w:val="DefaultParagraphFont"/>
    <w:link w:val="Heading3"/>
    <w:rsid w:val="004327CC"/>
    <w:rPr>
      <w:rFonts w:ascii="Arial" w:eastAsia="Times New Roman" w:hAnsi="Arial" w:cs="Arial"/>
      <w:b/>
      <w:iCs/>
      <w:color w:val="000000"/>
      <w:sz w:val="26"/>
      <w:szCs w:val="26"/>
      <w:lang w:val="en-GB"/>
    </w:rPr>
  </w:style>
  <w:style w:type="character" w:customStyle="1" w:styleId="Heading4Char">
    <w:name w:val="Heading 4 Char"/>
    <w:basedOn w:val="DefaultParagraphFont"/>
    <w:link w:val="Heading4"/>
    <w:rsid w:val="004327CC"/>
    <w:rPr>
      <w:rFonts w:ascii="Arial" w:eastAsia="Times New Roman" w:hAnsi="Arial" w:cs="Arial"/>
      <w:b/>
      <w:iCs/>
      <w:color w:val="000000"/>
      <w:sz w:val="24"/>
      <w:szCs w:val="28"/>
      <w:lang w:val="en-GB"/>
    </w:rPr>
  </w:style>
  <w:style w:type="character" w:customStyle="1" w:styleId="Heading5Char">
    <w:name w:val="Heading 5 Char"/>
    <w:basedOn w:val="DefaultParagraphFont"/>
    <w:link w:val="Heading5"/>
    <w:rsid w:val="004327CC"/>
    <w:rPr>
      <w:rFonts w:ascii="Arial" w:eastAsia="Times New Roman" w:hAnsi="Arial" w:cs="Arial"/>
      <w:b/>
      <w:color w:val="000000"/>
      <w:szCs w:val="26"/>
      <w:lang w:val="en-GB"/>
    </w:rPr>
  </w:style>
  <w:style w:type="character" w:customStyle="1" w:styleId="Heading6Char">
    <w:name w:val="Heading 6 Char"/>
    <w:aliases w:val="Heading 6 [PACKT] Char"/>
    <w:basedOn w:val="DefaultParagraphFont"/>
    <w:link w:val="Heading6"/>
    <w:rsid w:val="004327CC"/>
    <w:rPr>
      <w:rFonts w:ascii="Arial" w:eastAsia="Times New Roman" w:hAnsi="Arial" w:cs="Arial"/>
      <w:iCs/>
      <w:color w:val="000000"/>
      <w:sz w:val="20"/>
      <w:lang w:val="en-GB"/>
    </w:rPr>
  </w:style>
  <w:style w:type="paragraph" w:customStyle="1" w:styleId="NormalPACKT">
    <w:name w:val="Normal [PACKT]"/>
    <w:locked/>
    <w:rsid w:val="004327CC"/>
    <w:pPr>
      <w:spacing w:after="120" w:line="240" w:lineRule="auto"/>
    </w:pPr>
    <w:rPr>
      <w:rFonts w:ascii="Times New Roman" w:eastAsia="Times New Roman" w:hAnsi="Times New Roman" w:cs="Times New Roman"/>
      <w:szCs w:val="24"/>
      <w:lang w:val="en-US"/>
    </w:rPr>
  </w:style>
  <w:style w:type="paragraph" w:styleId="Footer">
    <w:name w:val="footer"/>
    <w:basedOn w:val="Normal"/>
    <w:link w:val="FooterChar"/>
    <w:semiHidden/>
    <w:rsid w:val="004327CC"/>
    <w:pPr>
      <w:tabs>
        <w:tab w:val="center" w:pos="4320"/>
        <w:tab w:val="right" w:pos="8640"/>
      </w:tabs>
    </w:pPr>
  </w:style>
  <w:style w:type="character" w:customStyle="1" w:styleId="FooterChar">
    <w:name w:val="Footer Char"/>
    <w:basedOn w:val="DefaultParagraphFont"/>
    <w:link w:val="Footer"/>
    <w:semiHidden/>
    <w:rsid w:val="004327CC"/>
    <w:rPr>
      <w:rFonts w:ascii="Times New Roman" w:eastAsia="Times New Roman" w:hAnsi="Times New Roman" w:cs="Times New Roman"/>
      <w:sz w:val="24"/>
      <w:szCs w:val="24"/>
      <w:lang w:val="en-US"/>
    </w:rPr>
  </w:style>
  <w:style w:type="character" w:customStyle="1" w:styleId="EmailPACKT">
    <w:name w:val="Email [PACKT]"/>
    <w:basedOn w:val="URLPACKT"/>
    <w:qFormat/>
    <w:locked/>
    <w:rsid w:val="004327CC"/>
    <w:rPr>
      <w:rFonts w:ascii="Lucida Console" w:hAnsi="Lucida Console"/>
      <w:color w:val="FF0000"/>
      <w:sz w:val="18"/>
    </w:rPr>
  </w:style>
  <w:style w:type="character" w:customStyle="1" w:styleId="URLPACKT">
    <w:name w:val="URL [PACKT]"/>
    <w:basedOn w:val="CodeInTextPACKT"/>
    <w:rsid w:val="004327CC"/>
    <w:rPr>
      <w:rFonts w:ascii="Lucida Console" w:hAnsi="Lucida Console"/>
      <w:color w:val="FF0000"/>
      <w:sz w:val="18"/>
    </w:rPr>
  </w:style>
  <w:style w:type="character" w:customStyle="1" w:styleId="CodeInTextPACKT">
    <w:name w:val="Code In Text [PACKT]"/>
    <w:basedOn w:val="DefaultParagraphFont"/>
    <w:locked/>
    <w:rsid w:val="004327CC"/>
    <w:rPr>
      <w:rFonts w:ascii="Lucida Console" w:hAnsi="Lucida Console"/>
      <w:color w:val="FF0000"/>
      <w:sz w:val="18"/>
    </w:rPr>
  </w:style>
  <w:style w:type="paragraph" w:customStyle="1" w:styleId="ChapterTitlePACKT">
    <w:name w:val="Chapter Title [PACKT]"/>
    <w:next w:val="NormalPACKT"/>
    <w:locked/>
    <w:rsid w:val="004327CC"/>
    <w:pPr>
      <w:spacing w:after="840" w:line="240" w:lineRule="auto"/>
      <w:jc w:val="right"/>
    </w:pPr>
    <w:rPr>
      <w:rFonts w:ascii="Arial" w:eastAsia="Times New Roman" w:hAnsi="Arial" w:cs="Arial"/>
      <w:bCs/>
      <w:color w:val="000000"/>
      <w:kern w:val="32"/>
      <w:sz w:val="56"/>
      <w:szCs w:val="32"/>
      <w:lang w:val="en-GB"/>
    </w:rPr>
  </w:style>
  <w:style w:type="character" w:customStyle="1" w:styleId="ScreenTextPACKT">
    <w:name w:val="Screen Text [PACKT]"/>
    <w:basedOn w:val="DefaultParagraphFont"/>
    <w:locked/>
    <w:rsid w:val="004327CC"/>
    <w:rPr>
      <w:rFonts w:ascii="Times New Roman" w:hAnsi="Times New Roman"/>
      <w:b/>
      <w:color w:val="008000"/>
      <w:sz w:val="22"/>
    </w:rPr>
  </w:style>
  <w:style w:type="character" w:customStyle="1" w:styleId="KeyWordPACKT">
    <w:name w:val="Key Word [PACKT]"/>
    <w:basedOn w:val="DefaultParagraphFont"/>
    <w:locked/>
    <w:rsid w:val="004327CC"/>
    <w:rPr>
      <w:b/>
    </w:rPr>
  </w:style>
  <w:style w:type="character" w:customStyle="1" w:styleId="KeyPACKT">
    <w:name w:val="Key [PACKT]"/>
    <w:basedOn w:val="DefaultParagraphFont"/>
    <w:locked/>
    <w:rsid w:val="004327CC"/>
    <w:rPr>
      <w:i/>
    </w:rPr>
  </w:style>
  <w:style w:type="character" w:customStyle="1" w:styleId="ChapterrefPACKT">
    <w:name w:val="Chapterref [PACKT]"/>
    <w:basedOn w:val="DefaultParagraphFont"/>
    <w:locked/>
    <w:rsid w:val="004327CC"/>
    <w:rPr>
      <w:rFonts w:ascii="Times New Roman" w:hAnsi="Times New Roman"/>
      <w:i/>
      <w:dstrike w:val="0"/>
      <w:color w:val="auto"/>
      <w:sz w:val="22"/>
      <w:u w:val="none"/>
      <w:vertAlign w:val="baseline"/>
    </w:rPr>
  </w:style>
  <w:style w:type="paragraph" w:customStyle="1" w:styleId="CodePACKT">
    <w:name w:val="Code [PACKT]"/>
    <w:basedOn w:val="NormalPACKT"/>
    <w:locked/>
    <w:rsid w:val="004327CC"/>
    <w:pPr>
      <w:numPr>
        <w:numId w:val="7"/>
      </w:numPr>
      <w:tabs>
        <w:tab w:val="clear" w:pos="720"/>
      </w:tabs>
      <w:spacing w:after="50"/>
      <w:ind w:left="360" w:firstLine="0"/>
    </w:pPr>
    <w:rPr>
      <w:rFonts w:ascii="Lucida Console" w:hAnsi="Lucida Console"/>
      <w:sz w:val="18"/>
      <w:szCs w:val="18"/>
      <w:lang w:eastAsia="ar-SA"/>
    </w:rPr>
  </w:style>
  <w:style w:type="paragraph" w:customStyle="1" w:styleId="BulletPACKT">
    <w:name w:val="Bullet [PACKT]"/>
    <w:basedOn w:val="NormalPACKT"/>
    <w:locked/>
    <w:rsid w:val="004327CC"/>
    <w:pPr>
      <w:numPr>
        <w:numId w:val="7"/>
      </w:numPr>
      <w:tabs>
        <w:tab w:val="left" w:pos="360"/>
      </w:tabs>
      <w:suppressAutoHyphens/>
      <w:spacing w:after="60"/>
      <w:ind w:right="360"/>
    </w:pPr>
  </w:style>
  <w:style w:type="paragraph" w:customStyle="1" w:styleId="InformationBoxPACKT">
    <w:name w:val="Information Box [PACKT]"/>
    <w:basedOn w:val="NormalPACKT"/>
    <w:next w:val="NormalPACKT"/>
    <w:locked/>
    <w:rsid w:val="004327CC"/>
    <w:pPr>
      <w:numPr>
        <w:numId w:val="11"/>
      </w:num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firstLine="0"/>
    </w:pPr>
  </w:style>
  <w:style w:type="paragraph" w:customStyle="1" w:styleId="NumberedBulletPACKT">
    <w:name w:val="Numbered Bullet [PACKT]"/>
    <w:basedOn w:val="BulletPACKT"/>
    <w:locked/>
    <w:rsid w:val="004327CC"/>
    <w:pPr>
      <w:numPr>
        <w:numId w:val="11"/>
      </w:numPr>
    </w:pPr>
  </w:style>
  <w:style w:type="paragraph" w:customStyle="1" w:styleId="TableColumnHeadingPACKT">
    <w:name w:val="Table Column Heading [PACKT]"/>
    <w:basedOn w:val="NormalPACKT"/>
    <w:uiPriority w:val="99"/>
    <w:rsid w:val="004327CC"/>
    <w:pPr>
      <w:spacing w:before="60" w:after="60"/>
    </w:pPr>
    <w:rPr>
      <w:rFonts w:ascii="Arial" w:hAnsi="Arial" w:cs="Arial"/>
      <w:b/>
      <w:bCs/>
      <w:sz w:val="20"/>
    </w:rPr>
  </w:style>
  <w:style w:type="paragraph" w:customStyle="1" w:styleId="CodeEndPACKT">
    <w:name w:val="Code End [PACKT]"/>
    <w:basedOn w:val="CodePACKT"/>
    <w:next w:val="NormalPACKT"/>
    <w:locked/>
    <w:rsid w:val="004327CC"/>
    <w:pPr>
      <w:spacing w:after="120"/>
    </w:pPr>
  </w:style>
  <w:style w:type="paragraph" w:customStyle="1" w:styleId="TableContentPACKT">
    <w:name w:val="Table Content [PACKT]"/>
    <w:basedOn w:val="TableColumnHeadingPACKT"/>
    <w:rsid w:val="004327CC"/>
    <w:rPr>
      <w:b w:val="0"/>
    </w:rPr>
  </w:style>
  <w:style w:type="paragraph" w:customStyle="1" w:styleId="CommandLinePACKT">
    <w:name w:val="Command Line [PACKT]"/>
    <w:basedOn w:val="CodePACKT"/>
    <w:locked/>
    <w:rsid w:val="004327CC"/>
    <w:pPr>
      <w:ind w:left="0"/>
    </w:pPr>
    <w:rPr>
      <w:b/>
    </w:rPr>
  </w:style>
  <w:style w:type="character" w:customStyle="1" w:styleId="CodeHighlightedPACKT">
    <w:name w:val="Code Highlighted [PACKT]"/>
    <w:basedOn w:val="DefaultParagraphFont"/>
    <w:locked/>
    <w:rsid w:val="004327CC"/>
    <w:rPr>
      <w:rFonts w:ascii="Lucida Console" w:hAnsi="Lucida Console"/>
      <w:b/>
      <w:sz w:val="18"/>
    </w:rPr>
  </w:style>
  <w:style w:type="paragraph" w:customStyle="1" w:styleId="ChapterNumberPACKT">
    <w:name w:val="Chapter Number [PACKT]"/>
    <w:next w:val="ChapterTitlePACKT"/>
    <w:locked/>
    <w:rsid w:val="004327CC"/>
    <w:pPr>
      <w:spacing w:after="0" w:line="240" w:lineRule="auto"/>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locked/>
    <w:rsid w:val="004327CC"/>
    <w:pPr>
      <w:spacing w:after="120"/>
    </w:pPr>
  </w:style>
  <w:style w:type="paragraph" w:customStyle="1" w:styleId="FigurePACKT">
    <w:name w:val="Figure [PACKT]"/>
    <w:locked/>
    <w:rsid w:val="004327CC"/>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locked/>
    <w:rsid w:val="004327CC"/>
    <w:pPr>
      <w:spacing w:after="120"/>
    </w:pPr>
  </w:style>
  <w:style w:type="paragraph" w:customStyle="1" w:styleId="BulletwithoutbulletPACKT">
    <w:name w:val="Bullet without bullet [PACKT]"/>
    <w:basedOn w:val="Normal"/>
    <w:locked/>
    <w:rsid w:val="004327CC"/>
    <w:pPr>
      <w:numPr>
        <w:numId w:val="12"/>
      </w:numPr>
      <w:tabs>
        <w:tab w:val="clear" w:pos="720"/>
      </w:tabs>
      <w:spacing w:after="60"/>
      <w:ind w:left="706" w:firstLine="0"/>
    </w:pPr>
    <w:rPr>
      <w:sz w:val="22"/>
      <w:szCs w:val="20"/>
    </w:rPr>
  </w:style>
  <w:style w:type="paragraph" w:customStyle="1" w:styleId="BulletwithinbulletPACKT">
    <w:name w:val="Bullet within bullet [PACKT]"/>
    <w:basedOn w:val="BulletPACKT"/>
    <w:locked/>
    <w:rsid w:val="004327CC"/>
    <w:pPr>
      <w:numPr>
        <w:numId w:val="9"/>
      </w:numPr>
      <w:tabs>
        <w:tab w:val="clear" w:pos="360"/>
      </w:tabs>
      <w:spacing w:after="20"/>
      <w:ind w:left="1440" w:right="720"/>
    </w:pPr>
  </w:style>
  <w:style w:type="paragraph" w:customStyle="1" w:styleId="BulletwithinbulletendPACKT">
    <w:name w:val="Bullet within bullet end [PACKT]"/>
    <w:basedOn w:val="BulletwithinbulletPACKT"/>
    <w:locked/>
    <w:rsid w:val="004327CC"/>
    <w:pPr>
      <w:spacing w:after="60"/>
    </w:pPr>
  </w:style>
  <w:style w:type="paragraph" w:customStyle="1" w:styleId="TipPACKT">
    <w:name w:val="Tip [PACKT]"/>
    <w:basedOn w:val="InformationBoxPACKT"/>
    <w:next w:val="NormalPACKT"/>
    <w:rsid w:val="004327CC"/>
    <w:pPr>
      <w:pBdr>
        <w:top w:val="double" w:sz="4" w:space="1"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4327CC"/>
    <w:pPr>
      <w:pBdr>
        <w:top w:val="double" w:sz="4" w:space="6" w:color="auto"/>
      </w:pBdr>
      <w:spacing w:before="180" w:after="180"/>
      <w:ind w:left="360" w:right="360"/>
    </w:pPr>
    <w:rPr>
      <w:b/>
      <w:sz w:val="22"/>
    </w:rPr>
  </w:style>
  <w:style w:type="paragraph" w:customStyle="1" w:styleId="TipwithoutheadingPACKT">
    <w:name w:val="Tip without heading [PACKT]"/>
    <w:basedOn w:val="TipPACKT"/>
    <w:rsid w:val="004327CC"/>
    <w:pPr>
      <w:pBdr>
        <w:top w:val="double" w:sz="4" w:space="8" w:color="auto"/>
      </w:pBdr>
    </w:pPr>
    <w:rPr>
      <w:szCs w:val="20"/>
    </w:rPr>
  </w:style>
  <w:style w:type="paragraph" w:customStyle="1" w:styleId="CommandLineEndPACKT">
    <w:name w:val="Command Line End [PACKT]"/>
    <w:basedOn w:val="CommandLinePACKT"/>
    <w:locked/>
    <w:rsid w:val="004327CC"/>
    <w:pPr>
      <w:spacing w:after="120"/>
    </w:pPr>
    <w:rPr>
      <w:bCs/>
      <w:noProof/>
      <w:szCs w:val="20"/>
      <w:lang w:eastAsia="en-US"/>
    </w:rPr>
  </w:style>
  <w:style w:type="paragraph" w:customStyle="1" w:styleId="CodeWithinBulletsPACKT">
    <w:name w:val="Code Within Bullets [PACKT]"/>
    <w:basedOn w:val="CodePACKT"/>
    <w:locked/>
    <w:rsid w:val="004327CC"/>
    <w:pPr>
      <w:ind w:left="720"/>
    </w:pPr>
    <w:rPr>
      <w:szCs w:val="20"/>
    </w:rPr>
  </w:style>
  <w:style w:type="paragraph" w:customStyle="1" w:styleId="CodeWithinBulletsEndPACKT">
    <w:name w:val="Code Within Bullets End [PACKT]"/>
    <w:basedOn w:val="CodeEndPACKT"/>
    <w:locked/>
    <w:rsid w:val="004327CC"/>
    <w:pPr>
      <w:ind w:left="720"/>
    </w:pPr>
    <w:rPr>
      <w:szCs w:val="20"/>
    </w:rPr>
  </w:style>
  <w:style w:type="paragraph" w:customStyle="1" w:styleId="BulletwithoutbulletendPACKT">
    <w:name w:val="Bullet without bullet end [PACKT]"/>
    <w:basedOn w:val="BulletwithoutbulletPACKT"/>
    <w:locked/>
    <w:rsid w:val="004327CC"/>
    <w:pPr>
      <w:numPr>
        <w:numId w:val="8"/>
      </w:numPr>
      <w:tabs>
        <w:tab w:val="clear" w:pos="1440"/>
      </w:tabs>
      <w:spacing w:after="120"/>
      <w:ind w:left="706" w:firstLine="0"/>
    </w:pPr>
  </w:style>
  <w:style w:type="paragraph" w:customStyle="1" w:styleId="NumberwithinNumberedBulletPACKT">
    <w:name w:val="Number within Numbered Bullet [PACKT]"/>
    <w:basedOn w:val="BulletwithinbulletPACKT"/>
    <w:locked/>
    <w:rsid w:val="004327CC"/>
    <w:pPr>
      <w:numPr>
        <w:numId w:val="8"/>
      </w:numPr>
      <w:spacing w:after="60"/>
    </w:pPr>
  </w:style>
  <w:style w:type="paragraph" w:customStyle="1" w:styleId="NumberwithinNumberedBulletEndPACKT">
    <w:name w:val="Number within Numbered Bullet End [PACKT]"/>
    <w:basedOn w:val="NumberwithinNumberedBulletPACKT"/>
    <w:locked/>
    <w:rsid w:val="004327CC"/>
    <w:pPr>
      <w:numPr>
        <w:numId w:val="10"/>
      </w:numPr>
      <w:tabs>
        <w:tab w:val="num" w:pos="1440"/>
      </w:tabs>
      <w:spacing w:after="120"/>
      <w:ind w:left="1440"/>
    </w:pPr>
  </w:style>
  <w:style w:type="paragraph" w:customStyle="1" w:styleId="BulletwithinInformationBoxPACKT">
    <w:name w:val="Bullet within Information Box [PACKT]"/>
    <w:basedOn w:val="InformationBoxPACKT"/>
    <w:qFormat/>
    <w:locked/>
    <w:rsid w:val="004327CC"/>
    <w:pPr>
      <w:numPr>
        <w:numId w:val="10"/>
      </w:numPr>
    </w:pPr>
  </w:style>
  <w:style w:type="paragraph" w:customStyle="1" w:styleId="AppendixtitlePACKT">
    <w:name w:val="Appendix title [PACKT]"/>
    <w:basedOn w:val="ChapterTitlePACKT"/>
    <w:rsid w:val="004327CC"/>
  </w:style>
  <w:style w:type="character" w:customStyle="1" w:styleId="CodewithinInformationBoxPACKT">
    <w:name w:val="Code within Information Box [PACKT]"/>
    <w:basedOn w:val="CodeInTextPACKT"/>
    <w:locked/>
    <w:rsid w:val="004327CC"/>
    <w:rPr>
      <w:rFonts w:ascii="Lucida Console" w:hAnsi="Lucida Console"/>
      <w:color w:val="FF0000"/>
      <w:sz w:val="18"/>
    </w:rPr>
  </w:style>
  <w:style w:type="character" w:customStyle="1" w:styleId="ItalicsPACKT">
    <w:name w:val="Italics [PACKT]"/>
    <w:basedOn w:val="DefaultParagraphFont"/>
    <w:locked/>
    <w:rsid w:val="004327CC"/>
    <w:rPr>
      <w:i/>
    </w:rPr>
  </w:style>
  <w:style w:type="paragraph" w:customStyle="1" w:styleId="QuotePACKT">
    <w:name w:val="Quote [PACKT]"/>
    <w:basedOn w:val="NormalPACKT"/>
    <w:rsid w:val="004327CC"/>
    <w:pPr>
      <w:spacing w:before="180" w:after="180"/>
      <w:ind w:left="432" w:right="432"/>
    </w:pPr>
    <w:rPr>
      <w:i/>
    </w:rPr>
  </w:style>
  <w:style w:type="paragraph" w:customStyle="1" w:styleId="LayoutInformationPACKT">
    <w:name w:val="Layout Information [PACKT]"/>
    <w:basedOn w:val="NormalPACKT"/>
    <w:next w:val="NormalPACKT"/>
    <w:rsid w:val="004327CC"/>
    <w:rPr>
      <w:rFonts w:ascii="Arial" w:hAnsi="Arial"/>
      <w:b/>
      <w:shadow/>
      <w:color w:val="FF0000"/>
      <w:sz w:val="28"/>
      <w:szCs w:val="28"/>
    </w:rPr>
  </w:style>
  <w:style w:type="paragraph" w:styleId="BalloonText">
    <w:name w:val="Balloon Text"/>
    <w:basedOn w:val="Normal"/>
    <w:link w:val="BalloonTextChar"/>
    <w:uiPriority w:val="99"/>
    <w:semiHidden/>
    <w:unhideWhenUsed/>
    <w:rsid w:val="003E24D9"/>
    <w:rPr>
      <w:rFonts w:ascii="Tahoma" w:hAnsi="Tahoma" w:cs="Tahoma"/>
      <w:sz w:val="16"/>
      <w:szCs w:val="16"/>
    </w:rPr>
  </w:style>
  <w:style w:type="character" w:customStyle="1" w:styleId="BalloonTextChar">
    <w:name w:val="Balloon Text Char"/>
    <w:basedOn w:val="DefaultParagraphFont"/>
    <w:link w:val="BalloonText"/>
    <w:uiPriority w:val="99"/>
    <w:semiHidden/>
    <w:rsid w:val="003E24D9"/>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C7C"/>
    <w:pPr>
      <w:suppressAutoHyphens/>
      <w:spacing w:after="120" w:line="240" w:lineRule="auto"/>
    </w:pPr>
    <w:rPr>
      <w:rFonts w:ascii="Times New Roman" w:eastAsia="Times New Roman" w:hAnsi="Times New Roman" w:cs="Times New Roman"/>
      <w:sz w:val="20"/>
      <w:szCs w:val="24"/>
      <w:lang w:val="en-GB"/>
    </w:rPr>
  </w:style>
  <w:style w:type="paragraph" w:styleId="Heading1">
    <w:name w:val="heading 1"/>
    <w:aliases w:val="Heading 1 [PACKT]"/>
    <w:next w:val="NormalPACKT"/>
    <w:link w:val="Heading1Char"/>
    <w:qFormat/>
    <w:rsid w:val="004327CC"/>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aliases w:val="Heading 2 [PACKT]"/>
    <w:next w:val="NormalPACKT"/>
    <w:link w:val="Heading2Char"/>
    <w:qFormat/>
    <w:rsid w:val="004327CC"/>
    <w:pPr>
      <w:keepNext/>
      <w:spacing w:before="320" w:after="60" w:line="240" w:lineRule="auto"/>
      <w:outlineLvl w:val="1"/>
    </w:pPr>
    <w:rPr>
      <w:rFonts w:ascii="Arial" w:eastAsia="Times New Roman" w:hAnsi="Arial" w:cs="Arial"/>
      <w:b/>
      <w:bCs/>
      <w:iCs/>
      <w:color w:val="000000"/>
      <w:sz w:val="28"/>
      <w:szCs w:val="28"/>
      <w:lang w:val="en-GB"/>
    </w:rPr>
  </w:style>
  <w:style w:type="paragraph" w:styleId="Heading3">
    <w:name w:val="heading 3"/>
    <w:aliases w:val="Heading 3 [PACKT]"/>
    <w:next w:val="NormalPACKT"/>
    <w:link w:val="Heading3Char"/>
    <w:qFormat/>
    <w:rsid w:val="004327CC"/>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4327CC"/>
    <w:pPr>
      <w:spacing w:before="160" w:after="0" w:line="240" w:lineRule="auto"/>
      <w:outlineLvl w:val="3"/>
    </w:pPr>
    <w:rPr>
      <w:rFonts w:ascii="Arial" w:eastAsia="Times New Roman" w:hAnsi="Arial" w:cs="Arial"/>
      <w:b/>
      <w:iCs/>
      <w:color w:val="000000"/>
      <w:sz w:val="24"/>
      <w:szCs w:val="28"/>
      <w:lang w:val="en-GB"/>
    </w:rPr>
  </w:style>
  <w:style w:type="paragraph" w:styleId="Heading5">
    <w:name w:val="heading 5"/>
    <w:aliases w:val="Heading 5 [PACKT]"/>
    <w:next w:val="NormalPACKT"/>
    <w:link w:val="Heading5Char"/>
    <w:qFormat/>
    <w:rsid w:val="004327CC"/>
    <w:pPr>
      <w:spacing w:before="80" w:after="0" w:line="240" w:lineRule="auto"/>
      <w:outlineLvl w:val="4"/>
    </w:pPr>
    <w:rPr>
      <w:rFonts w:ascii="Arial" w:eastAsia="Times New Roman" w:hAnsi="Arial" w:cs="Arial"/>
      <w:b/>
      <w:color w:val="000000"/>
      <w:szCs w:val="26"/>
      <w:lang w:val="en-GB"/>
    </w:rPr>
  </w:style>
  <w:style w:type="paragraph" w:styleId="Heading6">
    <w:name w:val="heading 6"/>
    <w:aliases w:val="Heading 6 [PACKT]"/>
    <w:basedOn w:val="Heading2"/>
    <w:next w:val="NormalPACKT"/>
    <w:link w:val="Heading6Char"/>
    <w:qFormat/>
    <w:rsid w:val="004327CC"/>
    <w:pPr>
      <w:spacing w:before="400"/>
      <w:outlineLvl w:val="5"/>
    </w:pPr>
    <w:rPr>
      <w:b w:val="0"/>
      <w:bCs w:val="0"/>
      <w:sz w:val="20"/>
      <w:szCs w:val="22"/>
    </w:rPr>
  </w:style>
  <w:style w:type="character" w:default="1" w:styleId="DefaultParagraphFont">
    <w:name w:val="Default Paragraph Font"/>
    <w:semiHidden/>
    <w:rsid w:val="004327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327CC"/>
  </w:style>
  <w:style w:type="character" w:customStyle="1" w:styleId="Heading1Char">
    <w:name w:val="Heading 1 Char"/>
    <w:aliases w:val="Heading 1 [PACKT] Char"/>
    <w:basedOn w:val="DefaultParagraphFont"/>
    <w:link w:val="Heading1"/>
    <w:rsid w:val="004327CC"/>
    <w:rPr>
      <w:rFonts w:ascii="Arial" w:eastAsia="Times New Roman" w:hAnsi="Arial" w:cs="Arial"/>
      <w:b/>
      <w:iCs/>
      <w:color w:val="000000"/>
      <w:kern w:val="32"/>
      <w:sz w:val="32"/>
      <w:szCs w:val="32"/>
      <w:lang w:val="en-GB"/>
    </w:rPr>
  </w:style>
  <w:style w:type="character" w:customStyle="1" w:styleId="Heading2Char">
    <w:name w:val="Heading 2 Char"/>
    <w:aliases w:val="Heading 2 [PACKT] Char"/>
    <w:basedOn w:val="DefaultParagraphFont"/>
    <w:link w:val="Heading2"/>
    <w:rsid w:val="004327CC"/>
    <w:rPr>
      <w:rFonts w:ascii="Arial" w:eastAsia="Times New Roman" w:hAnsi="Arial" w:cs="Arial"/>
      <w:b/>
      <w:bCs/>
      <w:iCs/>
      <w:color w:val="000000"/>
      <w:sz w:val="28"/>
      <w:szCs w:val="28"/>
      <w:lang w:val="en-GB"/>
    </w:rPr>
  </w:style>
  <w:style w:type="character" w:customStyle="1" w:styleId="Heading3Char">
    <w:name w:val="Heading 3 Char"/>
    <w:basedOn w:val="DefaultParagraphFont"/>
    <w:link w:val="Heading3"/>
    <w:rsid w:val="004327CC"/>
    <w:rPr>
      <w:rFonts w:ascii="Arial" w:eastAsia="Times New Roman" w:hAnsi="Arial" w:cs="Arial"/>
      <w:b/>
      <w:iCs/>
      <w:color w:val="000000"/>
      <w:sz w:val="26"/>
      <w:szCs w:val="26"/>
      <w:lang w:val="en-GB"/>
    </w:rPr>
  </w:style>
  <w:style w:type="character" w:customStyle="1" w:styleId="Heading4Char">
    <w:name w:val="Heading 4 Char"/>
    <w:basedOn w:val="DefaultParagraphFont"/>
    <w:link w:val="Heading4"/>
    <w:rsid w:val="004327CC"/>
    <w:rPr>
      <w:rFonts w:ascii="Arial" w:eastAsia="Times New Roman" w:hAnsi="Arial" w:cs="Arial"/>
      <w:b/>
      <w:iCs/>
      <w:color w:val="000000"/>
      <w:sz w:val="24"/>
      <w:szCs w:val="28"/>
      <w:lang w:val="en-GB"/>
    </w:rPr>
  </w:style>
  <w:style w:type="character" w:customStyle="1" w:styleId="Heading5Char">
    <w:name w:val="Heading 5 Char"/>
    <w:basedOn w:val="DefaultParagraphFont"/>
    <w:link w:val="Heading5"/>
    <w:rsid w:val="004327CC"/>
    <w:rPr>
      <w:rFonts w:ascii="Arial" w:eastAsia="Times New Roman" w:hAnsi="Arial" w:cs="Arial"/>
      <w:b/>
      <w:color w:val="000000"/>
      <w:szCs w:val="26"/>
      <w:lang w:val="en-GB"/>
    </w:rPr>
  </w:style>
  <w:style w:type="character" w:customStyle="1" w:styleId="Heading6Char">
    <w:name w:val="Heading 6 Char"/>
    <w:aliases w:val="Heading 6 [PACKT] Char"/>
    <w:basedOn w:val="DefaultParagraphFont"/>
    <w:link w:val="Heading6"/>
    <w:rsid w:val="004327CC"/>
    <w:rPr>
      <w:rFonts w:ascii="Arial" w:eastAsia="Times New Roman" w:hAnsi="Arial" w:cs="Arial"/>
      <w:iCs/>
      <w:color w:val="000000"/>
      <w:sz w:val="20"/>
      <w:lang w:val="en-GB"/>
    </w:rPr>
  </w:style>
  <w:style w:type="paragraph" w:customStyle="1" w:styleId="NormalPACKT">
    <w:name w:val="Normal [PACKT]"/>
    <w:locked/>
    <w:rsid w:val="004327CC"/>
    <w:pPr>
      <w:spacing w:after="120" w:line="240" w:lineRule="auto"/>
    </w:pPr>
    <w:rPr>
      <w:rFonts w:ascii="Times New Roman" w:eastAsia="Times New Roman" w:hAnsi="Times New Roman" w:cs="Times New Roman"/>
      <w:szCs w:val="24"/>
      <w:lang w:val="en-US"/>
    </w:rPr>
  </w:style>
  <w:style w:type="paragraph" w:styleId="Footer">
    <w:name w:val="footer"/>
    <w:basedOn w:val="Normal"/>
    <w:link w:val="FooterChar"/>
    <w:semiHidden/>
    <w:rsid w:val="004327CC"/>
    <w:pPr>
      <w:tabs>
        <w:tab w:val="center" w:pos="4320"/>
        <w:tab w:val="right" w:pos="8640"/>
      </w:tabs>
    </w:pPr>
  </w:style>
  <w:style w:type="character" w:customStyle="1" w:styleId="FooterChar">
    <w:name w:val="Footer Char"/>
    <w:basedOn w:val="DefaultParagraphFont"/>
    <w:link w:val="Footer"/>
    <w:semiHidden/>
    <w:rsid w:val="004327CC"/>
    <w:rPr>
      <w:rFonts w:ascii="Times New Roman" w:eastAsia="Times New Roman" w:hAnsi="Times New Roman" w:cs="Times New Roman"/>
      <w:sz w:val="24"/>
      <w:szCs w:val="24"/>
      <w:lang w:val="en-US"/>
    </w:rPr>
  </w:style>
  <w:style w:type="character" w:customStyle="1" w:styleId="EmailPACKT">
    <w:name w:val="Email [PACKT]"/>
    <w:basedOn w:val="URLPACKT"/>
    <w:qFormat/>
    <w:locked/>
    <w:rsid w:val="004327CC"/>
    <w:rPr>
      <w:rFonts w:ascii="Lucida Console" w:hAnsi="Lucida Console"/>
      <w:color w:val="FF0000"/>
      <w:sz w:val="18"/>
    </w:rPr>
  </w:style>
  <w:style w:type="character" w:customStyle="1" w:styleId="URLPACKT">
    <w:name w:val="URL [PACKT]"/>
    <w:basedOn w:val="CodeInTextPACKT"/>
    <w:rsid w:val="004327CC"/>
    <w:rPr>
      <w:rFonts w:ascii="Lucida Console" w:hAnsi="Lucida Console"/>
      <w:color w:val="FF0000"/>
      <w:sz w:val="18"/>
    </w:rPr>
  </w:style>
  <w:style w:type="character" w:customStyle="1" w:styleId="CodeInTextPACKT">
    <w:name w:val="Code In Text [PACKT]"/>
    <w:basedOn w:val="DefaultParagraphFont"/>
    <w:locked/>
    <w:rsid w:val="004327CC"/>
    <w:rPr>
      <w:rFonts w:ascii="Lucida Console" w:hAnsi="Lucida Console"/>
      <w:color w:val="FF0000"/>
      <w:sz w:val="18"/>
    </w:rPr>
  </w:style>
  <w:style w:type="paragraph" w:customStyle="1" w:styleId="ChapterTitlePACKT">
    <w:name w:val="Chapter Title [PACKT]"/>
    <w:next w:val="NormalPACKT"/>
    <w:locked/>
    <w:rsid w:val="004327CC"/>
    <w:pPr>
      <w:spacing w:after="840" w:line="240" w:lineRule="auto"/>
      <w:jc w:val="right"/>
    </w:pPr>
    <w:rPr>
      <w:rFonts w:ascii="Arial" w:eastAsia="Times New Roman" w:hAnsi="Arial" w:cs="Arial"/>
      <w:bCs/>
      <w:color w:val="000000"/>
      <w:kern w:val="32"/>
      <w:sz w:val="56"/>
      <w:szCs w:val="32"/>
      <w:lang w:val="en-GB"/>
    </w:rPr>
  </w:style>
  <w:style w:type="character" w:customStyle="1" w:styleId="ScreenTextPACKT">
    <w:name w:val="Screen Text [PACKT]"/>
    <w:basedOn w:val="DefaultParagraphFont"/>
    <w:locked/>
    <w:rsid w:val="004327CC"/>
    <w:rPr>
      <w:rFonts w:ascii="Times New Roman" w:hAnsi="Times New Roman"/>
      <w:b/>
      <w:color w:val="008000"/>
      <w:sz w:val="22"/>
    </w:rPr>
  </w:style>
  <w:style w:type="character" w:customStyle="1" w:styleId="KeyWordPACKT">
    <w:name w:val="Key Word [PACKT]"/>
    <w:basedOn w:val="DefaultParagraphFont"/>
    <w:locked/>
    <w:rsid w:val="004327CC"/>
    <w:rPr>
      <w:b/>
    </w:rPr>
  </w:style>
  <w:style w:type="character" w:customStyle="1" w:styleId="KeyPACKT">
    <w:name w:val="Key [PACKT]"/>
    <w:basedOn w:val="DefaultParagraphFont"/>
    <w:locked/>
    <w:rsid w:val="004327CC"/>
    <w:rPr>
      <w:i/>
    </w:rPr>
  </w:style>
  <w:style w:type="character" w:customStyle="1" w:styleId="ChapterrefPACKT">
    <w:name w:val="Chapterref [PACKT]"/>
    <w:basedOn w:val="DefaultParagraphFont"/>
    <w:locked/>
    <w:rsid w:val="004327CC"/>
    <w:rPr>
      <w:rFonts w:ascii="Times New Roman" w:hAnsi="Times New Roman"/>
      <w:i/>
      <w:dstrike w:val="0"/>
      <w:color w:val="auto"/>
      <w:sz w:val="22"/>
      <w:u w:val="none"/>
      <w:vertAlign w:val="baseline"/>
    </w:rPr>
  </w:style>
  <w:style w:type="paragraph" w:customStyle="1" w:styleId="CodePACKT">
    <w:name w:val="Code [PACKT]"/>
    <w:basedOn w:val="NormalPACKT"/>
    <w:locked/>
    <w:rsid w:val="004327CC"/>
    <w:pPr>
      <w:numPr>
        <w:numId w:val="7"/>
      </w:numPr>
      <w:tabs>
        <w:tab w:val="clear" w:pos="720"/>
      </w:tabs>
      <w:spacing w:after="50"/>
      <w:ind w:left="360" w:firstLine="0"/>
    </w:pPr>
    <w:rPr>
      <w:rFonts w:ascii="Lucida Console" w:hAnsi="Lucida Console"/>
      <w:sz w:val="18"/>
      <w:szCs w:val="18"/>
      <w:lang w:eastAsia="ar-SA"/>
    </w:rPr>
  </w:style>
  <w:style w:type="paragraph" w:customStyle="1" w:styleId="BulletPACKT">
    <w:name w:val="Bullet [PACKT]"/>
    <w:basedOn w:val="NormalPACKT"/>
    <w:locked/>
    <w:rsid w:val="004327CC"/>
    <w:pPr>
      <w:numPr>
        <w:numId w:val="7"/>
      </w:numPr>
      <w:tabs>
        <w:tab w:val="left" w:pos="360"/>
      </w:tabs>
      <w:suppressAutoHyphens/>
      <w:spacing w:after="60"/>
      <w:ind w:right="360"/>
    </w:pPr>
  </w:style>
  <w:style w:type="paragraph" w:customStyle="1" w:styleId="InformationBoxPACKT">
    <w:name w:val="Information Box [PACKT]"/>
    <w:basedOn w:val="NormalPACKT"/>
    <w:next w:val="NormalPACKT"/>
    <w:locked/>
    <w:rsid w:val="004327CC"/>
    <w:pPr>
      <w:numPr>
        <w:numId w:val="11"/>
      </w:num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firstLine="0"/>
    </w:pPr>
  </w:style>
  <w:style w:type="paragraph" w:customStyle="1" w:styleId="NumberedBulletPACKT">
    <w:name w:val="Numbered Bullet [PACKT]"/>
    <w:basedOn w:val="BulletPACKT"/>
    <w:locked/>
    <w:rsid w:val="004327CC"/>
    <w:pPr>
      <w:numPr>
        <w:numId w:val="11"/>
      </w:numPr>
    </w:pPr>
  </w:style>
  <w:style w:type="paragraph" w:customStyle="1" w:styleId="TableColumnHeadingPACKT">
    <w:name w:val="Table Column Heading [PACKT]"/>
    <w:basedOn w:val="NormalPACKT"/>
    <w:uiPriority w:val="99"/>
    <w:rsid w:val="004327CC"/>
    <w:pPr>
      <w:spacing w:before="60" w:after="60"/>
    </w:pPr>
    <w:rPr>
      <w:rFonts w:ascii="Arial" w:hAnsi="Arial" w:cs="Arial"/>
      <w:b/>
      <w:bCs/>
      <w:sz w:val="20"/>
    </w:rPr>
  </w:style>
  <w:style w:type="paragraph" w:customStyle="1" w:styleId="CodeEndPACKT">
    <w:name w:val="Code End [PACKT]"/>
    <w:basedOn w:val="CodePACKT"/>
    <w:next w:val="NormalPACKT"/>
    <w:locked/>
    <w:rsid w:val="004327CC"/>
    <w:pPr>
      <w:spacing w:after="120"/>
    </w:pPr>
  </w:style>
  <w:style w:type="paragraph" w:customStyle="1" w:styleId="TableContentPACKT">
    <w:name w:val="Table Content [PACKT]"/>
    <w:basedOn w:val="TableColumnHeadingPACKT"/>
    <w:rsid w:val="004327CC"/>
    <w:rPr>
      <w:b w:val="0"/>
    </w:rPr>
  </w:style>
  <w:style w:type="paragraph" w:customStyle="1" w:styleId="CommandLinePACKT">
    <w:name w:val="Command Line [PACKT]"/>
    <w:basedOn w:val="CodePACKT"/>
    <w:locked/>
    <w:rsid w:val="004327CC"/>
    <w:pPr>
      <w:ind w:left="0"/>
    </w:pPr>
    <w:rPr>
      <w:b/>
    </w:rPr>
  </w:style>
  <w:style w:type="character" w:customStyle="1" w:styleId="CodeHighlightedPACKT">
    <w:name w:val="Code Highlighted [PACKT]"/>
    <w:basedOn w:val="DefaultParagraphFont"/>
    <w:locked/>
    <w:rsid w:val="004327CC"/>
    <w:rPr>
      <w:rFonts w:ascii="Lucida Console" w:hAnsi="Lucida Console"/>
      <w:b/>
      <w:sz w:val="18"/>
    </w:rPr>
  </w:style>
  <w:style w:type="paragraph" w:customStyle="1" w:styleId="ChapterNumberPACKT">
    <w:name w:val="Chapter Number [PACKT]"/>
    <w:next w:val="ChapterTitlePACKT"/>
    <w:locked/>
    <w:rsid w:val="004327CC"/>
    <w:pPr>
      <w:spacing w:after="0" w:line="240" w:lineRule="auto"/>
      <w:jc w:val="right"/>
    </w:pPr>
    <w:rPr>
      <w:rFonts w:ascii="Arial" w:eastAsia="Times New Roman" w:hAnsi="Arial" w:cs="Arial"/>
      <w:bCs/>
      <w:color w:val="000000"/>
      <w:kern w:val="32"/>
      <w:sz w:val="120"/>
      <w:szCs w:val="32"/>
      <w:lang w:val="en-GB"/>
    </w:rPr>
  </w:style>
  <w:style w:type="paragraph" w:customStyle="1" w:styleId="BulletEndPACKT">
    <w:name w:val="Bullet End [PACKT]"/>
    <w:basedOn w:val="BulletPACKT"/>
    <w:next w:val="NormalPACKT"/>
    <w:locked/>
    <w:rsid w:val="004327CC"/>
    <w:pPr>
      <w:spacing w:after="120"/>
    </w:pPr>
  </w:style>
  <w:style w:type="paragraph" w:customStyle="1" w:styleId="FigurePACKT">
    <w:name w:val="Figure [PACKT]"/>
    <w:locked/>
    <w:rsid w:val="004327CC"/>
    <w:pPr>
      <w:spacing w:before="240" w:after="240" w:line="240" w:lineRule="auto"/>
      <w:jc w:val="center"/>
    </w:pPr>
    <w:rPr>
      <w:rFonts w:ascii="Tahoma" w:eastAsia="Times New Roman" w:hAnsi="Tahoma" w:cs="Tahoma"/>
      <w:sz w:val="16"/>
      <w:szCs w:val="16"/>
      <w:lang w:val="en-GB"/>
    </w:rPr>
  </w:style>
  <w:style w:type="paragraph" w:customStyle="1" w:styleId="NumberedBulletEndPACKT">
    <w:name w:val="Numbered Bullet End [PACKT]"/>
    <w:basedOn w:val="NumberedBulletPACKT"/>
    <w:next w:val="NormalPACKT"/>
    <w:locked/>
    <w:rsid w:val="004327CC"/>
    <w:pPr>
      <w:spacing w:after="120"/>
    </w:pPr>
  </w:style>
  <w:style w:type="paragraph" w:customStyle="1" w:styleId="BulletwithoutbulletPACKT">
    <w:name w:val="Bullet without bullet [PACKT]"/>
    <w:basedOn w:val="Normal"/>
    <w:locked/>
    <w:rsid w:val="004327CC"/>
    <w:pPr>
      <w:numPr>
        <w:numId w:val="12"/>
      </w:numPr>
      <w:tabs>
        <w:tab w:val="clear" w:pos="720"/>
      </w:tabs>
      <w:spacing w:after="60"/>
      <w:ind w:left="706" w:firstLine="0"/>
    </w:pPr>
    <w:rPr>
      <w:sz w:val="22"/>
      <w:szCs w:val="20"/>
    </w:rPr>
  </w:style>
  <w:style w:type="paragraph" w:customStyle="1" w:styleId="BulletwithinbulletPACKT">
    <w:name w:val="Bullet within bullet [PACKT]"/>
    <w:basedOn w:val="BulletPACKT"/>
    <w:locked/>
    <w:rsid w:val="004327CC"/>
    <w:pPr>
      <w:numPr>
        <w:numId w:val="9"/>
      </w:numPr>
      <w:tabs>
        <w:tab w:val="clear" w:pos="360"/>
      </w:tabs>
      <w:spacing w:after="20"/>
      <w:ind w:left="1440" w:right="720"/>
    </w:pPr>
  </w:style>
  <w:style w:type="paragraph" w:customStyle="1" w:styleId="BulletwithinbulletendPACKT">
    <w:name w:val="Bullet within bullet end [PACKT]"/>
    <w:basedOn w:val="BulletwithinbulletPACKT"/>
    <w:locked/>
    <w:rsid w:val="004327CC"/>
    <w:pPr>
      <w:spacing w:after="60"/>
    </w:pPr>
  </w:style>
  <w:style w:type="paragraph" w:customStyle="1" w:styleId="TipPACKT">
    <w:name w:val="Tip [PACKT]"/>
    <w:basedOn w:val="InformationBoxPACKT"/>
    <w:next w:val="NormalPACKT"/>
    <w:rsid w:val="004327CC"/>
    <w:pPr>
      <w:pBdr>
        <w:top w:val="double" w:sz="4" w:space="1"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4327CC"/>
    <w:pPr>
      <w:pBdr>
        <w:top w:val="double" w:sz="4" w:space="6" w:color="auto"/>
      </w:pBdr>
      <w:spacing w:before="180" w:after="180"/>
      <w:ind w:left="360" w:right="360"/>
    </w:pPr>
    <w:rPr>
      <w:b/>
      <w:sz w:val="22"/>
    </w:rPr>
  </w:style>
  <w:style w:type="paragraph" w:customStyle="1" w:styleId="TipwithoutheadingPACKT">
    <w:name w:val="Tip without heading [PACKT]"/>
    <w:basedOn w:val="TipPACKT"/>
    <w:rsid w:val="004327CC"/>
    <w:pPr>
      <w:pBdr>
        <w:top w:val="double" w:sz="4" w:space="8" w:color="auto"/>
      </w:pBdr>
    </w:pPr>
    <w:rPr>
      <w:szCs w:val="20"/>
    </w:rPr>
  </w:style>
  <w:style w:type="paragraph" w:customStyle="1" w:styleId="CommandLineEndPACKT">
    <w:name w:val="Command Line End [PACKT]"/>
    <w:basedOn w:val="CommandLinePACKT"/>
    <w:locked/>
    <w:rsid w:val="004327CC"/>
    <w:pPr>
      <w:spacing w:after="120"/>
    </w:pPr>
    <w:rPr>
      <w:bCs/>
      <w:noProof/>
      <w:szCs w:val="20"/>
      <w:lang w:eastAsia="en-US"/>
    </w:rPr>
  </w:style>
  <w:style w:type="paragraph" w:customStyle="1" w:styleId="CodeWithinBulletsPACKT">
    <w:name w:val="Code Within Bullets [PACKT]"/>
    <w:basedOn w:val="CodePACKT"/>
    <w:locked/>
    <w:rsid w:val="004327CC"/>
    <w:pPr>
      <w:ind w:left="720"/>
    </w:pPr>
    <w:rPr>
      <w:szCs w:val="20"/>
    </w:rPr>
  </w:style>
  <w:style w:type="paragraph" w:customStyle="1" w:styleId="CodeWithinBulletsEndPACKT">
    <w:name w:val="Code Within Bullets End [PACKT]"/>
    <w:basedOn w:val="CodeEndPACKT"/>
    <w:locked/>
    <w:rsid w:val="004327CC"/>
    <w:pPr>
      <w:ind w:left="720"/>
    </w:pPr>
    <w:rPr>
      <w:szCs w:val="20"/>
    </w:rPr>
  </w:style>
  <w:style w:type="paragraph" w:customStyle="1" w:styleId="BulletwithoutbulletendPACKT">
    <w:name w:val="Bullet without bullet end [PACKT]"/>
    <w:basedOn w:val="BulletwithoutbulletPACKT"/>
    <w:locked/>
    <w:rsid w:val="004327CC"/>
    <w:pPr>
      <w:numPr>
        <w:numId w:val="8"/>
      </w:numPr>
      <w:tabs>
        <w:tab w:val="clear" w:pos="1440"/>
      </w:tabs>
      <w:spacing w:after="120"/>
      <w:ind w:left="706" w:firstLine="0"/>
    </w:pPr>
  </w:style>
  <w:style w:type="paragraph" w:customStyle="1" w:styleId="NumberwithinNumberedBulletPACKT">
    <w:name w:val="Number within Numbered Bullet [PACKT]"/>
    <w:basedOn w:val="BulletwithinbulletPACKT"/>
    <w:locked/>
    <w:rsid w:val="004327CC"/>
    <w:pPr>
      <w:numPr>
        <w:numId w:val="8"/>
      </w:numPr>
      <w:spacing w:after="60"/>
    </w:pPr>
  </w:style>
  <w:style w:type="paragraph" w:customStyle="1" w:styleId="NumberwithinNumberedBulletEndPACKT">
    <w:name w:val="Number within Numbered Bullet End [PACKT]"/>
    <w:basedOn w:val="NumberwithinNumberedBulletPACKT"/>
    <w:locked/>
    <w:rsid w:val="004327CC"/>
    <w:pPr>
      <w:numPr>
        <w:numId w:val="10"/>
      </w:numPr>
      <w:tabs>
        <w:tab w:val="num" w:pos="1440"/>
      </w:tabs>
      <w:spacing w:after="120"/>
      <w:ind w:left="1440"/>
    </w:pPr>
  </w:style>
  <w:style w:type="paragraph" w:customStyle="1" w:styleId="BulletwithinInformationBoxPACKT">
    <w:name w:val="Bullet within Information Box [PACKT]"/>
    <w:basedOn w:val="InformationBoxPACKT"/>
    <w:qFormat/>
    <w:locked/>
    <w:rsid w:val="004327CC"/>
    <w:pPr>
      <w:numPr>
        <w:numId w:val="10"/>
      </w:numPr>
    </w:pPr>
  </w:style>
  <w:style w:type="paragraph" w:customStyle="1" w:styleId="AppendixtitlePACKT">
    <w:name w:val="Appendix title [PACKT]"/>
    <w:basedOn w:val="ChapterTitlePACKT"/>
    <w:rsid w:val="004327CC"/>
  </w:style>
  <w:style w:type="character" w:customStyle="1" w:styleId="CodewithinInformationBoxPACKT">
    <w:name w:val="Code within Information Box [PACKT]"/>
    <w:basedOn w:val="CodeInTextPACKT"/>
    <w:locked/>
    <w:rsid w:val="004327CC"/>
    <w:rPr>
      <w:rFonts w:ascii="Lucida Console" w:hAnsi="Lucida Console"/>
      <w:color w:val="FF0000"/>
      <w:sz w:val="18"/>
    </w:rPr>
  </w:style>
  <w:style w:type="character" w:customStyle="1" w:styleId="ItalicsPACKT">
    <w:name w:val="Italics [PACKT]"/>
    <w:basedOn w:val="DefaultParagraphFont"/>
    <w:locked/>
    <w:rsid w:val="004327CC"/>
    <w:rPr>
      <w:i/>
    </w:rPr>
  </w:style>
  <w:style w:type="paragraph" w:customStyle="1" w:styleId="QuotePACKT">
    <w:name w:val="Quote [PACKT]"/>
    <w:basedOn w:val="NormalPACKT"/>
    <w:rsid w:val="004327CC"/>
    <w:pPr>
      <w:spacing w:before="180" w:after="180"/>
      <w:ind w:left="432" w:right="432"/>
    </w:pPr>
    <w:rPr>
      <w:i/>
    </w:rPr>
  </w:style>
  <w:style w:type="paragraph" w:customStyle="1" w:styleId="LayoutInformationPACKT">
    <w:name w:val="Layout Information [PACKT]"/>
    <w:basedOn w:val="NormalPACKT"/>
    <w:next w:val="NormalPACKT"/>
    <w:rsid w:val="004327CC"/>
    <w:rPr>
      <w:rFonts w:ascii="Arial" w:hAnsi="Arial"/>
      <w:b/>
      <w:shadow/>
      <w:color w:val="FF0000"/>
      <w:sz w:val="28"/>
      <w:szCs w:val="28"/>
    </w:rPr>
  </w:style>
  <w:style w:type="paragraph" w:styleId="BalloonText">
    <w:name w:val="Balloon Text"/>
    <w:basedOn w:val="Normal"/>
    <w:link w:val="BalloonTextChar"/>
    <w:uiPriority w:val="99"/>
    <w:semiHidden/>
    <w:unhideWhenUsed/>
    <w:rsid w:val="003E24D9"/>
    <w:rPr>
      <w:rFonts w:ascii="Tahoma" w:hAnsi="Tahoma" w:cs="Tahoma"/>
      <w:sz w:val="16"/>
      <w:szCs w:val="16"/>
    </w:rPr>
  </w:style>
  <w:style w:type="character" w:customStyle="1" w:styleId="BalloonTextChar">
    <w:name w:val="Balloon Text Char"/>
    <w:basedOn w:val="DefaultParagraphFont"/>
    <w:link w:val="BalloonText"/>
    <w:uiPriority w:val="99"/>
    <w:semiHidden/>
    <w:rsid w:val="003E24D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microsoft.com/office/2007/relationships/stylesWithEffects" Target="stylesWithEffect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eader" Target="/word/header.xml" Id="Rae73dff82b294c5f" /><Relationship Type="http://schemas.openxmlformats.org/officeDocument/2006/relationships/customXml" Target="/customXML/item.xml" Id="R7306772ccce845db" /><Relationship Type="http://schemas.openxmlformats.org/officeDocument/2006/relationships/customXml" Target="/customXML/item2.xml" Id="Rc45ef3d86697453e" /><Relationship Type="http://schemas.openxmlformats.org/officeDocument/2006/relationships/customXml" Target="/customXML/item3.xml" Id="Rd8695563afdb413d" /><Relationship Type="http://schemas.openxmlformats.org/officeDocument/2006/relationships/customXml" Target="/customXML/item4.xml" Id="Rf7995da985ba4165" /><Relationship Type="http://schemas.openxmlformats.org/officeDocument/2006/relationships/customXml" Target="/customXML/item5.xml" Id="Raa36099c210b4183" /><Relationship Type="http://schemas.openxmlformats.org/officeDocument/2006/relationships/customXml" Target="/customXML/item6.xml" Id="R6fe314f1b525409d"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n\Desktop\book%20writing\Author%20bundle\Author%20bundle\269_Chapter_Editor_Template(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xml.rels>&#65279;<?xml version="1.0" encoding="utf-8"?><Relationships xmlns="http://schemas.openxmlformats.org/package/2006/relationships"><Relationship Type="http://schemas.openxmlformats.org/officeDocument/2006/relationships/customXmlProps" Target="/customXML/itemProps.xml" Id="R0b488a490b4d4166"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b34a948013194765"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388bb40ad5ea4aa0" /></Relationships>
</file>

<file path=customXML/_rels/item4.xml.rels>&#65279;<?xml version="1.0" encoding="utf-8"?><Relationships xmlns="http://schemas.openxmlformats.org/package/2006/relationships"><Relationship Type="http://schemas.openxmlformats.org/officeDocument/2006/relationships/customXmlProps" Target="/customXML/itemProps4.xml" Id="R8a551a0128664e75" /></Relationships>
</file>

<file path=customXML/_rels/item5.xml.rels>&#65279;<?xml version="1.0" encoding="utf-8"?><Relationships xmlns="http://schemas.openxmlformats.org/package/2006/relationships"><Relationship Type="http://schemas.openxmlformats.org/officeDocument/2006/relationships/customXmlProps" Target="/customXML/itemProps5.xml" Id="R6dd89c7ffa6248fd" /></Relationships>
</file>

<file path=customXML/_rels/item6.xml.rels>&#65279;<?xml version="1.0" encoding="utf-8"?><Relationships xmlns="http://schemas.openxmlformats.org/package/2006/relationships"><Relationship Type="http://schemas.openxmlformats.org/officeDocument/2006/relationships/customXmlProps" Target="/customXML/itemProps6.xml" Id="R6d636d87cd2a43a4" /></Relationships>
</file>

<file path=customXML/item.xml><?xml version="1.0" encoding="utf-8"?>
<XMLData TextToDisplay="%HOSTNAME%">DXB00085007.etisalat.corp.ae</XMLData>
</file>

<file path=customXML/item2.xml><?xml version="1.0" encoding="utf-8"?>
<XMLData TextToDisplay="%USERNAME%">sundaresanmg</XMLData>
</file>

<file path=customXML/item3.xml><?xml version="1.0" encoding="utf-8"?>
<XMLData TextToDisplay="%EMAILADDRESS%">sundaresanmg@etisalat.ae</XMLData>
</file>

<file path=customXML/item4.xml><?xml version="1.0" encoding="utf-8"?>
<XMLData TextToDisplay="%DOCUMENTGUID%">{00000000-0000-0000-0000-000000000000}</XMLData>
</file>

<file path=customXML/item5.xml><?xml version="1.0" encoding="utf-8"?>
<XMLData TextToDisplay="%CLASSIFICATIONDATETIME%">04:11 30/10/2019</XMLData>
</file>

<file path=customXML/item6.xml><?xml version="1.0" encoding="utf-8"?>
<XMLData TextToDisplay="RightsWATCHMark">77|Etisalat-Group-Confidential|{00000000-0000-0000-0000-000000000000}</XMLData>
</file>

<file path=customXML/itemProps.xml><?xml version="1.0" encoding="utf-8"?>
<ds:datastoreItem xmlns:ds="http://schemas.openxmlformats.org/officeDocument/2006/customXml" ds:itemID="{153BFA65-ADA4-4B89-AABF-C58E5DDA1F10}"/>
</file>

<file path=customXML/itemProps2.xml><?xml version="1.0" encoding="utf-8"?>
<ds:datastoreItem xmlns:ds="http://schemas.openxmlformats.org/officeDocument/2006/customXml" ds:itemID="{125A0926-9FFC-4CD9-96E6-8C3DE87388D5}"/>
</file>

<file path=customXML/itemProps3.xml><?xml version="1.0" encoding="utf-8"?>
<ds:datastoreItem xmlns:ds="http://schemas.openxmlformats.org/officeDocument/2006/customXml" ds:itemID="{E1E93F76-1EAE-4DB6-839F-9292303E0BAA}"/>
</file>

<file path=customXML/itemProps4.xml><?xml version="1.0" encoding="utf-8"?>
<ds:datastoreItem xmlns:ds="http://schemas.openxmlformats.org/officeDocument/2006/customXml" ds:itemID="{F5483F7C-5683-4B6B-836A-ECD16F71CA97}"/>
</file>

<file path=customXML/itemProps5.xml><?xml version="1.0" encoding="utf-8"?>
<ds:datastoreItem xmlns:ds="http://schemas.openxmlformats.org/officeDocument/2006/customXml" ds:itemID="{0C386F24-8C06-4A79-BADD-FBC76063A675}"/>
</file>

<file path=customXML/itemProps6.xml><?xml version="1.0" encoding="utf-8"?>
<ds:datastoreItem xmlns:ds="http://schemas.openxmlformats.org/officeDocument/2006/customXml" ds:itemID="{96B5941A-FD87-4A5F-85C3-0E389B29BD15}"/>
</file>

<file path=docProps/app.xml><?xml version="1.0" encoding="utf-8"?>
<Properties xmlns="http://schemas.openxmlformats.org/officeDocument/2006/extended-properties" xmlns:vt="http://schemas.openxmlformats.org/officeDocument/2006/docPropsVTypes">
  <Template>269_Chapter_Editor_Template(1).dot</Template>
  <TotalTime>381</TotalTime>
  <Pages>18</Pages>
  <Words>5696</Words>
  <Characters>32468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dc:creator>
  <cp:lastModifiedBy>saran</cp:lastModifiedBy>
  <cp:revision>105</cp:revision>
  <dcterms:created xsi:type="dcterms:W3CDTF">2014-10-09T02:50:00Z</dcterms:created>
  <dcterms:modified xsi:type="dcterms:W3CDTF">2014-10-09T09:54:00Z</dcterms:modified>
</cp:coreProperties>
</file>

<file path=docProps/custom.xml><?xml version="1.0" encoding="utf-8"?>
<op:Properties xmlns:op="http://schemas.openxmlformats.org/officeDocument/2006/custom-properties">
  <op:property fmtid="{D5CDD505-2E9C-101B-9397-08002B2CF9AE}" pid="2" name="RightsWATCHMark">
    <vt:lpwstr xmlns:vt="http://schemas.openxmlformats.org/officeDocument/2006/docPropsVTypes">77|Etisalat-Group-Confidential|{00000000-0000-0000-0000-000000000000}</vt:lpwstr>
  </op:property>
</op:Properties>
</file>